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F8728" w14:textId="241C74A3" w:rsidR="003218FF" w:rsidRPr="00B10E7E" w:rsidRDefault="003218FF" w:rsidP="007E1F8B">
      <w:pPr>
        <w:suppressAutoHyphens/>
        <w:autoSpaceDE w:val="0"/>
        <w:autoSpaceDN w:val="0"/>
        <w:adjustRightInd w:val="0"/>
        <w:jc w:val="center"/>
        <w:rPr>
          <w:sz w:val="28"/>
          <w:szCs w:val="28"/>
          <w:lang w:val="en"/>
        </w:rPr>
      </w:pPr>
      <w:r w:rsidRPr="00B10E7E">
        <w:rPr>
          <w:bCs/>
          <w:sz w:val="28"/>
          <w:szCs w:val="28"/>
          <w:lang w:val="en"/>
        </w:rPr>
        <w:t>TỔNG LIÊN ĐOÀN LAO ĐỘNG VIỆT NAM</w:t>
      </w:r>
    </w:p>
    <w:p w14:paraId="0840E506" w14:textId="72B35A44" w:rsidR="003218FF" w:rsidRPr="007E7FF7" w:rsidRDefault="003218FF" w:rsidP="007E1F8B">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p>
    <w:p w14:paraId="3C9EC257" w14:textId="659AE6BA" w:rsidR="003218FF" w:rsidRPr="00B10E7E" w:rsidRDefault="003218FF" w:rsidP="007E1F8B">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1924F0F" w14:textId="77777777" w:rsidR="003218FF" w:rsidRPr="00B10E7E" w:rsidRDefault="003218FF" w:rsidP="007E1F8B">
      <w:pPr>
        <w:suppressAutoHyphens/>
        <w:autoSpaceDE w:val="0"/>
        <w:autoSpaceDN w:val="0"/>
        <w:adjustRightInd w:val="0"/>
        <w:ind w:firstLine="720"/>
        <w:jc w:val="center"/>
        <w:rPr>
          <w:lang w:val="en"/>
        </w:rPr>
      </w:pPr>
    </w:p>
    <w:p w14:paraId="0DFBAA61" w14:textId="070C6B79" w:rsidR="003218FF" w:rsidRPr="00B10E7E" w:rsidRDefault="003218FF" w:rsidP="00BC0851">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10B0CF2" wp14:editId="4FFC825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BE8695B" w14:textId="77777777" w:rsidR="00BC0851" w:rsidRDefault="00BC0851" w:rsidP="007D0905">
      <w:pPr>
        <w:tabs>
          <w:tab w:val="center" w:pos="4920"/>
          <w:tab w:val="right" w:pos="9121"/>
        </w:tabs>
        <w:suppressAutoHyphens/>
        <w:autoSpaceDE w:val="0"/>
        <w:autoSpaceDN w:val="0"/>
        <w:adjustRightInd w:val="0"/>
        <w:spacing w:line="360" w:lineRule="auto"/>
        <w:ind w:firstLine="720"/>
        <w:jc w:val="center"/>
        <w:rPr>
          <w:b/>
          <w:bCs/>
          <w:sz w:val="32"/>
          <w:szCs w:val="32"/>
          <w:lang w:val="en"/>
        </w:rPr>
      </w:pPr>
    </w:p>
    <w:p w14:paraId="104306C3" w14:textId="4250B861" w:rsidR="00BC0851" w:rsidRDefault="00BC0851" w:rsidP="007E1F8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w:t>
      </w:r>
    </w:p>
    <w:p w14:paraId="1B09EFEC" w14:textId="2DBE26EC" w:rsidR="003218FF" w:rsidRPr="00B10E7E" w:rsidRDefault="00BC0851" w:rsidP="007E1F8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FE6010">
        <w:rPr>
          <w:b/>
          <w:bCs/>
          <w:color w:val="000000" w:themeColor="text1"/>
          <w:sz w:val="32"/>
          <w:szCs w:val="32"/>
        </w:rPr>
        <w:t>MÔN PHÂN TÍCH VÀ THIẾT KẾ YÊU CẦU</w:t>
      </w:r>
    </w:p>
    <w:p w14:paraId="67460181" w14:textId="77777777" w:rsidR="003218FF" w:rsidRPr="00B10E7E" w:rsidRDefault="003218FF" w:rsidP="003218FF">
      <w:pPr>
        <w:suppressAutoHyphens/>
        <w:autoSpaceDE w:val="0"/>
        <w:autoSpaceDN w:val="0"/>
        <w:adjustRightInd w:val="0"/>
        <w:spacing w:line="360" w:lineRule="auto"/>
        <w:rPr>
          <w:b/>
          <w:bCs/>
          <w:lang w:val="en"/>
        </w:rPr>
      </w:pPr>
    </w:p>
    <w:p w14:paraId="236B8B86" w14:textId="77777777" w:rsidR="00BC0851" w:rsidRDefault="00BC0851" w:rsidP="003218FF">
      <w:pPr>
        <w:suppressAutoHyphens/>
        <w:autoSpaceDE w:val="0"/>
        <w:autoSpaceDN w:val="0"/>
        <w:adjustRightInd w:val="0"/>
        <w:spacing w:line="360" w:lineRule="auto"/>
        <w:jc w:val="center"/>
        <w:rPr>
          <w:b/>
          <w:bCs/>
          <w:sz w:val="48"/>
          <w:szCs w:val="48"/>
          <w:lang w:val="en"/>
        </w:rPr>
      </w:pPr>
    </w:p>
    <w:p w14:paraId="03B4AABA" w14:textId="5F9CF4E3" w:rsidR="003218FF" w:rsidRPr="00B10E7E" w:rsidRDefault="00BC0851" w:rsidP="003218FF">
      <w:pPr>
        <w:suppressAutoHyphens/>
        <w:autoSpaceDE w:val="0"/>
        <w:autoSpaceDN w:val="0"/>
        <w:adjustRightInd w:val="0"/>
        <w:spacing w:line="360" w:lineRule="auto"/>
        <w:jc w:val="center"/>
        <w:rPr>
          <w:b/>
          <w:bCs/>
          <w:sz w:val="48"/>
          <w:szCs w:val="48"/>
          <w:lang w:val="en"/>
        </w:rPr>
      </w:pPr>
      <w:r>
        <w:rPr>
          <w:b/>
          <w:bCs/>
          <w:sz w:val="48"/>
          <w:szCs w:val="48"/>
          <w:lang w:val="en"/>
        </w:rPr>
        <w:t>HỆ THỐNG QUẢN LÝ KHÁCH SẠN</w:t>
      </w:r>
    </w:p>
    <w:p w14:paraId="45065486"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1EE55FF0" w14:textId="77777777" w:rsidR="003218FF" w:rsidRPr="00B10E7E" w:rsidRDefault="003218FF" w:rsidP="003218FF">
      <w:pPr>
        <w:suppressAutoHyphens/>
        <w:autoSpaceDE w:val="0"/>
        <w:autoSpaceDN w:val="0"/>
        <w:adjustRightInd w:val="0"/>
        <w:spacing w:line="360" w:lineRule="auto"/>
        <w:jc w:val="center"/>
        <w:rPr>
          <w:b/>
          <w:bCs/>
          <w:lang w:val="en"/>
        </w:rPr>
      </w:pPr>
    </w:p>
    <w:p w14:paraId="609E4A0F" w14:textId="77777777" w:rsidR="003218FF" w:rsidRPr="00B10E7E" w:rsidRDefault="003218FF" w:rsidP="003218FF">
      <w:pPr>
        <w:suppressAutoHyphens/>
        <w:autoSpaceDE w:val="0"/>
        <w:autoSpaceDN w:val="0"/>
        <w:adjustRightInd w:val="0"/>
        <w:spacing w:line="360" w:lineRule="auto"/>
        <w:jc w:val="both"/>
        <w:rPr>
          <w:b/>
          <w:bCs/>
          <w:lang w:val="en"/>
        </w:rPr>
      </w:pPr>
    </w:p>
    <w:p w14:paraId="338C136B"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A09ACC5" w14:textId="2C435557" w:rsidR="003218FF" w:rsidRPr="00B10E7E" w:rsidRDefault="003218FF" w:rsidP="003218FF">
      <w:pPr>
        <w:suppressAutoHyphens/>
        <w:autoSpaceDE w:val="0"/>
        <w:autoSpaceDN w:val="0"/>
        <w:adjustRightInd w:val="0"/>
        <w:spacing w:line="360" w:lineRule="auto"/>
        <w:jc w:val="both"/>
        <w:rPr>
          <w:b/>
          <w:bCs/>
          <w:lang w:val="en"/>
        </w:rPr>
      </w:pPr>
    </w:p>
    <w:p w14:paraId="7035D555" w14:textId="012EB685" w:rsidR="003218FF" w:rsidRPr="005A3916" w:rsidRDefault="005A3916" w:rsidP="005A3916">
      <w:pPr>
        <w:suppressAutoHyphens/>
        <w:autoSpaceDE w:val="0"/>
        <w:autoSpaceDN w:val="0"/>
        <w:adjustRightInd w:val="0"/>
        <w:spacing w:line="360" w:lineRule="auto"/>
        <w:jc w:val="right"/>
        <w:rPr>
          <w:b/>
          <w:bCs/>
          <w:sz w:val="28"/>
          <w:szCs w:val="28"/>
        </w:rPr>
      </w:pPr>
      <w:r>
        <w:rPr>
          <w:i/>
          <w:sz w:val="28"/>
          <w:szCs w:val="28"/>
          <w:lang w:val="vi-VN"/>
        </w:rPr>
        <w:t>Người hướng dẫn</w:t>
      </w:r>
      <w:r w:rsidRPr="003218FF">
        <w:rPr>
          <w:sz w:val="28"/>
          <w:szCs w:val="28"/>
          <w:lang w:val="vi-VN"/>
        </w:rPr>
        <w:t>:</w:t>
      </w:r>
      <w:r w:rsidRPr="003218FF">
        <w:rPr>
          <w:b/>
          <w:bCs/>
          <w:sz w:val="28"/>
          <w:szCs w:val="28"/>
          <w:lang w:val="vi-VN"/>
        </w:rPr>
        <w:t xml:space="preserve">   </w:t>
      </w:r>
      <w:r>
        <w:rPr>
          <w:b/>
          <w:bCs/>
          <w:sz w:val="28"/>
          <w:szCs w:val="28"/>
        </w:rPr>
        <w:t>TS</w:t>
      </w:r>
      <w:r w:rsidR="00BC0851">
        <w:rPr>
          <w:b/>
          <w:bCs/>
          <w:sz w:val="28"/>
          <w:szCs w:val="28"/>
        </w:rPr>
        <w:t>. NGUYỄN TRỌNG NHÂN</w:t>
      </w:r>
    </w:p>
    <w:p w14:paraId="5C4620ED" w14:textId="77777777" w:rsidR="00291721" w:rsidRPr="000567DB" w:rsidRDefault="003218FF" w:rsidP="000567D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0567DB">
        <w:rPr>
          <w:b/>
          <w:bCs/>
          <w:sz w:val="28"/>
          <w:szCs w:val="28"/>
        </w:rPr>
        <w:t>HOÀNG KIẾN THIẾT – 51702187</w:t>
      </w:r>
    </w:p>
    <w:p w14:paraId="096A1877"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0567DB">
        <w:rPr>
          <w:b/>
          <w:bCs/>
          <w:sz w:val="28"/>
          <w:szCs w:val="28"/>
          <w:lang w:val="vi-VN"/>
        </w:rPr>
        <w:t>:    17050202</w:t>
      </w:r>
    </w:p>
    <w:p w14:paraId="46394414"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0567DB">
        <w:rPr>
          <w:b/>
          <w:bCs/>
          <w:sz w:val="28"/>
          <w:szCs w:val="28"/>
          <w:lang w:val="vi-VN"/>
        </w:rPr>
        <w:t xml:space="preserve"> :    21</w:t>
      </w:r>
    </w:p>
    <w:p w14:paraId="1DF58B9C" w14:textId="77777777" w:rsidR="003218FF" w:rsidRDefault="003218FF" w:rsidP="003218FF">
      <w:pPr>
        <w:suppressAutoHyphens/>
        <w:autoSpaceDE w:val="0"/>
        <w:autoSpaceDN w:val="0"/>
        <w:adjustRightInd w:val="0"/>
        <w:jc w:val="center"/>
        <w:rPr>
          <w:b/>
          <w:bCs/>
          <w:lang w:val="vi-VN"/>
        </w:rPr>
      </w:pPr>
    </w:p>
    <w:p w14:paraId="6FF99910" w14:textId="77777777" w:rsidR="002D4629" w:rsidRDefault="002D4629" w:rsidP="003218FF">
      <w:pPr>
        <w:suppressAutoHyphens/>
        <w:autoSpaceDE w:val="0"/>
        <w:autoSpaceDN w:val="0"/>
        <w:adjustRightInd w:val="0"/>
        <w:jc w:val="center"/>
        <w:rPr>
          <w:b/>
          <w:bCs/>
          <w:lang w:val="vi-VN"/>
        </w:rPr>
      </w:pPr>
    </w:p>
    <w:p w14:paraId="55720042" w14:textId="77777777" w:rsidR="002D4629" w:rsidRDefault="002D4629" w:rsidP="003218FF">
      <w:pPr>
        <w:suppressAutoHyphens/>
        <w:autoSpaceDE w:val="0"/>
        <w:autoSpaceDN w:val="0"/>
        <w:adjustRightInd w:val="0"/>
        <w:jc w:val="center"/>
        <w:rPr>
          <w:b/>
          <w:bCs/>
          <w:lang w:val="vi-VN"/>
        </w:rPr>
      </w:pPr>
    </w:p>
    <w:p w14:paraId="1180D126" w14:textId="77777777" w:rsidR="002D4629" w:rsidRDefault="002D4629" w:rsidP="003218FF">
      <w:pPr>
        <w:suppressAutoHyphens/>
        <w:autoSpaceDE w:val="0"/>
        <w:autoSpaceDN w:val="0"/>
        <w:adjustRightInd w:val="0"/>
        <w:jc w:val="center"/>
        <w:rPr>
          <w:b/>
          <w:bCs/>
          <w:lang w:val="vi-VN"/>
        </w:rPr>
      </w:pPr>
    </w:p>
    <w:p w14:paraId="15E46B3C" w14:textId="7AEB33A9" w:rsidR="00B118C8" w:rsidRPr="00950126" w:rsidRDefault="00950126" w:rsidP="00291721">
      <w:pPr>
        <w:suppressAutoHyphens/>
        <w:autoSpaceDE w:val="0"/>
        <w:autoSpaceDN w:val="0"/>
        <w:adjustRightInd w:val="0"/>
        <w:jc w:val="center"/>
        <w:rPr>
          <w:b/>
          <w:bCs/>
          <w:iCs/>
          <w:sz w:val="28"/>
          <w:szCs w:val="28"/>
        </w:rPr>
        <w:sectPr w:rsidR="00B118C8" w:rsidRPr="00950126" w:rsidSect="007E1F8B">
          <w:headerReference w:type="default" r:id="rId9"/>
          <w:pgSz w:w="12240" w:h="15840"/>
          <w:pgMar w:top="1134" w:right="1134" w:bottom="1134" w:left="1134" w:header="720" w:footer="720" w:gutter="0"/>
          <w:cols w:space="720"/>
          <w:docGrid w:linePitch="360"/>
        </w:sectPr>
      </w:pPr>
      <w:r>
        <w:rPr>
          <w:b/>
          <w:bCs/>
          <w:iCs/>
          <w:sz w:val="28"/>
          <w:szCs w:val="28"/>
          <w:lang w:val="vi-VN"/>
        </w:rPr>
        <w:t>THÀNH PHỐ HỒ CHÍ MINH, NĂM 20</w:t>
      </w:r>
      <w:r>
        <w:rPr>
          <w:b/>
          <w:bCs/>
          <w:iCs/>
          <w:sz w:val="28"/>
          <w:szCs w:val="28"/>
        </w:rPr>
        <w:t>20</w:t>
      </w:r>
    </w:p>
    <w:p w14:paraId="76F29AC2"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4280CFF"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F876AAE"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29145919" w14:textId="77777777" w:rsidR="003218FF" w:rsidRPr="00B10E7E" w:rsidRDefault="003218FF" w:rsidP="003218FF">
      <w:pPr>
        <w:suppressAutoHyphens/>
        <w:autoSpaceDE w:val="0"/>
        <w:autoSpaceDN w:val="0"/>
        <w:adjustRightInd w:val="0"/>
        <w:ind w:firstLine="720"/>
        <w:jc w:val="center"/>
        <w:rPr>
          <w:lang w:val="en"/>
        </w:rPr>
      </w:pPr>
    </w:p>
    <w:p w14:paraId="0CAADD4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5224411" wp14:editId="2E99F394">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7B4C371" w14:textId="2967F953" w:rsidR="003218FF" w:rsidRPr="00B10E7E" w:rsidRDefault="003218FF" w:rsidP="00BC0851">
      <w:pPr>
        <w:suppressAutoHyphens/>
        <w:autoSpaceDE w:val="0"/>
        <w:autoSpaceDN w:val="0"/>
        <w:adjustRightInd w:val="0"/>
        <w:rPr>
          <w:b/>
          <w:bCs/>
          <w:sz w:val="28"/>
          <w:szCs w:val="28"/>
          <w:lang w:val="en"/>
        </w:rPr>
      </w:pPr>
    </w:p>
    <w:p w14:paraId="4309B182" w14:textId="77777777" w:rsidR="00BC0851" w:rsidRDefault="00BC0851" w:rsidP="00BC0851">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BÀI TẬP LỚN </w:t>
      </w:r>
    </w:p>
    <w:p w14:paraId="659CE736" w14:textId="02B5671D" w:rsidR="00BC0851" w:rsidRPr="00BC0851" w:rsidRDefault="00BC0851" w:rsidP="00BC0851">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FE6010">
        <w:rPr>
          <w:b/>
          <w:bCs/>
          <w:color w:val="000000" w:themeColor="text1"/>
          <w:sz w:val="32"/>
          <w:szCs w:val="32"/>
        </w:rPr>
        <w:t>MÔN PHÂN TÍCH VÀ THIẾT KẾ YÊU CẦU</w:t>
      </w:r>
    </w:p>
    <w:p w14:paraId="160115A8" w14:textId="77777777" w:rsidR="00E766EA" w:rsidRDefault="00E766EA" w:rsidP="002D4629">
      <w:pPr>
        <w:suppressAutoHyphens/>
        <w:autoSpaceDE w:val="0"/>
        <w:autoSpaceDN w:val="0"/>
        <w:adjustRightInd w:val="0"/>
        <w:spacing w:line="360" w:lineRule="auto"/>
        <w:rPr>
          <w:b/>
          <w:bCs/>
          <w:lang w:val="en"/>
        </w:rPr>
      </w:pPr>
    </w:p>
    <w:p w14:paraId="142660AF" w14:textId="77777777" w:rsidR="00BC0851" w:rsidRDefault="00BC0851" w:rsidP="00BC0851">
      <w:pPr>
        <w:suppressAutoHyphens/>
        <w:autoSpaceDE w:val="0"/>
        <w:autoSpaceDN w:val="0"/>
        <w:adjustRightInd w:val="0"/>
        <w:spacing w:line="360" w:lineRule="auto"/>
        <w:jc w:val="center"/>
        <w:rPr>
          <w:b/>
          <w:bCs/>
          <w:sz w:val="48"/>
          <w:szCs w:val="48"/>
          <w:lang w:val="en"/>
        </w:rPr>
      </w:pPr>
    </w:p>
    <w:p w14:paraId="3ABBC743" w14:textId="27A93D9D" w:rsidR="00BC0851" w:rsidRPr="00B10E7E" w:rsidRDefault="00BC0851" w:rsidP="00BC0851">
      <w:pPr>
        <w:suppressAutoHyphens/>
        <w:autoSpaceDE w:val="0"/>
        <w:autoSpaceDN w:val="0"/>
        <w:adjustRightInd w:val="0"/>
        <w:spacing w:line="360" w:lineRule="auto"/>
        <w:jc w:val="center"/>
        <w:rPr>
          <w:b/>
          <w:bCs/>
          <w:sz w:val="48"/>
          <w:szCs w:val="48"/>
          <w:lang w:val="en"/>
        </w:rPr>
      </w:pPr>
      <w:r>
        <w:rPr>
          <w:b/>
          <w:bCs/>
          <w:sz w:val="48"/>
          <w:szCs w:val="48"/>
          <w:lang w:val="en"/>
        </w:rPr>
        <w:t>HỆ THỐNG QUẢN LÝ KHÁCH SẠN</w:t>
      </w:r>
    </w:p>
    <w:p w14:paraId="5959FD69"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6C5B8054" w14:textId="77777777" w:rsidR="003218FF" w:rsidRPr="00B10E7E" w:rsidRDefault="003218FF" w:rsidP="003218FF">
      <w:pPr>
        <w:suppressAutoHyphens/>
        <w:autoSpaceDE w:val="0"/>
        <w:autoSpaceDN w:val="0"/>
        <w:adjustRightInd w:val="0"/>
        <w:jc w:val="both"/>
        <w:rPr>
          <w:b/>
          <w:bCs/>
          <w:lang w:val="en"/>
        </w:rPr>
      </w:pPr>
    </w:p>
    <w:p w14:paraId="0D5718E5" w14:textId="77777777" w:rsidR="003218FF" w:rsidRPr="00B10E7E" w:rsidRDefault="003218FF" w:rsidP="003218FF">
      <w:pPr>
        <w:suppressAutoHyphens/>
        <w:autoSpaceDE w:val="0"/>
        <w:autoSpaceDN w:val="0"/>
        <w:adjustRightInd w:val="0"/>
        <w:jc w:val="both"/>
        <w:rPr>
          <w:b/>
          <w:bCs/>
          <w:lang w:val="en"/>
        </w:rPr>
      </w:pPr>
    </w:p>
    <w:p w14:paraId="6162BEC3" w14:textId="77777777" w:rsidR="003218FF" w:rsidRDefault="003218FF" w:rsidP="003218FF">
      <w:pPr>
        <w:suppressAutoHyphens/>
        <w:autoSpaceDE w:val="0"/>
        <w:autoSpaceDN w:val="0"/>
        <w:adjustRightInd w:val="0"/>
        <w:jc w:val="both"/>
        <w:rPr>
          <w:b/>
          <w:bCs/>
          <w:lang w:val="en"/>
        </w:rPr>
      </w:pPr>
    </w:p>
    <w:p w14:paraId="5BED8313" w14:textId="3B09BEDE" w:rsidR="003218FF" w:rsidRPr="00B10E7E" w:rsidRDefault="003218FF" w:rsidP="003218FF">
      <w:pPr>
        <w:suppressAutoHyphens/>
        <w:autoSpaceDE w:val="0"/>
        <w:autoSpaceDN w:val="0"/>
        <w:adjustRightInd w:val="0"/>
        <w:jc w:val="both"/>
        <w:rPr>
          <w:b/>
          <w:bCs/>
          <w:lang w:val="en"/>
        </w:rPr>
      </w:pPr>
    </w:p>
    <w:p w14:paraId="41CA489E" w14:textId="65C8B7CE" w:rsidR="003218FF" w:rsidRPr="005A3916" w:rsidRDefault="005A3916" w:rsidP="005A3916">
      <w:pPr>
        <w:suppressAutoHyphens/>
        <w:autoSpaceDE w:val="0"/>
        <w:autoSpaceDN w:val="0"/>
        <w:adjustRightInd w:val="0"/>
        <w:spacing w:line="360" w:lineRule="auto"/>
        <w:jc w:val="right"/>
        <w:rPr>
          <w:b/>
          <w:bCs/>
          <w:sz w:val="28"/>
          <w:szCs w:val="28"/>
        </w:rPr>
      </w:pPr>
      <w:r w:rsidRPr="005A3916">
        <w:rPr>
          <w:sz w:val="28"/>
          <w:szCs w:val="28"/>
          <w:lang w:val="vi-VN"/>
        </w:rPr>
        <w:t>Người hướng dẫn</w:t>
      </w:r>
      <w:r w:rsidRPr="003218FF">
        <w:rPr>
          <w:sz w:val="28"/>
          <w:szCs w:val="28"/>
          <w:lang w:val="vi-VN"/>
        </w:rPr>
        <w:t>:</w:t>
      </w:r>
      <w:r w:rsidRPr="003218FF">
        <w:rPr>
          <w:b/>
          <w:bCs/>
          <w:sz w:val="28"/>
          <w:szCs w:val="28"/>
          <w:lang w:val="vi-VN"/>
        </w:rPr>
        <w:t xml:space="preserve">   </w:t>
      </w:r>
      <w:r>
        <w:rPr>
          <w:b/>
          <w:bCs/>
          <w:sz w:val="28"/>
          <w:szCs w:val="28"/>
        </w:rPr>
        <w:t xml:space="preserve">TS. </w:t>
      </w:r>
      <w:r w:rsidR="00BC0851">
        <w:rPr>
          <w:b/>
          <w:bCs/>
          <w:sz w:val="28"/>
          <w:szCs w:val="28"/>
        </w:rPr>
        <w:t>NGUYỄN TRỌNG NHÂN</w:t>
      </w:r>
    </w:p>
    <w:p w14:paraId="1ABB84B2" w14:textId="0E4AF588" w:rsidR="00CA1C39" w:rsidRPr="0012621B" w:rsidRDefault="003218FF" w:rsidP="0012621B">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12621B">
        <w:rPr>
          <w:b/>
          <w:bCs/>
          <w:sz w:val="28"/>
          <w:szCs w:val="28"/>
        </w:rPr>
        <w:t>HOÀNG KIẾN THIẾT</w:t>
      </w:r>
    </w:p>
    <w:p w14:paraId="26DE6945" w14:textId="7E2AB566"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12621B">
        <w:rPr>
          <w:b/>
          <w:bCs/>
          <w:sz w:val="28"/>
          <w:szCs w:val="28"/>
          <w:lang w:val="vi-VN"/>
        </w:rPr>
        <w:t>17050202</w:t>
      </w:r>
    </w:p>
    <w:p w14:paraId="3D795648" w14:textId="5948AC0C"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12621B">
        <w:rPr>
          <w:b/>
          <w:bCs/>
          <w:sz w:val="28"/>
          <w:szCs w:val="28"/>
          <w:lang w:val="vi-VN"/>
        </w:rPr>
        <w:t>21</w:t>
      </w:r>
    </w:p>
    <w:p w14:paraId="72EFD64E" w14:textId="77777777" w:rsidR="003218FF" w:rsidRDefault="003218FF" w:rsidP="003218FF">
      <w:pPr>
        <w:suppressAutoHyphens/>
        <w:autoSpaceDE w:val="0"/>
        <w:autoSpaceDN w:val="0"/>
        <w:adjustRightInd w:val="0"/>
        <w:rPr>
          <w:b/>
          <w:bCs/>
          <w:sz w:val="28"/>
          <w:szCs w:val="28"/>
          <w:lang w:val="vi-VN"/>
        </w:rPr>
      </w:pPr>
    </w:p>
    <w:p w14:paraId="75FD597B" w14:textId="77777777" w:rsidR="002D4629" w:rsidRDefault="002D4629" w:rsidP="003218FF">
      <w:pPr>
        <w:suppressAutoHyphens/>
        <w:autoSpaceDE w:val="0"/>
        <w:autoSpaceDN w:val="0"/>
        <w:adjustRightInd w:val="0"/>
        <w:rPr>
          <w:b/>
          <w:bCs/>
          <w:sz w:val="28"/>
          <w:szCs w:val="28"/>
          <w:lang w:val="vi-VN"/>
        </w:rPr>
      </w:pPr>
    </w:p>
    <w:p w14:paraId="135EBA4C" w14:textId="77777777" w:rsidR="002D4629" w:rsidRDefault="002D4629" w:rsidP="003218FF">
      <w:pPr>
        <w:suppressAutoHyphens/>
        <w:autoSpaceDE w:val="0"/>
        <w:autoSpaceDN w:val="0"/>
        <w:adjustRightInd w:val="0"/>
        <w:rPr>
          <w:b/>
          <w:bCs/>
          <w:sz w:val="28"/>
          <w:szCs w:val="28"/>
          <w:lang w:val="vi-VN"/>
        </w:rPr>
      </w:pPr>
    </w:p>
    <w:p w14:paraId="341DBDC4" w14:textId="77777777" w:rsidR="002D4629" w:rsidRDefault="002D4629" w:rsidP="003218FF">
      <w:pPr>
        <w:suppressAutoHyphens/>
        <w:autoSpaceDE w:val="0"/>
        <w:autoSpaceDN w:val="0"/>
        <w:adjustRightInd w:val="0"/>
        <w:rPr>
          <w:b/>
          <w:bCs/>
          <w:sz w:val="28"/>
          <w:szCs w:val="28"/>
          <w:lang w:val="vi-VN"/>
        </w:rPr>
      </w:pPr>
    </w:p>
    <w:p w14:paraId="2047B6F9" w14:textId="54122A87" w:rsidR="003218FF" w:rsidRPr="00CA1C39" w:rsidRDefault="003218FF" w:rsidP="007D0905">
      <w:pPr>
        <w:suppressAutoHyphens/>
        <w:autoSpaceDE w:val="0"/>
        <w:autoSpaceDN w:val="0"/>
        <w:adjustRightInd w:val="0"/>
        <w:rPr>
          <w:b/>
          <w:bCs/>
          <w:lang w:val="vi-VN"/>
        </w:rPr>
      </w:pPr>
    </w:p>
    <w:p w14:paraId="7A433111" w14:textId="51EFEC6D" w:rsidR="00B118C8" w:rsidRPr="00950126" w:rsidRDefault="00950126" w:rsidP="003218FF">
      <w:pPr>
        <w:suppressAutoHyphens/>
        <w:autoSpaceDE w:val="0"/>
        <w:autoSpaceDN w:val="0"/>
        <w:adjustRightInd w:val="0"/>
        <w:jc w:val="center"/>
        <w:rPr>
          <w:b/>
          <w:bCs/>
          <w:iCs/>
          <w:sz w:val="28"/>
          <w:szCs w:val="28"/>
        </w:rPr>
        <w:sectPr w:rsidR="00B118C8" w:rsidRPr="00950126" w:rsidSect="007E1F8B">
          <w:pgSz w:w="12240" w:h="15840"/>
          <w:pgMar w:top="1134" w:right="1134" w:bottom="1134" w:left="1134" w:header="720" w:footer="720" w:gutter="0"/>
          <w:cols w:space="720"/>
          <w:docGrid w:linePitch="360"/>
        </w:sectPr>
      </w:pPr>
      <w:r>
        <w:rPr>
          <w:b/>
          <w:bCs/>
          <w:iCs/>
          <w:sz w:val="28"/>
          <w:szCs w:val="28"/>
          <w:lang w:val="vi-VN"/>
        </w:rPr>
        <w:t>THÀNH PHỐ HỒ CHÍ MINH,  NĂM 2</w:t>
      </w:r>
      <w:r>
        <w:rPr>
          <w:b/>
          <w:bCs/>
          <w:iCs/>
          <w:sz w:val="28"/>
          <w:szCs w:val="28"/>
        </w:rPr>
        <w:t>020</w:t>
      </w:r>
    </w:p>
    <w:p w14:paraId="7EBE455E" w14:textId="77777777" w:rsidR="00BB2B2A" w:rsidRPr="00DB7595" w:rsidRDefault="00BB2B2A" w:rsidP="002D796D">
      <w:pPr>
        <w:pStyle w:val="Chng"/>
        <w:jc w:val="center"/>
        <w:rPr>
          <w:lang w:val="vi-VN"/>
        </w:rPr>
      </w:pPr>
      <w:bookmarkStart w:id="0" w:name="_Toc53584342"/>
      <w:r w:rsidRPr="00DB7595">
        <w:rPr>
          <w:lang w:val="vi-VN"/>
        </w:rPr>
        <w:lastRenderedPageBreak/>
        <w:t>LỜI CẢM ƠN</w:t>
      </w:r>
      <w:bookmarkEnd w:id="0"/>
    </w:p>
    <w:p w14:paraId="021ED13A" w14:textId="16C55106" w:rsidR="00190C82" w:rsidRDefault="00190C82" w:rsidP="00190C82">
      <w:pPr>
        <w:pStyle w:val="Nidungvnbn"/>
      </w:pPr>
    </w:p>
    <w:p w14:paraId="2AC20010" w14:textId="79DE175E" w:rsidR="00190C82" w:rsidRDefault="00A219D8" w:rsidP="00190C82">
      <w:pPr>
        <w:pStyle w:val="Nidungvnbn"/>
      </w:pPr>
      <w:r>
        <w:t>Tôi xin gửi lời cảm ơn chân thành đến giảng viên Nguyễn Trọng Nhân, người phụ trách dạy môn Phân tích và thiết kế yêu cầu này. Thầy đã tận tình truyền đạt lại cho tôi những kiến thức liên quan đến môn học, từ đó giúp tôi có đủ kiến thức để thực hiện bài báo cáo này.</w:t>
      </w:r>
    </w:p>
    <w:p w14:paraId="58335746" w14:textId="270AA2E5" w:rsidR="00A219D8" w:rsidRDefault="00A219D8" w:rsidP="00190C82">
      <w:pPr>
        <w:pStyle w:val="Nidungvnbn"/>
      </w:pPr>
      <w:r>
        <w:t>Tôi xin gửi lời cảm ơn đến Trường Đại học Tôn Đức Thắng lời cảm ơn sâu sắc nhất. Trường đã tạo đủ điều kiện cho tôi cùng bao sinh viên khác tiếp cận kiến thức, có thư viện hiện đại và môi trường học tập, nghiên</w:t>
      </w:r>
      <w:r w:rsidR="001A1818">
        <w:t xml:space="preserve"> cứu thông minh, qua đó </w:t>
      </w:r>
      <w:r>
        <w:t>giúp ích rất nhiều trong việc trau dồi kiến thức chuyên nghành nói chung và môn học Phân tích và thiết kế yêu cầu nói riêng.</w:t>
      </w:r>
    </w:p>
    <w:p w14:paraId="227B206D" w14:textId="508FBEC8" w:rsidR="00190C82" w:rsidRDefault="00190C82" w:rsidP="00190C82">
      <w:pPr>
        <w:pStyle w:val="Nidungvnbn"/>
      </w:pPr>
    </w:p>
    <w:p w14:paraId="3596F139" w14:textId="2EC13105" w:rsidR="00190C82" w:rsidRDefault="00190C82" w:rsidP="00190C82">
      <w:pPr>
        <w:pStyle w:val="Nidungvnbn"/>
      </w:pPr>
    </w:p>
    <w:p w14:paraId="448267DB" w14:textId="1F25749D" w:rsidR="00190C82" w:rsidRDefault="00190C82" w:rsidP="00190C82">
      <w:pPr>
        <w:pStyle w:val="Nidungvnbn"/>
      </w:pPr>
    </w:p>
    <w:p w14:paraId="7AF76A45" w14:textId="0EA17BDE" w:rsidR="00190C82" w:rsidRDefault="00190C82" w:rsidP="00190C82">
      <w:pPr>
        <w:pStyle w:val="Nidungvnbn"/>
      </w:pPr>
    </w:p>
    <w:p w14:paraId="6419B6EF" w14:textId="4C849A02" w:rsidR="00190C82" w:rsidRDefault="00190C82" w:rsidP="00190C82">
      <w:pPr>
        <w:pStyle w:val="Nidungvnbn"/>
      </w:pPr>
    </w:p>
    <w:p w14:paraId="161522AF" w14:textId="5C1E8C88" w:rsidR="00190C82" w:rsidRDefault="00190C82" w:rsidP="00190C82">
      <w:pPr>
        <w:pStyle w:val="Nidungvnbn"/>
      </w:pPr>
    </w:p>
    <w:p w14:paraId="1B0212D4" w14:textId="71E4EAF7" w:rsidR="00190C82" w:rsidRDefault="00190C82" w:rsidP="00190C82">
      <w:pPr>
        <w:pStyle w:val="Nidungvnbn"/>
      </w:pPr>
    </w:p>
    <w:p w14:paraId="76170A20" w14:textId="2D90F05C" w:rsidR="00190C82" w:rsidRDefault="00190C82" w:rsidP="00190C82">
      <w:pPr>
        <w:pStyle w:val="Nidungvnbn"/>
      </w:pPr>
    </w:p>
    <w:p w14:paraId="2C61B4C4" w14:textId="37FAFC63" w:rsidR="00190C82" w:rsidRDefault="00190C82" w:rsidP="00190C82">
      <w:pPr>
        <w:pStyle w:val="Nidungvnbn"/>
      </w:pPr>
    </w:p>
    <w:p w14:paraId="32B146AB" w14:textId="374B0778" w:rsidR="00190C82" w:rsidRDefault="00190C82" w:rsidP="00190C82">
      <w:pPr>
        <w:pStyle w:val="Nidungvnbn"/>
      </w:pPr>
    </w:p>
    <w:p w14:paraId="546A67DA" w14:textId="1D126700" w:rsidR="00190C82" w:rsidRDefault="00190C82" w:rsidP="00190C82">
      <w:pPr>
        <w:pStyle w:val="Nidungvnbn"/>
      </w:pPr>
    </w:p>
    <w:p w14:paraId="66061CD3" w14:textId="293701C6" w:rsidR="00190C82" w:rsidRDefault="00190C82" w:rsidP="00190C82">
      <w:pPr>
        <w:pStyle w:val="Nidungvnbn"/>
      </w:pPr>
    </w:p>
    <w:p w14:paraId="3E4BCFF6" w14:textId="356DA4FD" w:rsidR="00190C82" w:rsidRDefault="00190C82" w:rsidP="00190C82">
      <w:pPr>
        <w:pStyle w:val="Nidungvnbn"/>
      </w:pPr>
    </w:p>
    <w:p w14:paraId="389E43E8" w14:textId="5D2C6ADF" w:rsidR="000C7C65" w:rsidRDefault="000C7C65" w:rsidP="003F7FA9">
      <w:pPr>
        <w:pStyle w:val="Nidungvnbn"/>
        <w:ind w:firstLine="0"/>
      </w:pPr>
    </w:p>
    <w:p w14:paraId="0C0CE401" w14:textId="77777777" w:rsidR="003F7FA9" w:rsidRPr="00190C82" w:rsidRDefault="003F7FA9" w:rsidP="003F7FA9">
      <w:pPr>
        <w:pStyle w:val="Nidungvnbn"/>
        <w:ind w:firstLine="0"/>
      </w:pPr>
    </w:p>
    <w:p w14:paraId="084F8658" w14:textId="77777777" w:rsidR="00190C82" w:rsidRDefault="00190C82" w:rsidP="002D796D">
      <w:pPr>
        <w:jc w:val="center"/>
        <w:rPr>
          <w:b/>
          <w:sz w:val="32"/>
          <w:szCs w:val="32"/>
          <w:lang w:val="vi-VN"/>
        </w:rPr>
      </w:pPr>
    </w:p>
    <w:p w14:paraId="7233E64D" w14:textId="13C6AC30" w:rsidR="003218FF" w:rsidRPr="002D796D" w:rsidRDefault="007D0905" w:rsidP="002D796D">
      <w:pPr>
        <w:jc w:val="center"/>
        <w:rPr>
          <w:b/>
          <w:sz w:val="32"/>
          <w:szCs w:val="32"/>
          <w:lang w:val="vi-VN"/>
        </w:rPr>
      </w:pPr>
      <w:r>
        <w:rPr>
          <w:b/>
          <w:sz w:val="32"/>
          <w:szCs w:val="32"/>
        </w:rPr>
        <w:lastRenderedPageBreak/>
        <w:t xml:space="preserve">BÁO CÁO </w:t>
      </w:r>
      <w:r w:rsidR="003218FF" w:rsidRPr="002D796D">
        <w:rPr>
          <w:b/>
          <w:sz w:val="32"/>
          <w:szCs w:val="32"/>
          <w:lang w:val="vi-VN"/>
        </w:rPr>
        <w:t>ĐƯỢC HOÀN THÀNH</w:t>
      </w:r>
    </w:p>
    <w:p w14:paraId="4C16FC3A"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28D71869"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ED037BA" w14:textId="716E9891"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7D0905">
        <w:rPr>
          <w:sz w:val="26"/>
          <w:szCs w:val="26"/>
          <w:lang w:val="vi-VN"/>
        </w:rPr>
        <w:t xml:space="preserve">sản phẩm </w:t>
      </w:r>
      <w:r w:rsidR="000C7C65">
        <w:rPr>
          <w:sz w:val="26"/>
          <w:szCs w:val="26"/>
        </w:rPr>
        <w:t xml:space="preserve">bài tập lớn </w:t>
      </w:r>
      <w:r w:rsidRPr="00DB7595">
        <w:rPr>
          <w:sz w:val="26"/>
          <w:szCs w:val="26"/>
          <w:lang w:val="vi-VN"/>
        </w:rPr>
        <w:t>của riêng tôi</w:t>
      </w:r>
      <w:r w:rsidR="00073CFE">
        <w:rPr>
          <w:sz w:val="26"/>
          <w:szCs w:val="26"/>
          <w:lang w:val="vi-VN"/>
        </w:rPr>
        <w:t>.</w:t>
      </w:r>
      <w:r w:rsidRPr="00DB7595">
        <w:rPr>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4F6D4A0" w14:textId="6F223A4B"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0C7C65">
        <w:rPr>
          <w:sz w:val="26"/>
          <w:szCs w:val="26"/>
        </w:rPr>
        <w:t xml:space="preserve">bài tập lớn này </w:t>
      </w:r>
      <w:r w:rsidRPr="00DB7595">
        <w:rPr>
          <w:sz w:val="26"/>
          <w:szCs w:val="26"/>
          <w:lang w:val="vi-VN"/>
        </w:rPr>
        <w:t>còn sử dụng một số nhận xét, đánh giá cũng như số liệu của các tác giả khác, cơ quan tổ chức khác đều có trích dẫn và chú thích nguồn gốc.</w:t>
      </w:r>
    </w:p>
    <w:p w14:paraId="3C47FA35" w14:textId="60833BCC"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D44B98">
        <w:rPr>
          <w:b/>
          <w:sz w:val="26"/>
          <w:szCs w:val="26"/>
          <w:lang w:val="vi-VN"/>
        </w:rPr>
        <w:t>tiểu luận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w:t>
      </w:r>
      <w:r w:rsidR="009C1EDD">
        <w:rPr>
          <w:sz w:val="26"/>
          <w:szCs w:val="26"/>
          <w:lang w:val="vi-VN"/>
        </w:rPr>
        <w:t>ong quá trình thực hiện</w:t>
      </w:r>
      <w:r w:rsidRPr="00DB7595">
        <w:rPr>
          <w:sz w:val="26"/>
          <w:szCs w:val="26"/>
          <w:lang w:val="vi-VN"/>
        </w:rPr>
        <w:t>.</w:t>
      </w:r>
    </w:p>
    <w:p w14:paraId="3056954D"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04AA80D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C1D9817" w14:textId="77777777" w:rsidR="00BE2362"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66077FB" w14:textId="77777777" w:rsidR="00BB2B2A" w:rsidRPr="00DB7595" w:rsidRDefault="00BB2B2A" w:rsidP="00BB2B2A">
      <w:pPr>
        <w:tabs>
          <w:tab w:val="center" w:pos="6379"/>
        </w:tabs>
        <w:spacing w:after="200" w:line="276" w:lineRule="auto"/>
        <w:rPr>
          <w:i/>
          <w:sz w:val="26"/>
          <w:szCs w:val="26"/>
          <w:lang w:val="vi-VN"/>
        </w:rPr>
      </w:pPr>
    </w:p>
    <w:p w14:paraId="30806D4F" w14:textId="77777777" w:rsidR="00EA1ABD" w:rsidRDefault="00EA1ABD" w:rsidP="00BB2B2A">
      <w:pPr>
        <w:tabs>
          <w:tab w:val="center" w:pos="6379"/>
        </w:tabs>
        <w:spacing w:after="200" w:line="276" w:lineRule="auto"/>
        <w:rPr>
          <w:i/>
          <w:sz w:val="26"/>
          <w:szCs w:val="26"/>
          <w:lang w:val="vi-VN"/>
        </w:rPr>
      </w:pPr>
    </w:p>
    <w:p w14:paraId="62182267" w14:textId="7F30C79A" w:rsidR="00EA1ABD" w:rsidRDefault="00EA1ABD" w:rsidP="00BB2B2A">
      <w:pPr>
        <w:tabs>
          <w:tab w:val="center" w:pos="6379"/>
        </w:tabs>
        <w:spacing w:after="200" w:line="276" w:lineRule="auto"/>
        <w:rPr>
          <w:i/>
          <w:sz w:val="26"/>
          <w:szCs w:val="26"/>
          <w:lang w:val="vi-VN"/>
        </w:rPr>
      </w:pPr>
    </w:p>
    <w:p w14:paraId="027008D8" w14:textId="498476A1" w:rsidR="00D1484D" w:rsidRDefault="00D1484D" w:rsidP="00BB2B2A">
      <w:pPr>
        <w:tabs>
          <w:tab w:val="center" w:pos="6379"/>
        </w:tabs>
        <w:spacing w:after="200" w:line="276" w:lineRule="auto"/>
        <w:rPr>
          <w:i/>
          <w:sz w:val="26"/>
          <w:szCs w:val="26"/>
          <w:lang w:val="vi-VN"/>
        </w:rPr>
      </w:pPr>
    </w:p>
    <w:p w14:paraId="4E48B384" w14:textId="77777777" w:rsidR="00EA1ABD" w:rsidRDefault="00EA1ABD" w:rsidP="00BB2B2A">
      <w:pPr>
        <w:tabs>
          <w:tab w:val="center" w:pos="6379"/>
        </w:tabs>
        <w:spacing w:after="200" w:line="276" w:lineRule="auto"/>
        <w:rPr>
          <w:i/>
          <w:sz w:val="26"/>
          <w:szCs w:val="26"/>
          <w:lang w:val="vi-VN"/>
        </w:rPr>
      </w:pPr>
    </w:p>
    <w:p w14:paraId="08AA758C" w14:textId="20934EF4" w:rsidR="00BB2B2A" w:rsidRDefault="00EA1ABD" w:rsidP="00BB2B2A">
      <w:pPr>
        <w:tabs>
          <w:tab w:val="center" w:pos="6379"/>
        </w:tabs>
        <w:spacing w:after="200" w:line="276" w:lineRule="auto"/>
        <w:rPr>
          <w:i/>
          <w:sz w:val="26"/>
          <w:szCs w:val="26"/>
          <w:lang w:val="vi-VN"/>
        </w:rPr>
      </w:pPr>
      <w:r>
        <w:rPr>
          <w:i/>
          <w:sz w:val="26"/>
          <w:szCs w:val="26"/>
          <w:lang w:val="vi-VN"/>
        </w:rPr>
        <w:tab/>
        <w:t>Hoàng Kiến Thiết</w:t>
      </w:r>
    </w:p>
    <w:p w14:paraId="5F8BC05B" w14:textId="77777777" w:rsidR="00EA1ABD" w:rsidRPr="00DB7595" w:rsidRDefault="00EA1ABD" w:rsidP="00BB2B2A">
      <w:pPr>
        <w:tabs>
          <w:tab w:val="center" w:pos="6379"/>
        </w:tabs>
        <w:spacing w:after="200" w:line="276" w:lineRule="auto"/>
        <w:rPr>
          <w:i/>
          <w:sz w:val="26"/>
          <w:szCs w:val="26"/>
          <w:lang w:val="vi-VN"/>
        </w:rPr>
      </w:pPr>
    </w:p>
    <w:p w14:paraId="0E6C4392"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6A68E4FE" w14:textId="77777777" w:rsidR="00B118C8" w:rsidRPr="00B118C8" w:rsidRDefault="00B118C8" w:rsidP="002D796D">
      <w:pPr>
        <w:pStyle w:val="Chng"/>
        <w:jc w:val="center"/>
        <w:rPr>
          <w:lang w:val="vi-VN"/>
        </w:rPr>
      </w:pPr>
      <w:bookmarkStart w:id="1" w:name="_Toc53584343"/>
      <w:r w:rsidRPr="00B118C8">
        <w:rPr>
          <w:lang w:val="vi-VN"/>
        </w:rPr>
        <w:lastRenderedPageBreak/>
        <w:t>PHẦN XÁC NHẬN VÀ ĐÁNH GIÁ CỦA GIẢNG VIÊN</w:t>
      </w:r>
      <w:bookmarkEnd w:id="1"/>
    </w:p>
    <w:p w14:paraId="5525E3E0" w14:textId="0C3E4E9A" w:rsidR="00B118C8" w:rsidRPr="00A41AB3" w:rsidRDefault="00B118C8" w:rsidP="002D796D">
      <w:pPr>
        <w:pStyle w:val="Nidungvnbn"/>
        <w:rPr>
          <w:b/>
        </w:rPr>
      </w:pPr>
      <w:r w:rsidRPr="002D796D">
        <w:rPr>
          <w:b/>
          <w:lang w:val="vi-VN"/>
        </w:rPr>
        <w:t>Phần xác nhận của GV hướng dẫn</w:t>
      </w:r>
      <w:r w:rsidR="00A41AB3">
        <w:rPr>
          <w:b/>
        </w:rPr>
        <w:t xml:space="preserve"> ( nếu có )</w:t>
      </w:r>
    </w:p>
    <w:p w14:paraId="29A3EF0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15B38A"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895805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A6A3158" w14:textId="77777777" w:rsidR="00B118C8" w:rsidRPr="00DC2276" w:rsidRDefault="00B118C8">
      <w:pPr>
        <w:spacing w:after="200" w:line="276" w:lineRule="auto"/>
        <w:rPr>
          <w:lang w:val="vi-VN"/>
        </w:rPr>
      </w:pPr>
    </w:p>
    <w:p w14:paraId="06F3FAB4" w14:textId="77777777" w:rsidR="00B118C8" w:rsidRPr="00DC2276" w:rsidRDefault="00B118C8">
      <w:pPr>
        <w:spacing w:after="200" w:line="276" w:lineRule="auto"/>
        <w:rPr>
          <w:lang w:val="vi-VN"/>
        </w:rPr>
      </w:pPr>
    </w:p>
    <w:p w14:paraId="58E576EC" w14:textId="77777777" w:rsidR="00B118C8" w:rsidRPr="00DC2276" w:rsidRDefault="00B118C8">
      <w:pPr>
        <w:spacing w:after="200" w:line="276" w:lineRule="auto"/>
        <w:rPr>
          <w:lang w:val="vi-VN"/>
        </w:rPr>
      </w:pPr>
    </w:p>
    <w:p w14:paraId="76102A07" w14:textId="77777777" w:rsidR="00B118C8" w:rsidRPr="00DC2276" w:rsidRDefault="00B118C8" w:rsidP="002D796D">
      <w:pPr>
        <w:pStyle w:val="Nidungvnbn"/>
        <w:rPr>
          <w:b/>
          <w:lang w:val="vi-VN"/>
        </w:rPr>
      </w:pPr>
      <w:r w:rsidRPr="00DC2276">
        <w:rPr>
          <w:b/>
          <w:lang w:val="vi-VN"/>
        </w:rPr>
        <w:t>Phần đánh giá của GV chấm bài</w:t>
      </w:r>
    </w:p>
    <w:p w14:paraId="652936C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26F08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5E5E6B2"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FD0267C" w14:textId="77777777" w:rsidR="00B118C8" w:rsidRPr="00DC2276" w:rsidRDefault="00B118C8" w:rsidP="00B118C8">
      <w:pPr>
        <w:spacing w:after="200" w:line="276" w:lineRule="auto"/>
        <w:rPr>
          <w:lang w:val="vi-VN"/>
        </w:rPr>
      </w:pPr>
    </w:p>
    <w:p w14:paraId="323E02F0" w14:textId="77777777" w:rsidR="004602E9" w:rsidRDefault="004602E9" w:rsidP="004602E9">
      <w:pPr>
        <w:pStyle w:val="Tiumccp1"/>
        <w:rPr>
          <w:lang w:val="vi-VN"/>
        </w:rPr>
      </w:pPr>
    </w:p>
    <w:p w14:paraId="65DD50ED" w14:textId="77777777" w:rsidR="004602E9" w:rsidRDefault="004602E9" w:rsidP="004602E9">
      <w:pPr>
        <w:pStyle w:val="Tiumccp1"/>
        <w:rPr>
          <w:lang w:val="vi-VN"/>
        </w:rPr>
      </w:pPr>
    </w:p>
    <w:p w14:paraId="0E4F2E08" w14:textId="622D06FA" w:rsidR="00791CFD" w:rsidRDefault="00BB2B2A" w:rsidP="004602E9">
      <w:pPr>
        <w:pStyle w:val="Chng"/>
        <w:jc w:val="center"/>
        <w:rPr>
          <w:lang w:val="vi-VN"/>
        </w:rPr>
      </w:pPr>
      <w:bookmarkStart w:id="2" w:name="_Toc53584344"/>
      <w:r w:rsidRPr="00DB7595">
        <w:rPr>
          <w:lang w:val="vi-VN"/>
        </w:rPr>
        <w:lastRenderedPageBreak/>
        <w:t>TÓM TẮT</w:t>
      </w:r>
      <w:bookmarkEnd w:id="2"/>
    </w:p>
    <w:p w14:paraId="7471834D" w14:textId="29014FFC" w:rsidR="0039686B" w:rsidRDefault="00981AA5" w:rsidP="00981AA5">
      <w:pPr>
        <w:pStyle w:val="Nidungvnbn"/>
      </w:pPr>
      <w:r>
        <w:t>Bài báo cáo này gồm ba nội dung chính dựa theo đề bài yêu cầu phân tích và thiết kế yêu cầu cho hệ thống quản lý khách sạn. Trong đó nội dung đầu tiên là giai đoạn tìm hiểu và phân tích yêu cầu. Tiếp theo là sơ đồ usecase của hệ thống quản lý khách sạn và cuối cùng là nội dung đặc tả sơ đồ usecase.</w:t>
      </w:r>
    </w:p>
    <w:p w14:paraId="326638B6" w14:textId="220B0483" w:rsidR="00981AA5" w:rsidRDefault="00981AA5" w:rsidP="00981AA5">
      <w:pPr>
        <w:pStyle w:val="Nidungvnbn"/>
      </w:pPr>
      <w:r>
        <w:t>Trong phần đầu tiên của bài báo cáo, tôi chú trọng tìm hiểu về các quy trình nghiệp vụ, các nhiệm vụ cơ bản của hệ thống dựa trên kiến thức cá nhân và đặc tả của đề bài. Từ những tìm hiểu đó tôi tiến hành viết đặc tả hệ thống và xác định các actor, usecase chính trong hệ thống.</w:t>
      </w:r>
    </w:p>
    <w:p w14:paraId="1BB8CC37" w14:textId="2CEBF647" w:rsidR="00981AA5" w:rsidRPr="00981AA5" w:rsidRDefault="00981AA5" w:rsidP="00981AA5">
      <w:pPr>
        <w:pStyle w:val="Nidungvnbn"/>
      </w:pPr>
      <w:r>
        <w:t>Sau khi tìm hiểu và phân tích, tôi tiến hành vẽ sơ đồ usecase cho hệ thống quản lý khách sạn và cuối cùng là viết đặc tả cho sơ đồ usecase trên.</w:t>
      </w:r>
    </w:p>
    <w:p w14:paraId="40809C7F" w14:textId="3AEED9EB" w:rsidR="00791CFD" w:rsidRPr="009101E7" w:rsidRDefault="00791CFD" w:rsidP="00791CFD">
      <w:pPr>
        <w:pStyle w:val="Nidungvnbn"/>
        <w:rPr>
          <w:lang w:val="vi-VN"/>
        </w:rPr>
        <w:sectPr w:rsidR="00791CFD" w:rsidRPr="009101E7" w:rsidSect="00B118C8">
          <w:headerReference w:type="default" r:id="rId10"/>
          <w:pgSz w:w="12240" w:h="15840"/>
          <w:pgMar w:top="1985" w:right="1134" w:bottom="1701" w:left="1985" w:header="720" w:footer="720" w:gutter="0"/>
          <w:pgNumType w:fmt="lowerRoman" w:start="1"/>
          <w:cols w:space="720"/>
          <w:docGrid w:linePitch="360"/>
        </w:sectPr>
      </w:pPr>
      <w:r>
        <w:rPr>
          <w:lang w:val="vi-VN"/>
        </w:rPr>
        <w:br/>
      </w:r>
    </w:p>
    <w:p w14:paraId="4E46FDEA" w14:textId="77777777" w:rsidR="007E6AB9" w:rsidRPr="007E6AB9" w:rsidRDefault="007E6AB9" w:rsidP="002D796D">
      <w:pPr>
        <w:pStyle w:val="Chng"/>
        <w:jc w:val="center"/>
      </w:pPr>
      <w:bookmarkStart w:id="3" w:name="_Toc53584345"/>
      <w:r>
        <w:lastRenderedPageBreak/>
        <w:t>MỤC LỤC</w:t>
      </w:r>
      <w:bookmarkEnd w:id="3"/>
    </w:p>
    <w:p w14:paraId="4135EC16" w14:textId="2876FC48" w:rsidR="00D14826" w:rsidRDefault="00C75086">
      <w:pPr>
        <w:pStyle w:val="TOC1"/>
        <w:rPr>
          <w:rFonts w:asciiTheme="minorHAnsi" w:eastAsiaTheme="minorEastAsia" w:hAnsiTheme="minorHAnsi" w:cstheme="minorBidi"/>
          <w:noProof/>
          <w:sz w:val="22"/>
          <w:szCs w:val="22"/>
        </w:rPr>
      </w:pPr>
      <w:r>
        <w:fldChar w:fldCharType="begin"/>
      </w:r>
      <w:r>
        <w:instrText xml:space="preserve"> TOC \h \z \t "Chương,1,Tiểu mục cấp 1,2,Tiểu mục cấp 2,3,Tiểu mục cấp 3,4" </w:instrText>
      </w:r>
      <w:r>
        <w:fldChar w:fldCharType="separate"/>
      </w:r>
      <w:hyperlink w:anchor="_Toc53584342" w:history="1">
        <w:r w:rsidR="00D14826" w:rsidRPr="000E7198">
          <w:rPr>
            <w:rStyle w:val="Hyperlink"/>
            <w:noProof/>
            <w:lang w:val="vi-VN"/>
          </w:rPr>
          <w:t>LỜI CẢM ƠN</w:t>
        </w:r>
        <w:r w:rsidR="00D14826">
          <w:rPr>
            <w:noProof/>
            <w:webHidden/>
          </w:rPr>
          <w:tab/>
        </w:r>
        <w:r w:rsidR="00D14826">
          <w:rPr>
            <w:noProof/>
            <w:webHidden/>
          </w:rPr>
          <w:fldChar w:fldCharType="begin"/>
        </w:r>
        <w:r w:rsidR="00D14826">
          <w:rPr>
            <w:noProof/>
            <w:webHidden/>
          </w:rPr>
          <w:instrText xml:space="preserve"> PAGEREF _Toc53584342 \h </w:instrText>
        </w:r>
        <w:r w:rsidR="00D14826">
          <w:rPr>
            <w:noProof/>
            <w:webHidden/>
          </w:rPr>
        </w:r>
        <w:r w:rsidR="00D14826">
          <w:rPr>
            <w:noProof/>
            <w:webHidden/>
          </w:rPr>
          <w:fldChar w:fldCharType="separate"/>
        </w:r>
        <w:r w:rsidR="00D14826">
          <w:rPr>
            <w:noProof/>
            <w:webHidden/>
          </w:rPr>
          <w:t>i</w:t>
        </w:r>
        <w:r w:rsidR="00D14826">
          <w:rPr>
            <w:noProof/>
            <w:webHidden/>
          </w:rPr>
          <w:fldChar w:fldCharType="end"/>
        </w:r>
      </w:hyperlink>
    </w:p>
    <w:p w14:paraId="4CAEE607" w14:textId="774C933C" w:rsidR="00D14826" w:rsidRDefault="00C47402">
      <w:pPr>
        <w:pStyle w:val="TOC1"/>
        <w:rPr>
          <w:rFonts w:asciiTheme="minorHAnsi" w:eastAsiaTheme="minorEastAsia" w:hAnsiTheme="minorHAnsi" w:cstheme="minorBidi"/>
          <w:noProof/>
          <w:sz w:val="22"/>
          <w:szCs w:val="22"/>
        </w:rPr>
      </w:pPr>
      <w:hyperlink w:anchor="_Toc53584343" w:history="1">
        <w:r w:rsidR="00D14826" w:rsidRPr="000E7198">
          <w:rPr>
            <w:rStyle w:val="Hyperlink"/>
            <w:noProof/>
            <w:lang w:val="vi-VN"/>
          </w:rPr>
          <w:t>PHẦN XÁC NHẬN VÀ ĐÁNH GIÁ CỦA GIẢNG VIÊN</w:t>
        </w:r>
        <w:r w:rsidR="00D14826">
          <w:rPr>
            <w:noProof/>
            <w:webHidden/>
          </w:rPr>
          <w:tab/>
        </w:r>
        <w:r w:rsidR="00D14826">
          <w:rPr>
            <w:noProof/>
            <w:webHidden/>
          </w:rPr>
          <w:fldChar w:fldCharType="begin"/>
        </w:r>
        <w:r w:rsidR="00D14826">
          <w:rPr>
            <w:noProof/>
            <w:webHidden/>
          </w:rPr>
          <w:instrText xml:space="preserve"> PAGEREF _Toc53584343 \h </w:instrText>
        </w:r>
        <w:r w:rsidR="00D14826">
          <w:rPr>
            <w:noProof/>
            <w:webHidden/>
          </w:rPr>
        </w:r>
        <w:r w:rsidR="00D14826">
          <w:rPr>
            <w:noProof/>
            <w:webHidden/>
          </w:rPr>
          <w:fldChar w:fldCharType="separate"/>
        </w:r>
        <w:r w:rsidR="00D14826">
          <w:rPr>
            <w:noProof/>
            <w:webHidden/>
          </w:rPr>
          <w:t>iii</w:t>
        </w:r>
        <w:r w:rsidR="00D14826">
          <w:rPr>
            <w:noProof/>
            <w:webHidden/>
          </w:rPr>
          <w:fldChar w:fldCharType="end"/>
        </w:r>
      </w:hyperlink>
    </w:p>
    <w:p w14:paraId="6CBB72CE" w14:textId="7ECAACA5" w:rsidR="00D14826" w:rsidRDefault="00C47402">
      <w:pPr>
        <w:pStyle w:val="TOC1"/>
        <w:rPr>
          <w:rFonts w:asciiTheme="minorHAnsi" w:eastAsiaTheme="minorEastAsia" w:hAnsiTheme="minorHAnsi" w:cstheme="minorBidi"/>
          <w:noProof/>
          <w:sz w:val="22"/>
          <w:szCs w:val="22"/>
        </w:rPr>
      </w:pPr>
      <w:hyperlink w:anchor="_Toc53584344" w:history="1">
        <w:r w:rsidR="00D14826" w:rsidRPr="000E7198">
          <w:rPr>
            <w:rStyle w:val="Hyperlink"/>
            <w:noProof/>
            <w:lang w:val="vi-VN"/>
          </w:rPr>
          <w:t>TÓM TẮT</w:t>
        </w:r>
        <w:r w:rsidR="00D14826">
          <w:rPr>
            <w:noProof/>
            <w:webHidden/>
          </w:rPr>
          <w:tab/>
        </w:r>
        <w:r w:rsidR="00D14826">
          <w:rPr>
            <w:noProof/>
            <w:webHidden/>
          </w:rPr>
          <w:fldChar w:fldCharType="begin"/>
        </w:r>
        <w:r w:rsidR="00D14826">
          <w:rPr>
            <w:noProof/>
            <w:webHidden/>
          </w:rPr>
          <w:instrText xml:space="preserve"> PAGEREF _Toc53584344 \h </w:instrText>
        </w:r>
        <w:r w:rsidR="00D14826">
          <w:rPr>
            <w:noProof/>
            <w:webHidden/>
          </w:rPr>
        </w:r>
        <w:r w:rsidR="00D14826">
          <w:rPr>
            <w:noProof/>
            <w:webHidden/>
          </w:rPr>
          <w:fldChar w:fldCharType="separate"/>
        </w:r>
        <w:r w:rsidR="00D14826">
          <w:rPr>
            <w:noProof/>
            <w:webHidden/>
          </w:rPr>
          <w:t>iv</w:t>
        </w:r>
        <w:r w:rsidR="00D14826">
          <w:rPr>
            <w:noProof/>
            <w:webHidden/>
          </w:rPr>
          <w:fldChar w:fldCharType="end"/>
        </w:r>
      </w:hyperlink>
    </w:p>
    <w:p w14:paraId="6E3047FD" w14:textId="0C458CBD" w:rsidR="00D14826" w:rsidRDefault="00C47402">
      <w:pPr>
        <w:pStyle w:val="TOC1"/>
        <w:rPr>
          <w:rFonts w:asciiTheme="minorHAnsi" w:eastAsiaTheme="minorEastAsia" w:hAnsiTheme="minorHAnsi" w:cstheme="minorBidi"/>
          <w:noProof/>
          <w:sz w:val="22"/>
          <w:szCs w:val="22"/>
        </w:rPr>
      </w:pPr>
      <w:hyperlink w:anchor="_Toc53584345" w:history="1">
        <w:r w:rsidR="00D14826" w:rsidRPr="000E7198">
          <w:rPr>
            <w:rStyle w:val="Hyperlink"/>
            <w:noProof/>
          </w:rPr>
          <w:t>MỤC LỤC</w:t>
        </w:r>
        <w:r w:rsidR="00D14826">
          <w:rPr>
            <w:noProof/>
            <w:webHidden/>
          </w:rPr>
          <w:tab/>
        </w:r>
        <w:r w:rsidR="00D14826">
          <w:rPr>
            <w:noProof/>
            <w:webHidden/>
          </w:rPr>
          <w:fldChar w:fldCharType="begin"/>
        </w:r>
        <w:r w:rsidR="00D14826">
          <w:rPr>
            <w:noProof/>
            <w:webHidden/>
          </w:rPr>
          <w:instrText xml:space="preserve"> PAGEREF _Toc53584345 \h </w:instrText>
        </w:r>
        <w:r w:rsidR="00D14826">
          <w:rPr>
            <w:noProof/>
            <w:webHidden/>
          </w:rPr>
        </w:r>
        <w:r w:rsidR="00D14826">
          <w:rPr>
            <w:noProof/>
            <w:webHidden/>
          </w:rPr>
          <w:fldChar w:fldCharType="separate"/>
        </w:r>
        <w:r w:rsidR="00D14826">
          <w:rPr>
            <w:noProof/>
            <w:webHidden/>
          </w:rPr>
          <w:t>1</w:t>
        </w:r>
        <w:r w:rsidR="00D14826">
          <w:rPr>
            <w:noProof/>
            <w:webHidden/>
          </w:rPr>
          <w:fldChar w:fldCharType="end"/>
        </w:r>
      </w:hyperlink>
    </w:p>
    <w:p w14:paraId="4D469831" w14:textId="73BE902A" w:rsidR="00D14826" w:rsidRDefault="00C47402">
      <w:pPr>
        <w:pStyle w:val="TOC1"/>
        <w:rPr>
          <w:rFonts w:asciiTheme="minorHAnsi" w:eastAsiaTheme="minorEastAsia" w:hAnsiTheme="minorHAnsi" w:cstheme="minorBidi"/>
          <w:noProof/>
          <w:sz w:val="22"/>
          <w:szCs w:val="22"/>
        </w:rPr>
      </w:pPr>
      <w:hyperlink w:anchor="_Toc53584346" w:history="1">
        <w:r w:rsidR="00D14826" w:rsidRPr="000E7198">
          <w:rPr>
            <w:rStyle w:val="Hyperlink"/>
            <w:noProof/>
          </w:rPr>
          <w:t>CHƯƠNG 1 – TÌM HIỂU VÀ PHÂN TÍCH YÊU CẦU</w:t>
        </w:r>
        <w:r w:rsidR="00D14826">
          <w:rPr>
            <w:noProof/>
            <w:webHidden/>
          </w:rPr>
          <w:tab/>
        </w:r>
        <w:r w:rsidR="00D14826">
          <w:rPr>
            <w:noProof/>
            <w:webHidden/>
          </w:rPr>
          <w:fldChar w:fldCharType="begin"/>
        </w:r>
        <w:r w:rsidR="00D14826">
          <w:rPr>
            <w:noProof/>
            <w:webHidden/>
          </w:rPr>
          <w:instrText xml:space="preserve"> PAGEREF _Toc53584346 \h </w:instrText>
        </w:r>
        <w:r w:rsidR="00D14826">
          <w:rPr>
            <w:noProof/>
            <w:webHidden/>
          </w:rPr>
        </w:r>
        <w:r w:rsidR="00D14826">
          <w:rPr>
            <w:noProof/>
            <w:webHidden/>
          </w:rPr>
          <w:fldChar w:fldCharType="separate"/>
        </w:r>
        <w:r w:rsidR="00D14826">
          <w:rPr>
            <w:noProof/>
            <w:webHidden/>
          </w:rPr>
          <w:t>3</w:t>
        </w:r>
        <w:r w:rsidR="00D14826">
          <w:rPr>
            <w:noProof/>
            <w:webHidden/>
          </w:rPr>
          <w:fldChar w:fldCharType="end"/>
        </w:r>
      </w:hyperlink>
    </w:p>
    <w:p w14:paraId="28495D34" w14:textId="70458D8B" w:rsidR="00D14826" w:rsidRDefault="00C47402">
      <w:pPr>
        <w:pStyle w:val="TOC2"/>
        <w:rPr>
          <w:rFonts w:asciiTheme="minorHAnsi" w:eastAsiaTheme="minorEastAsia" w:hAnsiTheme="minorHAnsi" w:cstheme="minorBidi"/>
          <w:noProof/>
          <w:sz w:val="22"/>
          <w:szCs w:val="22"/>
        </w:rPr>
      </w:pPr>
      <w:hyperlink w:anchor="_Toc53584347" w:history="1">
        <w:r w:rsidR="00D14826" w:rsidRPr="000E7198">
          <w:rPr>
            <w:rStyle w:val="Hyperlink"/>
            <w:noProof/>
          </w:rPr>
          <w:t>1.1 Các nhiệm vụ cơ bản của hệ thống</w:t>
        </w:r>
        <w:r w:rsidR="00D14826">
          <w:rPr>
            <w:noProof/>
            <w:webHidden/>
          </w:rPr>
          <w:tab/>
        </w:r>
        <w:r w:rsidR="00D14826">
          <w:rPr>
            <w:noProof/>
            <w:webHidden/>
          </w:rPr>
          <w:fldChar w:fldCharType="begin"/>
        </w:r>
        <w:r w:rsidR="00D14826">
          <w:rPr>
            <w:noProof/>
            <w:webHidden/>
          </w:rPr>
          <w:instrText xml:space="preserve"> PAGEREF _Toc53584347 \h </w:instrText>
        </w:r>
        <w:r w:rsidR="00D14826">
          <w:rPr>
            <w:noProof/>
            <w:webHidden/>
          </w:rPr>
        </w:r>
        <w:r w:rsidR="00D14826">
          <w:rPr>
            <w:noProof/>
            <w:webHidden/>
          </w:rPr>
          <w:fldChar w:fldCharType="separate"/>
        </w:r>
        <w:r w:rsidR="00D14826">
          <w:rPr>
            <w:noProof/>
            <w:webHidden/>
          </w:rPr>
          <w:t>3</w:t>
        </w:r>
        <w:r w:rsidR="00D14826">
          <w:rPr>
            <w:noProof/>
            <w:webHidden/>
          </w:rPr>
          <w:fldChar w:fldCharType="end"/>
        </w:r>
      </w:hyperlink>
    </w:p>
    <w:p w14:paraId="21895FB8" w14:textId="4D187441" w:rsidR="00D14826" w:rsidRDefault="00C47402">
      <w:pPr>
        <w:pStyle w:val="TOC2"/>
        <w:rPr>
          <w:rFonts w:asciiTheme="minorHAnsi" w:eastAsiaTheme="minorEastAsia" w:hAnsiTheme="minorHAnsi" w:cstheme="minorBidi"/>
          <w:noProof/>
          <w:sz w:val="22"/>
          <w:szCs w:val="22"/>
        </w:rPr>
      </w:pPr>
      <w:hyperlink w:anchor="_Toc53584348" w:history="1">
        <w:r w:rsidR="00D14826" w:rsidRPr="000E7198">
          <w:rPr>
            <w:rStyle w:val="Hyperlink"/>
            <w:noProof/>
          </w:rPr>
          <w:t>1.2 Các quy trình nghiệp vụ</w:t>
        </w:r>
        <w:r w:rsidR="00D14826">
          <w:rPr>
            <w:noProof/>
            <w:webHidden/>
          </w:rPr>
          <w:tab/>
        </w:r>
        <w:r w:rsidR="00D14826">
          <w:rPr>
            <w:noProof/>
            <w:webHidden/>
          </w:rPr>
          <w:fldChar w:fldCharType="begin"/>
        </w:r>
        <w:r w:rsidR="00D14826">
          <w:rPr>
            <w:noProof/>
            <w:webHidden/>
          </w:rPr>
          <w:instrText xml:space="preserve"> PAGEREF _Toc53584348 \h </w:instrText>
        </w:r>
        <w:r w:rsidR="00D14826">
          <w:rPr>
            <w:noProof/>
            <w:webHidden/>
          </w:rPr>
        </w:r>
        <w:r w:rsidR="00D14826">
          <w:rPr>
            <w:noProof/>
            <w:webHidden/>
          </w:rPr>
          <w:fldChar w:fldCharType="separate"/>
        </w:r>
        <w:r w:rsidR="00D14826">
          <w:rPr>
            <w:noProof/>
            <w:webHidden/>
          </w:rPr>
          <w:t>3</w:t>
        </w:r>
        <w:r w:rsidR="00D14826">
          <w:rPr>
            <w:noProof/>
            <w:webHidden/>
          </w:rPr>
          <w:fldChar w:fldCharType="end"/>
        </w:r>
      </w:hyperlink>
    </w:p>
    <w:p w14:paraId="2E29E8CA" w14:textId="682A0DA4" w:rsidR="00D14826" w:rsidRDefault="00C47402">
      <w:pPr>
        <w:pStyle w:val="TOC3"/>
        <w:rPr>
          <w:rFonts w:asciiTheme="minorHAnsi" w:eastAsiaTheme="minorEastAsia" w:hAnsiTheme="minorHAnsi" w:cstheme="minorBidi"/>
          <w:noProof/>
          <w:sz w:val="22"/>
          <w:szCs w:val="22"/>
        </w:rPr>
      </w:pPr>
      <w:hyperlink w:anchor="_Toc53584349" w:history="1">
        <w:r w:rsidR="00D14826" w:rsidRPr="000E7198">
          <w:rPr>
            <w:rStyle w:val="Hyperlink"/>
            <w:noProof/>
          </w:rPr>
          <w:t>1.2.1 Quy trình quản lý việc thuê phòng</w:t>
        </w:r>
        <w:r w:rsidR="00D14826">
          <w:rPr>
            <w:noProof/>
            <w:webHidden/>
          </w:rPr>
          <w:tab/>
        </w:r>
        <w:r w:rsidR="00D14826">
          <w:rPr>
            <w:noProof/>
            <w:webHidden/>
          </w:rPr>
          <w:fldChar w:fldCharType="begin"/>
        </w:r>
        <w:r w:rsidR="00D14826">
          <w:rPr>
            <w:noProof/>
            <w:webHidden/>
          </w:rPr>
          <w:instrText xml:space="preserve"> PAGEREF _Toc53584349 \h </w:instrText>
        </w:r>
        <w:r w:rsidR="00D14826">
          <w:rPr>
            <w:noProof/>
            <w:webHidden/>
          </w:rPr>
        </w:r>
        <w:r w:rsidR="00D14826">
          <w:rPr>
            <w:noProof/>
            <w:webHidden/>
          </w:rPr>
          <w:fldChar w:fldCharType="separate"/>
        </w:r>
        <w:r w:rsidR="00D14826">
          <w:rPr>
            <w:noProof/>
            <w:webHidden/>
          </w:rPr>
          <w:t>3</w:t>
        </w:r>
        <w:r w:rsidR="00D14826">
          <w:rPr>
            <w:noProof/>
            <w:webHidden/>
          </w:rPr>
          <w:fldChar w:fldCharType="end"/>
        </w:r>
      </w:hyperlink>
    </w:p>
    <w:p w14:paraId="18D46A26" w14:textId="44B1A5D9" w:rsidR="00D14826" w:rsidRDefault="00C47402">
      <w:pPr>
        <w:pStyle w:val="TOC3"/>
        <w:rPr>
          <w:rFonts w:asciiTheme="minorHAnsi" w:eastAsiaTheme="minorEastAsia" w:hAnsiTheme="minorHAnsi" w:cstheme="minorBidi"/>
          <w:noProof/>
          <w:sz w:val="22"/>
          <w:szCs w:val="22"/>
        </w:rPr>
      </w:pPr>
      <w:hyperlink w:anchor="_Toc53584350" w:history="1">
        <w:r w:rsidR="00D14826" w:rsidRPr="000E7198">
          <w:rPr>
            <w:rStyle w:val="Hyperlink"/>
            <w:noProof/>
          </w:rPr>
          <w:t>1.2.2 Quy trình quản lý thông tin khách thuê phòng và thông tin, tình trạng thuê phòng của mỗi khách hàng</w:t>
        </w:r>
        <w:r w:rsidR="00D14826">
          <w:rPr>
            <w:noProof/>
            <w:webHidden/>
          </w:rPr>
          <w:tab/>
        </w:r>
        <w:r w:rsidR="00D14826">
          <w:rPr>
            <w:noProof/>
            <w:webHidden/>
          </w:rPr>
          <w:fldChar w:fldCharType="begin"/>
        </w:r>
        <w:r w:rsidR="00D14826">
          <w:rPr>
            <w:noProof/>
            <w:webHidden/>
          </w:rPr>
          <w:instrText xml:space="preserve"> PAGEREF _Toc53584350 \h </w:instrText>
        </w:r>
        <w:r w:rsidR="00D14826">
          <w:rPr>
            <w:noProof/>
            <w:webHidden/>
          </w:rPr>
        </w:r>
        <w:r w:rsidR="00D14826">
          <w:rPr>
            <w:noProof/>
            <w:webHidden/>
          </w:rPr>
          <w:fldChar w:fldCharType="separate"/>
        </w:r>
        <w:r w:rsidR="00D14826">
          <w:rPr>
            <w:noProof/>
            <w:webHidden/>
          </w:rPr>
          <w:t>4</w:t>
        </w:r>
        <w:r w:rsidR="00D14826">
          <w:rPr>
            <w:noProof/>
            <w:webHidden/>
          </w:rPr>
          <w:fldChar w:fldCharType="end"/>
        </w:r>
      </w:hyperlink>
    </w:p>
    <w:p w14:paraId="27F8E256" w14:textId="50E8DFD4" w:rsidR="00D14826" w:rsidRDefault="00C47402">
      <w:pPr>
        <w:pStyle w:val="TOC3"/>
        <w:rPr>
          <w:rFonts w:asciiTheme="minorHAnsi" w:eastAsiaTheme="minorEastAsia" w:hAnsiTheme="minorHAnsi" w:cstheme="minorBidi"/>
          <w:noProof/>
          <w:sz w:val="22"/>
          <w:szCs w:val="22"/>
        </w:rPr>
      </w:pPr>
      <w:hyperlink w:anchor="_Toc53584351" w:history="1">
        <w:r w:rsidR="00D14826" w:rsidRPr="000E7198">
          <w:rPr>
            <w:rStyle w:val="Hyperlink"/>
            <w:noProof/>
          </w:rPr>
          <w:t>1.2.3 Quy trình quản lý các dịch vụ do khách sạn cung cấp</w:t>
        </w:r>
        <w:r w:rsidR="00D14826">
          <w:rPr>
            <w:noProof/>
            <w:webHidden/>
          </w:rPr>
          <w:tab/>
        </w:r>
        <w:r w:rsidR="00D14826">
          <w:rPr>
            <w:noProof/>
            <w:webHidden/>
          </w:rPr>
          <w:fldChar w:fldCharType="begin"/>
        </w:r>
        <w:r w:rsidR="00D14826">
          <w:rPr>
            <w:noProof/>
            <w:webHidden/>
          </w:rPr>
          <w:instrText xml:space="preserve"> PAGEREF _Toc53584351 \h </w:instrText>
        </w:r>
        <w:r w:rsidR="00D14826">
          <w:rPr>
            <w:noProof/>
            <w:webHidden/>
          </w:rPr>
        </w:r>
        <w:r w:rsidR="00D14826">
          <w:rPr>
            <w:noProof/>
            <w:webHidden/>
          </w:rPr>
          <w:fldChar w:fldCharType="separate"/>
        </w:r>
        <w:r w:rsidR="00D14826">
          <w:rPr>
            <w:noProof/>
            <w:webHidden/>
          </w:rPr>
          <w:t>4</w:t>
        </w:r>
        <w:r w:rsidR="00D14826">
          <w:rPr>
            <w:noProof/>
            <w:webHidden/>
          </w:rPr>
          <w:fldChar w:fldCharType="end"/>
        </w:r>
      </w:hyperlink>
    </w:p>
    <w:p w14:paraId="120FCF5E" w14:textId="7634C4D4" w:rsidR="00D14826" w:rsidRDefault="00C47402">
      <w:pPr>
        <w:pStyle w:val="TOC3"/>
        <w:rPr>
          <w:rFonts w:asciiTheme="minorHAnsi" w:eastAsiaTheme="minorEastAsia" w:hAnsiTheme="minorHAnsi" w:cstheme="minorBidi"/>
          <w:noProof/>
          <w:sz w:val="22"/>
          <w:szCs w:val="22"/>
        </w:rPr>
      </w:pPr>
      <w:hyperlink w:anchor="_Toc53584352" w:history="1">
        <w:r w:rsidR="00D14826" w:rsidRPr="000E7198">
          <w:rPr>
            <w:rStyle w:val="Hyperlink"/>
            <w:noProof/>
          </w:rPr>
          <w:t>1.2.4. Quy trình quản lý việc thanh toán và thống kê doanh thu</w:t>
        </w:r>
        <w:r w:rsidR="00D14826">
          <w:rPr>
            <w:noProof/>
            <w:webHidden/>
          </w:rPr>
          <w:tab/>
        </w:r>
        <w:r w:rsidR="00D14826">
          <w:rPr>
            <w:noProof/>
            <w:webHidden/>
          </w:rPr>
          <w:fldChar w:fldCharType="begin"/>
        </w:r>
        <w:r w:rsidR="00D14826">
          <w:rPr>
            <w:noProof/>
            <w:webHidden/>
          </w:rPr>
          <w:instrText xml:space="preserve"> PAGEREF _Toc53584352 \h </w:instrText>
        </w:r>
        <w:r w:rsidR="00D14826">
          <w:rPr>
            <w:noProof/>
            <w:webHidden/>
          </w:rPr>
        </w:r>
        <w:r w:rsidR="00D14826">
          <w:rPr>
            <w:noProof/>
            <w:webHidden/>
          </w:rPr>
          <w:fldChar w:fldCharType="separate"/>
        </w:r>
        <w:r w:rsidR="00D14826">
          <w:rPr>
            <w:noProof/>
            <w:webHidden/>
          </w:rPr>
          <w:t>5</w:t>
        </w:r>
        <w:r w:rsidR="00D14826">
          <w:rPr>
            <w:noProof/>
            <w:webHidden/>
          </w:rPr>
          <w:fldChar w:fldCharType="end"/>
        </w:r>
      </w:hyperlink>
    </w:p>
    <w:p w14:paraId="0392FFA0" w14:textId="2BD95718" w:rsidR="00D14826" w:rsidRDefault="00C47402">
      <w:pPr>
        <w:pStyle w:val="TOC2"/>
        <w:rPr>
          <w:rFonts w:asciiTheme="minorHAnsi" w:eastAsiaTheme="minorEastAsia" w:hAnsiTheme="minorHAnsi" w:cstheme="minorBidi"/>
          <w:noProof/>
          <w:sz w:val="22"/>
          <w:szCs w:val="22"/>
        </w:rPr>
      </w:pPr>
      <w:hyperlink w:anchor="_Toc53584353" w:history="1">
        <w:r w:rsidR="00D14826" w:rsidRPr="000E7198">
          <w:rPr>
            <w:rStyle w:val="Hyperlink"/>
            <w:noProof/>
          </w:rPr>
          <w:t>1.3 Đặc tả hệ thống</w:t>
        </w:r>
        <w:r w:rsidR="00D14826">
          <w:rPr>
            <w:noProof/>
            <w:webHidden/>
          </w:rPr>
          <w:tab/>
        </w:r>
        <w:r w:rsidR="00D14826">
          <w:rPr>
            <w:noProof/>
            <w:webHidden/>
          </w:rPr>
          <w:fldChar w:fldCharType="begin"/>
        </w:r>
        <w:r w:rsidR="00D14826">
          <w:rPr>
            <w:noProof/>
            <w:webHidden/>
          </w:rPr>
          <w:instrText xml:space="preserve"> PAGEREF _Toc53584353 \h </w:instrText>
        </w:r>
        <w:r w:rsidR="00D14826">
          <w:rPr>
            <w:noProof/>
            <w:webHidden/>
          </w:rPr>
        </w:r>
        <w:r w:rsidR="00D14826">
          <w:rPr>
            <w:noProof/>
            <w:webHidden/>
          </w:rPr>
          <w:fldChar w:fldCharType="separate"/>
        </w:r>
        <w:r w:rsidR="00D14826">
          <w:rPr>
            <w:noProof/>
            <w:webHidden/>
          </w:rPr>
          <w:t>5</w:t>
        </w:r>
        <w:r w:rsidR="00D14826">
          <w:rPr>
            <w:noProof/>
            <w:webHidden/>
          </w:rPr>
          <w:fldChar w:fldCharType="end"/>
        </w:r>
      </w:hyperlink>
    </w:p>
    <w:p w14:paraId="396552A0" w14:textId="271D51A8" w:rsidR="00D14826" w:rsidRDefault="00C47402">
      <w:pPr>
        <w:pStyle w:val="TOC2"/>
        <w:rPr>
          <w:rFonts w:asciiTheme="minorHAnsi" w:eastAsiaTheme="minorEastAsia" w:hAnsiTheme="minorHAnsi" w:cstheme="minorBidi"/>
          <w:noProof/>
          <w:sz w:val="22"/>
          <w:szCs w:val="22"/>
        </w:rPr>
      </w:pPr>
      <w:hyperlink w:anchor="_Toc53584354" w:history="1">
        <w:r w:rsidR="00D14826" w:rsidRPr="000E7198">
          <w:rPr>
            <w:rStyle w:val="Hyperlink"/>
            <w:noProof/>
          </w:rPr>
          <w:t>1.4 Các tác nhân trong hệ thống</w:t>
        </w:r>
        <w:r w:rsidR="00D14826">
          <w:rPr>
            <w:noProof/>
            <w:webHidden/>
          </w:rPr>
          <w:tab/>
        </w:r>
        <w:r w:rsidR="00D14826">
          <w:rPr>
            <w:noProof/>
            <w:webHidden/>
          </w:rPr>
          <w:fldChar w:fldCharType="begin"/>
        </w:r>
        <w:r w:rsidR="00D14826">
          <w:rPr>
            <w:noProof/>
            <w:webHidden/>
          </w:rPr>
          <w:instrText xml:space="preserve"> PAGEREF _Toc53584354 \h </w:instrText>
        </w:r>
        <w:r w:rsidR="00D14826">
          <w:rPr>
            <w:noProof/>
            <w:webHidden/>
          </w:rPr>
        </w:r>
        <w:r w:rsidR="00D14826">
          <w:rPr>
            <w:noProof/>
            <w:webHidden/>
          </w:rPr>
          <w:fldChar w:fldCharType="separate"/>
        </w:r>
        <w:r w:rsidR="00D14826">
          <w:rPr>
            <w:noProof/>
            <w:webHidden/>
          </w:rPr>
          <w:t>6</w:t>
        </w:r>
        <w:r w:rsidR="00D14826">
          <w:rPr>
            <w:noProof/>
            <w:webHidden/>
          </w:rPr>
          <w:fldChar w:fldCharType="end"/>
        </w:r>
      </w:hyperlink>
    </w:p>
    <w:p w14:paraId="7F1F921F" w14:textId="3D53EC8D" w:rsidR="00D14826" w:rsidRDefault="00C47402">
      <w:pPr>
        <w:pStyle w:val="TOC2"/>
        <w:rPr>
          <w:rFonts w:asciiTheme="minorHAnsi" w:eastAsiaTheme="minorEastAsia" w:hAnsiTheme="minorHAnsi" w:cstheme="minorBidi"/>
          <w:noProof/>
          <w:sz w:val="22"/>
          <w:szCs w:val="22"/>
        </w:rPr>
      </w:pPr>
      <w:hyperlink w:anchor="_Toc53584355" w:history="1">
        <w:r w:rsidR="00D14826" w:rsidRPr="000E7198">
          <w:rPr>
            <w:rStyle w:val="Hyperlink"/>
            <w:noProof/>
          </w:rPr>
          <w:t>1.5 Các Usecase trong hệ thống</w:t>
        </w:r>
        <w:r w:rsidR="00D14826">
          <w:rPr>
            <w:noProof/>
            <w:webHidden/>
          </w:rPr>
          <w:tab/>
        </w:r>
        <w:r w:rsidR="00D14826">
          <w:rPr>
            <w:noProof/>
            <w:webHidden/>
          </w:rPr>
          <w:fldChar w:fldCharType="begin"/>
        </w:r>
        <w:r w:rsidR="00D14826">
          <w:rPr>
            <w:noProof/>
            <w:webHidden/>
          </w:rPr>
          <w:instrText xml:space="preserve"> PAGEREF _Toc53584355 \h </w:instrText>
        </w:r>
        <w:r w:rsidR="00D14826">
          <w:rPr>
            <w:noProof/>
            <w:webHidden/>
          </w:rPr>
        </w:r>
        <w:r w:rsidR="00D14826">
          <w:rPr>
            <w:noProof/>
            <w:webHidden/>
          </w:rPr>
          <w:fldChar w:fldCharType="separate"/>
        </w:r>
        <w:r w:rsidR="00D14826">
          <w:rPr>
            <w:noProof/>
            <w:webHidden/>
          </w:rPr>
          <w:t>7</w:t>
        </w:r>
        <w:r w:rsidR="00D14826">
          <w:rPr>
            <w:noProof/>
            <w:webHidden/>
          </w:rPr>
          <w:fldChar w:fldCharType="end"/>
        </w:r>
      </w:hyperlink>
    </w:p>
    <w:p w14:paraId="7935B2D5" w14:textId="038EF8F2" w:rsidR="00D14826" w:rsidRDefault="00C47402">
      <w:pPr>
        <w:pStyle w:val="TOC1"/>
        <w:rPr>
          <w:rFonts w:asciiTheme="minorHAnsi" w:eastAsiaTheme="minorEastAsia" w:hAnsiTheme="minorHAnsi" w:cstheme="minorBidi"/>
          <w:noProof/>
          <w:sz w:val="22"/>
          <w:szCs w:val="22"/>
        </w:rPr>
      </w:pPr>
      <w:hyperlink w:anchor="_Toc53584356" w:history="1">
        <w:r w:rsidR="00D14826" w:rsidRPr="000E7198">
          <w:rPr>
            <w:rStyle w:val="Hyperlink"/>
            <w:noProof/>
          </w:rPr>
          <w:t>CHƯƠNG 2 – VẼ SƠ ĐỒ USECASE</w:t>
        </w:r>
        <w:r w:rsidR="00D14826">
          <w:rPr>
            <w:noProof/>
            <w:webHidden/>
          </w:rPr>
          <w:tab/>
        </w:r>
        <w:r w:rsidR="00D14826">
          <w:rPr>
            <w:noProof/>
            <w:webHidden/>
          </w:rPr>
          <w:fldChar w:fldCharType="begin"/>
        </w:r>
        <w:r w:rsidR="00D14826">
          <w:rPr>
            <w:noProof/>
            <w:webHidden/>
          </w:rPr>
          <w:instrText xml:space="preserve"> PAGEREF _Toc53584356 \h </w:instrText>
        </w:r>
        <w:r w:rsidR="00D14826">
          <w:rPr>
            <w:noProof/>
            <w:webHidden/>
          </w:rPr>
        </w:r>
        <w:r w:rsidR="00D14826">
          <w:rPr>
            <w:noProof/>
            <w:webHidden/>
          </w:rPr>
          <w:fldChar w:fldCharType="separate"/>
        </w:r>
        <w:r w:rsidR="00D14826">
          <w:rPr>
            <w:noProof/>
            <w:webHidden/>
          </w:rPr>
          <w:t>10</w:t>
        </w:r>
        <w:r w:rsidR="00D14826">
          <w:rPr>
            <w:noProof/>
            <w:webHidden/>
          </w:rPr>
          <w:fldChar w:fldCharType="end"/>
        </w:r>
      </w:hyperlink>
    </w:p>
    <w:p w14:paraId="1C1A9416" w14:textId="5A8F1E57" w:rsidR="00D14826" w:rsidRDefault="00C47402">
      <w:pPr>
        <w:pStyle w:val="TOC2"/>
        <w:rPr>
          <w:rFonts w:asciiTheme="minorHAnsi" w:eastAsiaTheme="minorEastAsia" w:hAnsiTheme="minorHAnsi" w:cstheme="minorBidi"/>
          <w:noProof/>
          <w:sz w:val="22"/>
          <w:szCs w:val="22"/>
        </w:rPr>
      </w:pPr>
      <w:hyperlink w:anchor="_Toc53584357" w:history="1">
        <w:r w:rsidR="00D14826" w:rsidRPr="000E7198">
          <w:rPr>
            <w:rStyle w:val="Hyperlink"/>
            <w:noProof/>
          </w:rPr>
          <w:t>2.1 Sơ đồ Usecase tổng quát cho hệ thống quản lý khách sạn</w:t>
        </w:r>
        <w:r w:rsidR="00D14826">
          <w:rPr>
            <w:noProof/>
            <w:webHidden/>
          </w:rPr>
          <w:tab/>
        </w:r>
        <w:r w:rsidR="00D14826">
          <w:rPr>
            <w:noProof/>
            <w:webHidden/>
          </w:rPr>
          <w:fldChar w:fldCharType="begin"/>
        </w:r>
        <w:r w:rsidR="00D14826">
          <w:rPr>
            <w:noProof/>
            <w:webHidden/>
          </w:rPr>
          <w:instrText xml:space="preserve"> PAGEREF _Toc53584357 \h </w:instrText>
        </w:r>
        <w:r w:rsidR="00D14826">
          <w:rPr>
            <w:noProof/>
            <w:webHidden/>
          </w:rPr>
        </w:r>
        <w:r w:rsidR="00D14826">
          <w:rPr>
            <w:noProof/>
            <w:webHidden/>
          </w:rPr>
          <w:fldChar w:fldCharType="separate"/>
        </w:r>
        <w:r w:rsidR="00D14826">
          <w:rPr>
            <w:noProof/>
            <w:webHidden/>
          </w:rPr>
          <w:t>10</w:t>
        </w:r>
        <w:r w:rsidR="00D14826">
          <w:rPr>
            <w:noProof/>
            <w:webHidden/>
          </w:rPr>
          <w:fldChar w:fldCharType="end"/>
        </w:r>
      </w:hyperlink>
    </w:p>
    <w:p w14:paraId="42AFC976" w14:textId="6D97A389" w:rsidR="00D14826" w:rsidRDefault="00C47402">
      <w:pPr>
        <w:pStyle w:val="TOC1"/>
        <w:rPr>
          <w:rFonts w:asciiTheme="minorHAnsi" w:eastAsiaTheme="minorEastAsia" w:hAnsiTheme="minorHAnsi" w:cstheme="minorBidi"/>
          <w:noProof/>
          <w:sz w:val="22"/>
          <w:szCs w:val="22"/>
        </w:rPr>
      </w:pPr>
      <w:hyperlink w:anchor="_Toc53584358" w:history="1">
        <w:r w:rsidR="00D14826" w:rsidRPr="000E7198">
          <w:rPr>
            <w:rStyle w:val="Hyperlink"/>
            <w:noProof/>
          </w:rPr>
          <w:t>CHƯƠNG 3 – ĐẶC TẢ USECASE</w:t>
        </w:r>
        <w:r w:rsidR="00D14826">
          <w:rPr>
            <w:noProof/>
            <w:webHidden/>
          </w:rPr>
          <w:tab/>
        </w:r>
        <w:r w:rsidR="00D14826">
          <w:rPr>
            <w:noProof/>
            <w:webHidden/>
          </w:rPr>
          <w:fldChar w:fldCharType="begin"/>
        </w:r>
        <w:r w:rsidR="00D14826">
          <w:rPr>
            <w:noProof/>
            <w:webHidden/>
          </w:rPr>
          <w:instrText xml:space="preserve"> PAGEREF _Toc53584358 \h </w:instrText>
        </w:r>
        <w:r w:rsidR="00D14826">
          <w:rPr>
            <w:noProof/>
            <w:webHidden/>
          </w:rPr>
        </w:r>
        <w:r w:rsidR="00D14826">
          <w:rPr>
            <w:noProof/>
            <w:webHidden/>
          </w:rPr>
          <w:fldChar w:fldCharType="separate"/>
        </w:r>
        <w:r w:rsidR="00D14826">
          <w:rPr>
            <w:noProof/>
            <w:webHidden/>
          </w:rPr>
          <w:t>11</w:t>
        </w:r>
        <w:r w:rsidR="00D14826">
          <w:rPr>
            <w:noProof/>
            <w:webHidden/>
          </w:rPr>
          <w:fldChar w:fldCharType="end"/>
        </w:r>
      </w:hyperlink>
    </w:p>
    <w:p w14:paraId="6CD099EB" w14:textId="42E4BB21" w:rsidR="00D14826" w:rsidRDefault="00C47402">
      <w:pPr>
        <w:pStyle w:val="TOC2"/>
        <w:rPr>
          <w:rFonts w:asciiTheme="minorHAnsi" w:eastAsiaTheme="minorEastAsia" w:hAnsiTheme="minorHAnsi" w:cstheme="minorBidi"/>
          <w:noProof/>
          <w:sz w:val="22"/>
          <w:szCs w:val="22"/>
        </w:rPr>
      </w:pPr>
      <w:hyperlink w:anchor="_Toc53584359" w:history="1">
        <w:r w:rsidR="00D14826" w:rsidRPr="000E7198">
          <w:rPr>
            <w:rStyle w:val="Hyperlink"/>
            <w:noProof/>
          </w:rPr>
          <w:t>3.1 Usecase Đăng nhập ( UC01)</w:t>
        </w:r>
        <w:r w:rsidR="00D14826">
          <w:rPr>
            <w:noProof/>
            <w:webHidden/>
          </w:rPr>
          <w:tab/>
        </w:r>
        <w:r w:rsidR="00D14826">
          <w:rPr>
            <w:noProof/>
            <w:webHidden/>
          </w:rPr>
          <w:fldChar w:fldCharType="begin"/>
        </w:r>
        <w:r w:rsidR="00D14826">
          <w:rPr>
            <w:noProof/>
            <w:webHidden/>
          </w:rPr>
          <w:instrText xml:space="preserve"> PAGEREF _Toc53584359 \h </w:instrText>
        </w:r>
        <w:r w:rsidR="00D14826">
          <w:rPr>
            <w:noProof/>
            <w:webHidden/>
          </w:rPr>
        </w:r>
        <w:r w:rsidR="00D14826">
          <w:rPr>
            <w:noProof/>
            <w:webHidden/>
          </w:rPr>
          <w:fldChar w:fldCharType="separate"/>
        </w:r>
        <w:r w:rsidR="00D14826">
          <w:rPr>
            <w:noProof/>
            <w:webHidden/>
          </w:rPr>
          <w:t>11</w:t>
        </w:r>
        <w:r w:rsidR="00D14826">
          <w:rPr>
            <w:noProof/>
            <w:webHidden/>
          </w:rPr>
          <w:fldChar w:fldCharType="end"/>
        </w:r>
      </w:hyperlink>
    </w:p>
    <w:p w14:paraId="19ADB559" w14:textId="450C42FB" w:rsidR="00D14826" w:rsidRDefault="00C47402">
      <w:pPr>
        <w:pStyle w:val="TOC2"/>
        <w:rPr>
          <w:rFonts w:asciiTheme="minorHAnsi" w:eastAsiaTheme="minorEastAsia" w:hAnsiTheme="minorHAnsi" w:cstheme="minorBidi"/>
          <w:noProof/>
          <w:sz w:val="22"/>
          <w:szCs w:val="22"/>
        </w:rPr>
      </w:pPr>
      <w:hyperlink w:anchor="_Toc53584360" w:history="1">
        <w:r w:rsidR="00D14826" w:rsidRPr="000E7198">
          <w:rPr>
            <w:rStyle w:val="Hyperlink"/>
            <w:noProof/>
          </w:rPr>
          <w:t>3.2 Usecase Đăng xuất ( UC02)</w:t>
        </w:r>
        <w:r w:rsidR="00D14826">
          <w:rPr>
            <w:noProof/>
            <w:webHidden/>
          </w:rPr>
          <w:tab/>
        </w:r>
        <w:r w:rsidR="00D14826">
          <w:rPr>
            <w:noProof/>
            <w:webHidden/>
          </w:rPr>
          <w:fldChar w:fldCharType="begin"/>
        </w:r>
        <w:r w:rsidR="00D14826">
          <w:rPr>
            <w:noProof/>
            <w:webHidden/>
          </w:rPr>
          <w:instrText xml:space="preserve"> PAGEREF _Toc53584360 \h </w:instrText>
        </w:r>
        <w:r w:rsidR="00D14826">
          <w:rPr>
            <w:noProof/>
            <w:webHidden/>
          </w:rPr>
        </w:r>
        <w:r w:rsidR="00D14826">
          <w:rPr>
            <w:noProof/>
            <w:webHidden/>
          </w:rPr>
          <w:fldChar w:fldCharType="separate"/>
        </w:r>
        <w:r w:rsidR="00D14826">
          <w:rPr>
            <w:noProof/>
            <w:webHidden/>
          </w:rPr>
          <w:t>12</w:t>
        </w:r>
        <w:r w:rsidR="00D14826">
          <w:rPr>
            <w:noProof/>
            <w:webHidden/>
          </w:rPr>
          <w:fldChar w:fldCharType="end"/>
        </w:r>
      </w:hyperlink>
    </w:p>
    <w:p w14:paraId="3812DD3E" w14:textId="40FD6BAB" w:rsidR="00D14826" w:rsidRDefault="00C47402">
      <w:pPr>
        <w:pStyle w:val="TOC2"/>
        <w:rPr>
          <w:rFonts w:asciiTheme="minorHAnsi" w:eastAsiaTheme="minorEastAsia" w:hAnsiTheme="minorHAnsi" w:cstheme="minorBidi"/>
          <w:noProof/>
          <w:sz w:val="22"/>
          <w:szCs w:val="22"/>
        </w:rPr>
      </w:pPr>
      <w:hyperlink w:anchor="_Toc53584361" w:history="1">
        <w:r w:rsidR="00D14826" w:rsidRPr="000E7198">
          <w:rPr>
            <w:rStyle w:val="Hyperlink"/>
            <w:noProof/>
          </w:rPr>
          <w:t>3.2 Usecase Cập nhật thông tin ( UC03)</w:t>
        </w:r>
        <w:r w:rsidR="00D14826">
          <w:rPr>
            <w:noProof/>
            <w:webHidden/>
          </w:rPr>
          <w:tab/>
        </w:r>
        <w:r w:rsidR="00D14826">
          <w:rPr>
            <w:noProof/>
            <w:webHidden/>
          </w:rPr>
          <w:fldChar w:fldCharType="begin"/>
        </w:r>
        <w:r w:rsidR="00D14826">
          <w:rPr>
            <w:noProof/>
            <w:webHidden/>
          </w:rPr>
          <w:instrText xml:space="preserve"> PAGEREF _Toc53584361 \h </w:instrText>
        </w:r>
        <w:r w:rsidR="00D14826">
          <w:rPr>
            <w:noProof/>
            <w:webHidden/>
          </w:rPr>
        </w:r>
        <w:r w:rsidR="00D14826">
          <w:rPr>
            <w:noProof/>
            <w:webHidden/>
          </w:rPr>
          <w:fldChar w:fldCharType="separate"/>
        </w:r>
        <w:r w:rsidR="00D14826">
          <w:rPr>
            <w:noProof/>
            <w:webHidden/>
          </w:rPr>
          <w:t>13</w:t>
        </w:r>
        <w:r w:rsidR="00D14826">
          <w:rPr>
            <w:noProof/>
            <w:webHidden/>
          </w:rPr>
          <w:fldChar w:fldCharType="end"/>
        </w:r>
      </w:hyperlink>
    </w:p>
    <w:p w14:paraId="46BE590F" w14:textId="57F600F9" w:rsidR="00D14826" w:rsidRDefault="00C47402">
      <w:pPr>
        <w:pStyle w:val="TOC2"/>
        <w:rPr>
          <w:rFonts w:asciiTheme="minorHAnsi" w:eastAsiaTheme="minorEastAsia" w:hAnsiTheme="minorHAnsi" w:cstheme="minorBidi"/>
          <w:noProof/>
          <w:sz w:val="22"/>
          <w:szCs w:val="22"/>
        </w:rPr>
      </w:pPr>
      <w:hyperlink w:anchor="_Toc53584362" w:history="1">
        <w:r w:rsidR="00D14826" w:rsidRPr="000E7198">
          <w:rPr>
            <w:rStyle w:val="Hyperlink"/>
            <w:noProof/>
          </w:rPr>
          <w:t>3.4 Usecase Thuê phòng ( UC04)</w:t>
        </w:r>
        <w:r w:rsidR="00D14826">
          <w:rPr>
            <w:noProof/>
            <w:webHidden/>
          </w:rPr>
          <w:tab/>
        </w:r>
        <w:r w:rsidR="00D14826">
          <w:rPr>
            <w:noProof/>
            <w:webHidden/>
          </w:rPr>
          <w:fldChar w:fldCharType="begin"/>
        </w:r>
        <w:r w:rsidR="00D14826">
          <w:rPr>
            <w:noProof/>
            <w:webHidden/>
          </w:rPr>
          <w:instrText xml:space="preserve"> PAGEREF _Toc53584362 \h </w:instrText>
        </w:r>
        <w:r w:rsidR="00D14826">
          <w:rPr>
            <w:noProof/>
            <w:webHidden/>
          </w:rPr>
        </w:r>
        <w:r w:rsidR="00D14826">
          <w:rPr>
            <w:noProof/>
            <w:webHidden/>
          </w:rPr>
          <w:fldChar w:fldCharType="separate"/>
        </w:r>
        <w:r w:rsidR="00D14826">
          <w:rPr>
            <w:noProof/>
            <w:webHidden/>
          </w:rPr>
          <w:t>15</w:t>
        </w:r>
        <w:r w:rsidR="00D14826">
          <w:rPr>
            <w:noProof/>
            <w:webHidden/>
          </w:rPr>
          <w:fldChar w:fldCharType="end"/>
        </w:r>
      </w:hyperlink>
    </w:p>
    <w:p w14:paraId="0F6B5D82" w14:textId="62D622B1" w:rsidR="00D14826" w:rsidRDefault="00C47402">
      <w:pPr>
        <w:pStyle w:val="TOC2"/>
        <w:rPr>
          <w:rFonts w:asciiTheme="minorHAnsi" w:eastAsiaTheme="minorEastAsia" w:hAnsiTheme="minorHAnsi" w:cstheme="minorBidi"/>
          <w:noProof/>
          <w:sz w:val="22"/>
          <w:szCs w:val="22"/>
        </w:rPr>
      </w:pPr>
      <w:hyperlink w:anchor="_Toc53584363" w:history="1">
        <w:r w:rsidR="00D14826" w:rsidRPr="000E7198">
          <w:rPr>
            <w:rStyle w:val="Hyperlink"/>
            <w:noProof/>
          </w:rPr>
          <w:t>3.5 Usecase Đặt phòng ( UC05)</w:t>
        </w:r>
        <w:r w:rsidR="00D14826">
          <w:rPr>
            <w:noProof/>
            <w:webHidden/>
          </w:rPr>
          <w:tab/>
        </w:r>
        <w:r w:rsidR="00D14826">
          <w:rPr>
            <w:noProof/>
            <w:webHidden/>
          </w:rPr>
          <w:fldChar w:fldCharType="begin"/>
        </w:r>
        <w:r w:rsidR="00D14826">
          <w:rPr>
            <w:noProof/>
            <w:webHidden/>
          </w:rPr>
          <w:instrText xml:space="preserve"> PAGEREF _Toc53584363 \h </w:instrText>
        </w:r>
        <w:r w:rsidR="00D14826">
          <w:rPr>
            <w:noProof/>
            <w:webHidden/>
          </w:rPr>
        </w:r>
        <w:r w:rsidR="00D14826">
          <w:rPr>
            <w:noProof/>
            <w:webHidden/>
          </w:rPr>
          <w:fldChar w:fldCharType="separate"/>
        </w:r>
        <w:r w:rsidR="00D14826">
          <w:rPr>
            <w:noProof/>
            <w:webHidden/>
          </w:rPr>
          <w:t>16</w:t>
        </w:r>
        <w:r w:rsidR="00D14826">
          <w:rPr>
            <w:noProof/>
            <w:webHidden/>
          </w:rPr>
          <w:fldChar w:fldCharType="end"/>
        </w:r>
      </w:hyperlink>
    </w:p>
    <w:p w14:paraId="24EEFB87" w14:textId="5F6FF46C" w:rsidR="00D14826" w:rsidRDefault="00C47402">
      <w:pPr>
        <w:pStyle w:val="TOC2"/>
        <w:rPr>
          <w:rFonts w:asciiTheme="minorHAnsi" w:eastAsiaTheme="minorEastAsia" w:hAnsiTheme="minorHAnsi" w:cstheme="minorBidi"/>
          <w:noProof/>
          <w:sz w:val="22"/>
          <w:szCs w:val="22"/>
        </w:rPr>
      </w:pPr>
      <w:hyperlink w:anchor="_Toc53584364" w:history="1">
        <w:r w:rsidR="00D14826" w:rsidRPr="000E7198">
          <w:rPr>
            <w:rStyle w:val="Hyperlink"/>
            <w:noProof/>
          </w:rPr>
          <w:t>3.6 Usecase Kiểm tra tình trạng phòng ( UC06)</w:t>
        </w:r>
        <w:r w:rsidR="00D14826">
          <w:rPr>
            <w:noProof/>
            <w:webHidden/>
          </w:rPr>
          <w:tab/>
        </w:r>
        <w:r w:rsidR="00D14826">
          <w:rPr>
            <w:noProof/>
            <w:webHidden/>
          </w:rPr>
          <w:fldChar w:fldCharType="begin"/>
        </w:r>
        <w:r w:rsidR="00D14826">
          <w:rPr>
            <w:noProof/>
            <w:webHidden/>
          </w:rPr>
          <w:instrText xml:space="preserve"> PAGEREF _Toc53584364 \h </w:instrText>
        </w:r>
        <w:r w:rsidR="00D14826">
          <w:rPr>
            <w:noProof/>
            <w:webHidden/>
          </w:rPr>
        </w:r>
        <w:r w:rsidR="00D14826">
          <w:rPr>
            <w:noProof/>
            <w:webHidden/>
          </w:rPr>
          <w:fldChar w:fldCharType="separate"/>
        </w:r>
        <w:r w:rsidR="00D14826">
          <w:rPr>
            <w:noProof/>
            <w:webHidden/>
          </w:rPr>
          <w:t>18</w:t>
        </w:r>
        <w:r w:rsidR="00D14826">
          <w:rPr>
            <w:noProof/>
            <w:webHidden/>
          </w:rPr>
          <w:fldChar w:fldCharType="end"/>
        </w:r>
      </w:hyperlink>
    </w:p>
    <w:p w14:paraId="7F341F77" w14:textId="5D3AAF5E" w:rsidR="00D14826" w:rsidRDefault="00C47402">
      <w:pPr>
        <w:pStyle w:val="TOC2"/>
        <w:rPr>
          <w:rFonts w:asciiTheme="minorHAnsi" w:eastAsiaTheme="minorEastAsia" w:hAnsiTheme="minorHAnsi" w:cstheme="minorBidi"/>
          <w:noProof/>
          <w:sz w:val="22"/>
          <w:szCs w:val="22"/>
        </w:rPr>
      </w:pPr>
      <w:hyperlink w:anchor="_Toc53584365" w:history="1">
        <w:r w:rsidR="00D14826" w:rsidRPr="000E7198">
          <w:rPr>
            <w:rStyle w:val="Hyperlink"/>
            <w:noProof/>
          </w:rPr>
          <w:t>3.7 Usecase Sử dụng dịch vụ ( UC07)</w:t>
        </w:r>
        <w:r w:rsidR="00D14826">
          <w:rPr>
            <w:noProof/>
            <w:webHidden/>
          </w:rPr>
          <w:tab/>
        </w:r>
        <w:r w:rsidR="00D14826">
          <w:rPr>
            <w:noProof/>
            <w:webHidden/>
          </w:rPr>
          <w:fldChar w:fldCharType="begin"/>
        </w:r>
        <w:r w:rsidR="00D14826">
          <w:rPr>
            <w:noProof/>
            <w:webHidden/>
          </w:rPr>
          <w:instrText xml:space="preserve"> PAGEREF _Toc53584365 \h </w:instrText>
        </w:r>
        <w:r w:rsidR="00D14826">
          <w:rPr>
            <w:noProof/>
            <w:webHidden/>
          </w:rPr>
        </w:r>
        <w:r w:rsidR="00D14826">
          <w:rPr>
            <w:noProof/>
            <w:webHidden/>
          </w:rPr>
          <w:fldChar w:fldCharType="separate"/>
        </w:r>
        <w:r w:rsidR="00D14826">
          <w:rPr>
            <w:noProof/>
            <w:webHidden/>
          </w:rPr>
          <w:t>20</w:t>
        </w:r>
        <w:r w:rsidR="00D14826">
          <w:rPr>
            <w:noProof/>
            <w:webHidden/>
          </w:rPr>
          <w:fldChar w:fldCharType="end"/>
        </w:r>
      </w:hyperlink>
    </w:p>
    <w:p w14:paraId="0DA805A1" w14:textId="0F18DA62" w:rsidR="00D14826" w:rsidRDefault="00C47402">
      <w:pPr>
        <w:pStyle w:val="TOC2"/>
        <w:rPr>
          <w:rFonts w:asciiTheme="minorHAnsi" w:eastAsiaTheme="minorEastAsia" w:hAnsiTheme="minorHAnsi" w:cstheme="minorBidi"/>
          <w:noProof/>
          <w:sz w:val="22"/>
          <w:szCs w:val="22"/>
        </w:rPr>
      </w:pPr>
      <w:hyperlink w:anchor="_Toc53584366" w:history="1">
        <w:r w:rsidR="00D14826" w:rsidRPr="000E7198">
          <w:rPr>
            <w:rStyle w:val="Hyperlink"/>
            <w:noProof/>
          </w:rPr>
          <w:t>3.8 Usecase Kiểm tra tình trạng các dịch vụ ( UC08)</w:t>
        </w:r>
        <w:r w:rsidR="00D14826">
          <w:rPr>
            <w:noProof/>
            <w:webHidden/>
          </w:rPr>
          <w:tab/>
        </w:r>
        <w:r w:rsidR="00D14826">
          <w:rPr>
            <w:noProof/>
            <w:webHidden/>
          </w:rPr>
          <w:fldChar w:fldCharType="begin"/>
        </w:r>
        <w:r w:rsidR="00D14826">
          <w:rPr>
            <w:noProof/>
            <w:webHidden/>
          </w:rPr>
          <w:instrText xml:space="preserve"> PAGEREF _Toc53584366 \h </w:instrText>
        </w:r>
        <w:r w:rsidR="00D14826">
          <w:rPr>
            <w:noProof/>
            <w:webHidden/>
          </w:rPr>
        </w:r>
        <w:r w:rsidR="00D14826">
          <w:rPr>
            <w:noProof/>
            <w:webHidden/>
          </w:rPr>
          <w:fldChar w:fldCharType="separate"/>
        </w:r>
        <w:r w:rsidR="00D14826">
          <w:rPr>
            <w:noProof/>
            <w:webHidden/>
          </w:rPr>
          <w:t>20</w:t>
        </w:r>
        <w:r w:rsidR="00D14826">
          <w:rPr>
            <w:noProof/>
            <w:webHidden/>
          </w:rPr>
          <w:fldChar w:fldCharType="end"/>
        </w:r>
      </w:hyperlink>
    </w:p>
    <w:p w14:paraId="01ECAC76" w14:textId="54539E9B" w:rsidR="00D14826" w:rsidRDefault="00C47402">
      <w:pPr>
        <w:pStyle w:val="TOC2"/>
        <w:rPr>
          <w:rFonts w:asciiTheme="minorHAnsi" w:eastAsiaTheme="minorEastAsia" w:hAnsiTheme="minorHAnsi" w:cstheme="minorBidi"/>
          <w:noProof/>
          <w:sz w:val="22"/>
          <w:szCs w:val="22"/>
        </w:rPr>
      </w:pPr>
      <w:hyperlink w:anchor="_Toc53584367" w:history="1">
        <w:r w:rsidR="00D14826" w:rsidRPr="000E7198">
          <w:rPr>
            <w:rStyle w:val="Hyperlink"/>
            <w:noProof/>
          </w:rPr>
          <w:t>3.9 Usecase Lập phiếu sử dụng dịch vụ ( UC09)</w:t>
        </w:r>
        <w:r w:rsidR="00D14826">
          <w:rPr>
            <w:noProof/>
            <w:webHidden/>
          </w:rPr>
          <w:tab/>
        </w:r>
        <w:r w:rsidR="00D14826">
          <w:rPr>
            <w:noProof/>
            <w:webHidden/>
          </w:rPr>
          <w:fldChar w:fldCharType="begin"/>
        </w:r>
        <w:r w:rsidR="00D14826">
          <w:rPr>
            <w:noProof/>
            <w:webHidden/>
          </w:rPr>
          <w:instrText xml:space="preserve"> PAGEREF _Toc53584367 \h </w:instrText>
        </w:r>
        <w:r w:rsidR="00D14826">
          <w:rPr>
            <w:noProof/>
            <w:webHidden/>
          </w:rPr>
        </w:r>
        <w:r w:rsidR="00D14826">
          <w:rPr>
            <w:noProof/>
            <w:webHidden/>
          </w:rPr>
          <w:fldChar w:fldCharType="separate"/>
        </w:r>
        <w:r w:rsidR="00D14826">
          <w:rPr>
            <w:noProof/>
            <w:webHidden/>
          </w:rPr>
          <w:t>22</w:t>
        </w:r>
        <w:r w:rsidR="00D14826">
          <w:rPr>
            <w:noProof/>
            <w:webHidden/>
          </w:rPr>
          <w:fldChar w:fldCharType="end"/>
        </w:r>
      </w:hyperlink>
    </w:p>
    <w:p w14:paraId="6FA0DC78" w14:textId="296EAEB5" w:rsidR="00D14826" w:rsidRDefault="00C47402">
      <w:pPr>
        <w:pStyle w:val="TOC2"/>
        <w:rPr>
          <w:rFonts w:asciiTheme="minorHAnsi" w:eastAsiaTheme="minorEastAsia" w:hAnsiTheme="minorHAnsi" w:cstheme="minorBidi"/>
          <w:noProof/>
          <w:sz w:val="22"/>
          <w:szCs w:val="22"/>
        </w:rPr>
      </w:pPr>
      <w:hyperlink w:anchor="_Toc53584368" w:history="1">
        <w:r w:rsidR="00D14826" w:rsidRPr="000E7198">
          <w:rPr>
            <w:rStyle w:val="Hyperlink"/>
            <w:noProof/>
          </w:rPr>
          <w:t>3.10 Usecase Thanh toán ( UC10)</w:t>
        </w:r>
        <w:r w:rsidR="00D14826">
          <w:rPr>
            <w:noProof/>
            <w:webHidden/>
          </w:rPr>
          <w:tab/>
        </w:r>
        <w:r w:rsidR="00D14826">
          <w:rPr>
            <w:noProof/>
            <w:webHidden/>
          </w:rPr>
          <w:fldChar w:fldCharType="begin"/>
        </w:r>
        <w:r w:rsidR="00D14826">
          <w:rPr>
            <w:noProof/>
            <w:webHidden/>
          </w:rPr>
          <w:instrText xml:space="preserve"> PAGEREF _Toc53584368 \h </w:instrText>
        </w:r>
        <w:r w:rsidR="00D14826">
          <w:rPr>
            <w:noProof/>
            <w:webHidden/>
          </w:rPr>
        </w:r>
        <w:r w:rsidR="00D14826">
          <w:rPr>
            <w:noProof/>
            <w:webHidden/>
          </w:rPr>
          <w:fldChar w:fldCharType="separate"/>
        </w:r>
        <w:r w:rsidR="00D14826">
          <w:rPr>
            <w:noProof/>
            <w:webHidden/>
          </w:rPr>
          <w:t>23</w:t>
        </w:r>
        <w:r w:rsidR="00D14826">
          <w:rPr>
            <w:noProof/>
            <w:webHidden/>
          </w:rPr>
          <w:fldChar w:fldCharType="end"/>
        </w:r>
      </w:hyperlink>
    </w:p>
    <w:p w14:paraId="0936CAE1" w14:textId="7960D6F8" w:rsidR="00D14826" w:rsidRDefault="00C47402">
      <w:pPr>
        <w:pStyle w:val="TOC2"/>
        <w:rPr>
          <w:rFonts w:asciiTheme="minorHAnsi" w:eastAsiaTheme="minorEastAsia" w:hAnsiTheme="minorHAnsi" w:cstheme="minorBidi"/>
          <w:noProof/>
          <w:sz w:val="22"/>
          <w:szCs w:val="22"/>
        </w:rPr>
      </w:pPr>
      <w:hyperlink w:anchor="_Toc53584369" w:history="1">
        <w:r w:rsidR="00D14826" w:rsidRPr="000E7198">
          <w:rPr>
            <w:rStyle w:val="Hyperlink"/>
            <w:noProof/>
          </w:rPr>
          <w:t>3.11 Usecase Thống kê doanh thu ( UC11)</w:t>
        </w:r>
        <w:r w:rsidR="00D14826">
          <w:rPr>
            <w:noProof/>
            <w:webHidden/>
          </w:rPr>
          <w:tab/>
        </w:r>
        <w:r w:rsidR="00D14826">
          <w:rPr>
            <w:noProof/>
            <w:webHidden/>
          </w:rPr>
          <w:fldChar w:fldCharType="begin"/>
        </w:r>
        <w:r w:rsidR="00D14826">
          <w:rPr>
            <w:noProof/>
            <w:webHidden/>
          </w:rPr>
          <w:instrText xml:space="preserve"> PAGEREF _Toc53584369 \h </w:instrText>
        </w:r>
        <w:r w:rsidR="00D14826">
          <w:rPr>
            <w:noProof/>
            <w:webHidden/>
          </w:rPr>
        </w:r>
        <w:r w:rsidR="00D14826">
          <w:rPr>
            <w:noProof/>
            <w:webHidden/>
          </w:rPr>
          <w:fldChar w:fldCharType="separate"/>
        </w:r>
        <w:r w:rsidR="00D14826">
          <w:rPr>
            <w:noProof/>
            <w:webHidden/>
          </w:rPr>
          <w:t>24</w:t>
        </w:r>
        <w:r w:rsidR="00D14826">
          <w:rPr>
            <w:noProof/>
            <w:webHidden/>
          </w:rPr>
          <w:fldChar w:fldCharType="end"/>
        </w:r>
      </w:hyperlink>
    </w:p>
    <w:p w14:paraId="1611D7B5" w14:textId="77C49367" w:rsidR="00D14826" w:rsidRDefault="00C47402">
      <w:pPr>
        <w:pStyle w:val="TOC2"/>
        <w:rPr>
          <w:rFonts w:asciiTheme="minorHAnsi" w:eastAsiaTheme="minorEastAsia" w:hAnsiTheme="minorHAnsi" w:cstheme="minorBidi"/>
          <w:noProof/>
          <w:sz w:val="22"/>
          <w:szCs w:val="22"/>
        </w:rPr>
      </w:pPr>
      <w:hyperlink w:anchor="_Toc53584370" w:history="1">
        <w:r w:rsidR="00D14826" w:rsidRPr="000E7198">
          <w:rPr>
            <w:rStyle w:val="Hyperlink"/>
            <w:noProof/>
          </w:rPr>
          <w:t>3.12 Usecase Xem chi tiết hóa đơn ( UC12)</w:t>
        </w:r>
        <w:r w:rsidR="00D14826">
          <w:rPr>
            <w:noProof/>
            <w:webHidden/>
          </w:rPr>
          <w:tab/>
        </w:r>
        <w:r w:rsidR="00D14826">
          <w:rPr>
            <w:noProof/>
            <w:webHidden/>
          </w:rPr>
          <w:fldChar w:fldCharType="begin"/>
        </w:r>
        <w:r w:rsidR="00D14826">
          <w:rPr>
            <w:noProof/>
            <w:webHidden/>
          </w:rPr>
          <w:instrText xml:space="preserve"> PAGEREF _Toc53584370 \h </w:instrText>
        </w:r>
        <w:r w:rsidR="00D14826">
          <w:rPr>
            <w:noProof/>
            <w:webHidden/>
          </w:rPr>
        </w:r>
        <w:r w:rsidR="00D14826">
          <w:rPr>
            <w:noProof/>
            <w:webHidden/>
          </w:rPr>
          <w:fldChar w:fldCharType="separate"/>
        </w:r>
        <w:r w:rsidR="00D14826">
          <w:rPr>
            <w:noProof/>
            <w:webHidden/>
          </w:rPr>
          <w:t>26</w:t>
        </w:r>
        <w:r w:rsidR="00D14826">
          <w:rPr>
            <w:noProof/>
            <w:webHidden/>
          </w:rPr>
          <w:fldChar w:fldCharType="end"/>
        </w:r>
      </w:hyperlink>
    </w:p>
    <w:p w14:paraId="458CF68C" w14:textId="0D30D7B1" w:rsidR="00D14826" w:rsidRDefault="00C47402">
      <w:pPr>
        <w:pStyle w:val="TOC2"/>
        <w:rPr>
          <w:rFonts w:asciiTheme="minorHAnsi" w:eastAsiaTheme="minorEastAsia" w:hAnsiTheme="minorHAnsi" w:cstheme="minorBidi"/>
          <w:noProof/>
          <w:sz w:val="22"/>
          <w:szCs w:val="22"/>
        </w:rPr>
      </w:pPr>
      <w:hyperlink w:anchor="_Toc53584371" w:history="1">
        <w:r w:rsidR="00D14826" w:rsidRPr="000E7198">
          <w:rPr>
            <w:rStyle w:val="Hyperlink"/>
            <w:noProof/>
          </w:rPr>
          <w:t>3.13 Usecase Báo cáo thống kê doanh thu ( UC13)</w:t>
        </w:r>
        <w:r w:rsidR="00D14826">
          <w:rPr>
            <w:noProof/>
            <w:webHidden/>
          </w:rPr>
          <w:tab/>
        </w:r>
        <w:r w:rsidR="00D14826">
          <w:rPr>
            <w:noProof/>
            <w:webHidden/>
          </w:rPr>
          <w:fldChar w:fldCharType="begin"/>
        </w:r>
        <w:r w:rsidR="00D14826">
          <w:rPr>
            <w:noProof/>
            <w:webHidden/>
          </w:rPr>
          <w:instrText xml:space="preserve"> PAGEREF _Toc53584371 \h </w:instrText>
        </w:r>
        <w:r w:rsidR="00D14826">
          <w:rPr>
            <w:noProof/>
            <w:webHidden/>
          </w:rPr>
        </w:r>
        <w:r w:rsidR="00D14826">
          <w:rPr>
            <w:noProof/>
            <w:webHidden/>
          </w:rPr>
          <w:fldChar w:fldCharType="separate"/>
        </w:r>
        <w:r w:rsidR="00D14826">
          <w:rPr>
            <w:noProof/>
            <w:webHidden/>
          </w:rPr>
          <w:t>27</w:t>
        </w:r>
        <w:r w:rsidR="00D14826">
          <w:rPr>
            <w:noProof/>
            <w:webHidden/>
          </w:rPr>
          <w:fldChar w:fldCharType="end"/>
        </w:r>
      </w:hyperlink>
    </w:p>
    <w:p w14:paraId="4BDB30C0" w14:textId="7C42140B" w:rsidR="00D14826" w:rsidRDefault="00C47402">
      <w:pPr>
        <w:pStyle w:val="TOC2"/>
        <w:rPr>
          <w:rFonts w:asciiTheme="minorHAnsi" w:eastAsiaTheme="minorEastAsia" w:hAnsiTheme="minorHAnsi" w:cstheme="minorBidi"/>
          <w:noProof/>
          <w:sz w:val="22"/>
          <w:szCs w:val="22"/>
        </w:rPr>
      </w:pPr>
      <w:hyperlink w:anchor="_Toc53584372" w:history="1">
        <w:r w:rsidR="00D14826" w:rsidRPr="000E7198">
          <w:rPr>
            <w:rStyle w:val="Hyperlink"/>
            <w:noProof/>
          </w:rPr>
          <w:t>3.14 Usecase Xem báo cáo thống kê doanh thu ( UC14)</w:t>
        </w:r>
        <w:r w:rsidR="00D14826">
          <w:rPr>
            <w:noProof/>
            <w:webHidden/>
          </w:rPr>
          <w:tab/>
        </w:r>
        <w:r w:rsidR="00D14826">
          <w:rPr>
            <w:noProof/>
            <w:webHidden/>
          </w:rPr>
          <w:fldChar w:fldCharType="begin"/>
        </w:r>
        <w:r w:rsidR="00D14826">
          <w:rPr>
            <w:noProof/>
            <w:webHidden/>
          </w:rPr>
          <w:instrText xml:space="preserve"> PAGEREF _Toc53584372 \h </w:instrText>
        </w:r>
        <w:r w:rsidR="00D14826">
          <w:rPr>
            <w:noProof/>
            <w:webHidden/>
          </w:rPr>
        </w:r>
        <w:r w:rsidR="00D14826">
          <w:rPr>
            <w:noProof/>
            <w:webHidden/>
          </w:rPr>
          <w:fldChar w:fldCharType="separate"/>
        </w:r>
        <w:r w:rsidR="00D14826">
          <w:rPr>
            <w:noProof/>
            <w:webHidden/>
          </w:rPr>
          <w:t>28</w:t>
        </w:r>
        <w:r w:rsidR="00D14826">
          <w:rPr>
            <w:noProof/>
            <w:webHidden/>
          </w:rPr>
          <w:fldChar w:fldCharType="end"/>
        </w:r>
      </w:hyperlink>
    </w:p>
    <w:p w14:paraId="32EA1210" w14:textId="3C8776F5" w:rsidR="00D14826" w:rsidRDefault="00C47402">
      <w:pPr>
        <w:pStyle w:val="TOC2"/>
        <w:rPr>
          <w:rFonts w:asciiTheme="minorHAnsi" w:eastAsiaTheme="minorEastAsia" w:hAnsiTheme="minorHAnsi" w:cstheme="minorBidi"/>
          <w:noProof/>
          <w:sz w:val="22"/>
          <w:szCs w:val="22"/>
        </w:rPr>
      </w:pPr>
      <w:hyperlink w:anchor="_Toc53584373" w:history="1">
        <w:r w:rsidR="00D14826" w:rsidRPr="000E7198">
          <w:rPr>
            <w:rStyle w:val="Hyperlink"/>
            <w:noProof/>
          </w:rPr>
          <w:t>3.15 Usecase Quản lý thông tin nhân viên ( UC15)</w:t>
        </w:r>
        <w:r w:rsidR="00D14826">
          <w:rPr>
            <w:noProof/>
            <w:webHidden/>
          </w:rPr>
          <w:tab/>
        </w:r>
        <w:r w:rsidR="00D14826">
          <w:rPr>
            <w:noProof/>
            <w:webHidden/>
          </w:rPr>
          <w:fldChar w:fldCharType="begin"/>
        </w:r>
        <w:r w:rsidR="00D14826">
          <w:rPr>
            <w:noProof/>
            <w:webHidden/>
          </w:rPr>
          <w:instrText xml:space="preserve"> PAGEREF _Toc53584373 \h </w:instrText>
        </w:r>
        <w:r w:rsidR="00D14826">
          <w:rPr>
            <w:noProof/>
            <w:webHidden/>
          </w:rPr>
        </w:r>
        <w:r w:rsidR="00D14826">
          <w:rPr>
            <w:noProof/>
            <w:webHidden/>
          </w:rPr>
          <w:fldChar w:fldCharType="separate"/>
        </w:r>
        <w:r w:rsidR="00D14826">
          <w:rPr>
            <w:noProof/>
            <w:webHidden/>
          </w:rPr>
          <w:t>29</w:t>
        </w:r>
        <w:r w:rsidR="00D14826">
          <w:rPr>
            <w:noProof/>
            <w:webHidden/>
          </w:rPr>
          <w:fldChar w:fldCharType="end"/>
        </w:r>
      </w:hyperlink>
    </w:p>
    <w:p w14:paraId="58C3C142" w14:textId="7427D136" w:rsidR="00D14826" w:rsidRDefault="00C47402">
      <w:pPr>
        <w:pStyle w:val="TOC2"/>
        <w:rPr>
          <w:rFonts w:asciiTheme="minorHAnsi" w:eastAsiaTheme="minorEastAsia" w:hAnsiTheme="minorHAnsi" w:cstheme="minorBidi"/>
          <w:noProof/>
          <w:sz w:val="22"/>
          <w:szCs w:val="22"/>
        </w:rPr>
      </w:pPr>
      <w:hyperlink w:anchor="_Toc53584374" w:history="1">
        <w:r w:rsidR="00D14826" w:rsidRPr="000E7198">
          <w:rPr>
            <w:rStyle w:val="Hyperlink"/>
            <w:noProof/>
          </w:rPr>
          <w:t>3.16 Usecase Quản lý thông tin admin ( UC16)</w:t>
        </w:r>
        <w:r w:rsidR="00D14826">
          <w:rPr>
            <w:noProof/>
            <w:webHidden/>
          </w:rPr>
          <w:tab/>
        </w:r>
        <w:r w:rsidR="00D14826">
          <w:rPr>
            <w:noProof/>
            <w:webHidden/>
          </w:rPr>
          <w:fldChar w:fldCharType="begin"/>
        </w:r>
        <w:r w:rsidR="00D14826">
          <w:rPr>
            <w:noProof/>
            <w:webHidden/>
          </w:rPr>
          <w:instrText xml:space="preserve"> PAGEREF _Toc53584374 \h </w:instrText>
        </w:r>
        <w:r w:rsidR="00D14826">
          <w:rPr>
            <w:noProof/>
            <w:webHidden/>
          </w:rPr>
        </w:r>
        <w:r w:rsidR="00D14826">
          <w:rPr>
            <w:noProof/>
            <w:webHidden/>
          </w:rPr>
          <w:fldChar w:fldCharType="separate"/>
        </w:r>
        <w:r w:rsidR="00D14826">
          <w:rPr>
            <w:noProof/>
            <w:webHidden/>
          </w:rPr>
          <w:t>31</w:t>
        </w:r>
        <w:r w:rsidR="00D14826">
          <w:rPr>
            <w:noProof/>
            <w:webHidden/>
          </w:rPr>
          <w:fldChar w:fldCharType="end"/>
        </w:r>
      </w:hyperlink>
    </w:p>
    <w:p w14:paraId="39B1C1F6" w14:textId="1A762353" w:rsidR="00C75086" w:rsidRDefault="00C75086">
      <w:pPr>
        <w:spacing w:after="200" w:line="276" w:lineRule="auto"/>
        <w:rPr>
          <w:sz w:val="26"/>
          <w:szCs w:val="26"/>
        </w:rPr>
      </w:pPr>
      <w:r>
        <w:rPr>
          <w:sz w:val="26"/>
          <w:szCs w:val="26"/>
        </w:rPr>
        <w:fldChar w:fldCharType="end"/>
      </w:r>
    </w:p>
    <w:p w14:paraId="36835310" w14:textId="4F4A51E9" w:rsidR="00BB0B52" w:rsidRPr="00BD7D36" w:rsidRDefault="007E6AB9" w:rsidP="00BD7D36">
      <w:pPr>
        <w:spacing w:after="200" w:line="276" w:lineRule="auto"/>
        <w:rPr>
          <w:sz w:val="26"/>
          <w:szCs w:val="26"/>
        </w:rPr>
      </w:pPr>
      <w:r>
        <w:rPr>
          <w:sz w:val="26"/>
          <w:szCs w:val="26"/>
        </w:rPr>
        <w:br w:type="page"/>
      </w:r>
    </w:p>
    <w:p w14:paraId="06DBE44C" w14:textId="6E2ADE93" w:rsidR="00FA13AD" w:rsidRDefault="00FA13AD" w:rsidP="00FA13AD">
      <w:pPr>
        <w:pStyle w:val="Chng"/>
      </w:pPr>
      <w:bookmarkStart w:id="4" w:name="_Toc53584346"/>
      <w:r w:rsidRPr="00880D36">
        <w:lastRenderedPageBreak/>
        <w:t>CHƯƠNG 1</w:t>
      </w:r>
      <w:r>
        <w:t xml:space="preserve"> –</w:t>
      </w:r>
      <w:r w:rsidR="00C03BFC">
        <w:t xml:space="preserve"> </w:t>
      </w:r>
      <w:r w:rsidR="002C19E8">
        <w:t xml:space="preserve">TÌM HIỂU </w:t>
      </w:r>
      <w:r w:rsidR="00A246C9">
        <w:t xml:space="preserve">VÀ PHÂN TÍCH </w:t>
      </w:r>
      <w:r w:rsidR="002C19E8">
        <w:t>YÊU CẦU</w:t>
      </w:r>
      <w:bookmarkEnd w:id="4"/>
    </w:p>
    <w:p w14:paraId="08A74427" w14:textId="3F11FA1F" w:rsidR="00457497" w:rsidRDefault="00457497" w:rsidP="00457497">
      <w:pPr>
        <w:pStyle w:val="Tiumccp1"/>
      </w:pPr>
      <w:bookmarkStart w:id="5" w:name="_Toc53584347"/>
      <w:r>
        <w:t xml:space="preserve">1.1 </w:t>
      </w:r>
      <w:r w:rsidR="00842777">
        <w:t>Các nhiệm vụ cơ bản</w:t>
      </w:r>
      <w:r w:rsidR="00A246C9">
        <w:t xml:space="preserve"> của hệ thống</w:t>
      </w:r>
      <w:bookmarkEnd w:id="5"/>
    </w:p>
    <w:p w14:paraId="04EEAC27" w14:textId="403746D3" w:rsidR="008A59CF" w:rsidRDefault="00842777" w:rsidP="008A59CF">
      <w:pPr>
        <w:pStyle w:val="Nidungvnbn"/>
      </w:pPr>
      <w:r>
        <w:t xml:space="preserve">Hệ thống quản </w:t>
      </w:r>
      <w:r w:rsidR="00EB7204">
        <w:t>lý sinh viên khoa CNTT ( Công nghệ thông tin) trường TDTU (Đại học Tôn Đức Thắng) là một hệ thống</w:t>
      </w:r>
      <w:r>
        <w:t xml:space="preserve"> bao gồm các nhiệm vụ cơ bản như sau:</w:t>
      </w:r>
      <w:bookmarkStart w:id="6" w:name="_Toc53584348"/>
    </w:p>
    <w:p w14:paraId="6A47B640" w14:textId="79807C96" w:rsidR="008A59CF" w:rsidRDefault="00EB7204" w:rsidP="008A59CF">
      <w:pPr>
        <w:pStyle w:val="Nidungvnbn"/>
      </w:pPr>
      <w:r>
        <w:t>- Quản lý thông tin Sinh viên</w:t>
      </w:r>
    </w:p>
    <w:p w14:paraId="2E6558D1" w14:textId="77777777" w:rsidR="008A59CF" w:rsidRDefault="008A59CF" w:rsidP="008A59CF">
      <w:pPr>
        <w:pStyle w:val="Nidungvnbn"/>
      </w:pPr>
      <w:r w:rsidRPr="008A59CF">
        <w:t>- Quản lý việc đăng kí môn học của Khoa.</w:t>
      </w:r>
    </w:p>
    <w:p w14:paraId="3753C1C3" w14:textId="0EF4987D" w:rsidR="008A59CF" w:rsidRDefault="00EB7204" w:rsidP="008A59CF">
      <w:pPr>
        <w:pStyle w:val="Nidungvnbn"/>
        <w:ind w:left="720" w:firstLine="0"/>
      </w:pPr>
      <w:r>
        <w:t>- Mỗi học kỳ, g</w:t>
      </w:r>
      <w:r w:rsidR="008A59CF" w:rsidRPr="008A59CF">
        <w:t>iáo vụ Khoa sẽ thông tin về việc đăng kí môn học, danh sách môn học được mở. Việc đăng kí môn học có những môn tự chọn, môn bắt buộc và có môn tiên quyết.</w:t>
      </w:r>
    </w:p>
    <w:p w14:paraId="33B352C9" w14:textId="4843A840" w:rsidR="00EB7204" w:rsidRDefault="008A59CF" w:rsidP="008A59CF">
      <w:pPr>
        <w:pStyle w:val="Nidungvnbn"/>
      </w:pPr>
      <w:r w:rsidRPr="008A59CF">
        <w:t>- Quản lý quá trình học tập, TKB của SV, điểm số,...</w:t>
      </w:r>
    </w:p>
    <w:p w14:paraId="669A8D8B" w14:textId="77777777" w:rsidR="009F1D64" w:rsidRDefault="009F1D64" w:rsidP="008A59CF">
      <w:pPr>
        <w:pStyle w:val="Nidungvnbn"/>
      </w:pPr>
      <w:bookmarkStart w:id="7" w:name="_GoBack"/>
      <w:bookmarkEnd w:id="7"/>
    </w:p>
    <w:p w14:paraId="43ACD0C0" w14:textId="45C1B7C1" w:rsidR="009F1811" w:rsidRDefault="009F1811" w:rsidP="00EB7204">
      <w:pPr>
        <w:pStyle w:val="Tiumccp1"/>
      </w:pPr>
      <w:r>
        <w:t>1.2 Các quy trình nghiệp vụ</w:t>
      </w:r>
      <w:bookmarkEnd w:id="6"/>
    </w:p>
    <w:p w14:paraId="21A0EAB8" w14:textId="5E3A7D82" w:rsidR="009F1811" w:rsidRDefault="009F1811" w:rsidP="009F1811">
      <w:pPr>
        <w:pStyle w:val="Tiumccp2"/>
      </w:pPr>
      <w:bookmarkStart w:id="8" w:name="_Toc53584349"/>
      <w:r>
        <w:t>1.2.1 Quy trình quản lý việc thuê phòng</w:t>
      </w:r>
      <w:bookmarkEnd w:id="8"/>
    </w:p>
    <w:p w14:paraId="782CB34F" w14:textId="2E5583FD" w:rsidR="00377C22" w:rsidRDefault="009F1811" w:rsidP="00377C22">
      <w:pPr>
        <w:pStyle w:val="Nidungvnbn"/>
      </w:pPr>
      <w:r w:rsidRPr="004F2F73">
        <w:t>K</w:t>
      </w:r>
      <w:r w:rsidR="00377C22">
        <w:t>hách hàng sẽ liên hệ với bộ phận</w:t>
      </w:r>
      <w:r w:rsidRPr="004F2F73">
        <w:t xml:space="preserve"> lễ tân của khách sạn</w:t>
      </w:r>
      <w:r w:rsidR="00377C22">
        <w:t xml:space="preserve"> thông qua các phương tiện </w:t>
      </w:r>
      <w:r w:rsidR="00996AC8">
        <w:t>như điện thoại, website, ứng dụng đặt phòng khách sạn</w:t>
      </w:r>
      <w:r w:rsidRPr="004F2F73">
        <w:t xml:space="preserve"> để</w:t>
      </w:r>
      <w:r w:rsidR="00377C22">
        <w:t xml:space="preserve"> tiến hành thủ tục đăng ký phòng hoặc khách hàng có thể làm thủ tục thuê và nhận phòng trực tiếp để ở. </w:t>
      </w:r>
    </w:p>
    <w:p w14:paraId="2001673C" w14:textId="541C5B7F" w:rsidR="00996AC8" w:rsidRDefault="009F1811" w:rsidP="00996AC8">
      <w:pPr>
        <w:pStyle w:val="Nidungvnbn"/>
      </w:pPr>
      <w:r w:rsidRPr="004F2F73">
        <w:t>Tiếp theo nhân viên</w:t>
      </w:r>
      <w:r w:rsidR="00996AC8">
        <w:t xml:space="preserve"> của bộ phận lễ</w:t>
      </w:r>
      <w:r w:rsidRPr="004F2F73">
        <w:t xml:space="preserve"> sẽ kiểm tra trạng thái các phòng của khách sạn trên hệ thống. Hệ thống lúc này cần đáp ứng cung cấp tình trạng các phòng đã thuê, các phòng còn trống của khách sạn để nhân viên thông tin đến khách hàng. Sau đó khách hàng tiến hành</w:t>
      </w:r>
      <w:r w:rsidR="00996AC8">
        <w:t xml:space="preserve"> cung cấp các t</w:t>
      </w:r>
      <w:r w:rsidR="00873425">
        <w:t xml:space="preserve">hông tin do bên lễ tân yêu cầu và </w:t>
      </w:r>
      <w:r w:rsidR="00996AC8">
        <w:t>đặt cọc phòng dựa vào loại phòng mà khách hàng chọn. Trường hợp các tổ chức</w:t>
      </w:r>
      <w:r w:rsidR="00873425">
        <w:t>, công ty</w:t>
      </w:r>
      <w:r w:rsidR="00996AC8">
        <w:t xml:space="preserve"> thuê phòng thì tổ chức sẽ cử đại diện đến khách sạn làm thủ tục đăng ký tương tự như cá nhân. Việc quản lý thông tin các tổ chức sẽ được quản lý như thông tin cơ quan hoặc công ty, thông tin về người đại diện sẽ được quản lý như thông tin của công chức hay nhân viên của cơ quan đó.</w:t>
      </w:r>
    </w:p>
    <w:p w14:paraId="574CAECE" w14:textId="6A1E112F" w:rsidR="00996AC8" w:rsidRDefault="00996AC8" w:rsidP="00996AC8">
      <w:pPr>
        <w:pStyle w:val="Nidungvnbn"/>
      </w:pPr>
      <w:r>
        <w:lastRenderedPageBreak/>
        <w:t>Khi khách hàng đến nhận phòng, khách hàng phải gửi cho bộ phận lễ tân CMND/Passport (hoặc các văn bằng tương đương còn thời hạn sử dụng). Bộ phận lễ tân sẽ</w:t>
      </w:r>
      <w:r w:rsidR="00873425">
        <w:t xml:space="preserve"> </w:t>
      </w:r>
      <w:r>
        <w:t>căn cứ vào đó để kiểm tra lại thông tin khi khách đăng ký phòng. Sau khi kiểm tra xong, bộ phận lễ tân sẽ giữ lại các văn bằng này cho đến khách hàng làm xong thủ tục trả phòng. Sau đó BPLT sẽ kiểm tra lại tình trạng phòng để tiến hành giao phòng cho khách. Nếu khách không đồng ý thì làm thủ tục đổi phòng cho khách (nếu còn phòng trống) hoặc hủy giao dịch và hoàn tiền cọc.</w:t>
      </w:r>
    </w:p>
    <w:p w14:paraId="60A64675" w14:textId="00A6F493" w:rsidR="002C19E8" w:rsidRDefault="00965C33" w:rsidP="00996AC8">
      <w:pPr>
        <w:pStyle w:val="Nidungvnbn"/>
      </w:pPr>
      <w:r w:rsidRPr="004F2F73">
        <w:t>Khi khách hàng check-in ở phòng, hệ thống lưu lại trạng thái của phòng từ “Đặt cọc” chuyển thành “Đang ở”. Sau khi khách hàng trả phòng, hệ thống sẽ thanh toán tổng phí bao gồm cả phí dịch vụ và phí thuê phòng, sau đó cập nhật lại trạng thái các phòng ở khách sạn và lưu thông tin khách hàng cho các lần thuê tiếp theo.</w:t>
      </w:r>
    </w:p>
    <w:p w14:paraId="478E166E" w14:textId="0C536FC6" w:rsidR="00377C22" w:rsidRDefault="00377C22" w:rsidP="00873425">
      <w:pPr>
        <w:pStyle w:val="Nidungvnbn"/>
      </w:pPr>
      <w:r w:rsidRPr="00873425">
        <w:t>Sau khi đặt phòng</w:t>
      </w:r>
      <w:r w:rsidR="00873425">
        <w:t>,</w:t>
      </w:r>
      <w:r w:rsidRPr="00873425">
        <w:t xml:space="preserve"> khách</w:t>
      </w:r>
      <w:r w:rsidR="00873425">
        <w:t xml:space="preserve"> hàng</w:t>
      </w:r>
      <w:r w:rsidRPr="00873425">
        <w:t xml:space="preserve"> có thể huỷ đăng ký và phải bồi thường cho khách </w:t>
      </w:r>
      <w:r w:rsidR="008C278E">
        <w:t>sạn theo quy định đã thoả thuận</w:t>
      </w:r>
      <w:r w:rsidRPr="00873425">
        <w:t xml:space="preserve">. </w:t>
      </w:r>
      <w:r w:rsidR="008C278E">
        <w:t>Hệ thống quản lý cần cập nhật các thông tin thay đổi khi cần thiết.</w:t>
      </w:r>
    </w:p>
    <w:p w14:paraId="77F3B360" w14:textId="77777777" w:rsidR="006D6121" w:rsidRPr="00873425" w:rsidRDefault="006D6121" w:rsidP="00873425">
      <w:pPr>
        <w:pStyle w:val="Nidungvnbn"/>
      </w:pPr>
    </w:p>
    <w:p w14:paraId="3A703524" w14:textId="63870152" w:rsidR="00B000EE" w:rsidRDefault="004F2F73" w:rsidP="00B000EE">
      <w:pPr>
        <w:pStyle w:val="Tiumccp2"/>
      </w:pPr>
      <w:bookmarkStart w:id="9" w:name="_Toc53584350"/>
      <w:r>
        <w:t>1.2.2</w:t>
      </w:r>
      <w:r w:rsidR="00B000EE">
        <w:t xml:space="preserve"> Quy trình quản lý thông tin khách thuê phòng và thông tin, tình trạng thuê phòng của mỗi khách hàng</w:t>
      </w:r>
      <w:bookmarkEnd w:id="9"/>
    </w:p>
    <w:p w14:paraId="61DA55BB" w14:textId="3716EA43" w:rsidR="00714344" w:rsidRDefault="00B000EE" w:rsidP="00B000EE">
      <w:pPr>
        <w:pStyle w:val="Nidungvnbn"/>
      </w:pPr>
      <w:r>
        <w:t xml:space="preserve">Khi khách hàng tiến hành thuê phòng, các thông tin cần thiết của khách hàng cần phải được lưu lại và sắp xếp thuận tiện cho việc quản lý, tra cứu. </w:t>
      </w:r>
      <w:r w:rsidR="00377C22">
        <w:t>Q</w:t>
      </w:r>
      <w:r>
        <w:t>uy trình quản lý thông tin và quản lý tình trạng thuê phòng củ</w:t>
      </w:r>
      <w:r w:rsidR="00377C22">
        <w:t>a mỗi khách hàng được sử dụng để</w:t>
      </w:r>
      <w:r>
        <w:t xml:space="preserve"> cập nhật</w:t>
      </w:r>
      <w:r w:rsidR="00377C22">
        <w:t>, lưu trữ</w:t>
      </w:r>
      <w:r>
        <w:t xml:space="preserve"> các thông tin cần thiết. Đến khi khách hàng kết thúc việc thuê phòng, các thông tin cần thiết</w:t>
      </w:r>
      <w:r w:rsidR="00F145F8">
        <w:t xml:space="preserve"> về khách hàng, về việc thuê phòng của khách hàng</w:t>
      </w:r>
      <w:r>
        <w:t xml:space="preserve"> sẽ được lưu lại cho lần thuê phòng tiếp theo.</w:t>
      </w:r>
    </w:p>
    <w:p w14:paraId="0525EEB9" w14:textId="77777777" w:rsidR="0068392A" w:rsidRDefault="0068392A" w:rsidP="00B000EE">
      <w:pPr>
        <w:pStyle w:val="Nidungvnbn"/>
      </w:pPr>
    </w:p>
    <w:p w14:paraId="27107957" w14:textId="11CCBD0A" w:rsidR="004F2F73" w:rsidRDefault="004F2F73" w:rsidP="004F2F73">
      <w:pPr>
        <w:pStyle w:val="Tiumccp2"/>
      </w:pPr>
      <w:bookmarkStart w:id="10" w:name="_Toc53584351"/>
      <w:r>
        <w:t>1.2.3 Quy trình quản lý các dịch vụ do khách sạn cung cấp</w:t>
      </w:r>
      <w:bookmarkEnd w:id="10"/>
    </w:p>
    <w:p w14:paraId="57AF888C" w14:textId="010E1B5A" w:rsidR="00377C22" w:rsidRDefault="00377C22" w:rsidP="004F2F73">
      <w:pPr>
        <w:pStyle w:val="Nidungvnbn"/>
      </w:pPr>
      <w:r w:rsidRPr="00377C22">
        <w:t>Trong thời gian ở khách sạn, khách có thể sử dụng các loại dịch vụ</w:t>
      </w:r>
      <w:r>
        <w:t xml:space="preserve"> do khách sạn cung cấp hay các </w:t>
      </w:r>
      <w:r w:rsidRPr="00377C22">
        <w:t>yêu cầu phục vụ</w:t>
      </w:r>
      <w:r>
        <w:t xml:space="preserve"> nói chung. Các yêu cầu của khách hàng sẽ do bộ phận </w:t>
      </w:r>
      <w:r>
        <w:lastRenderedPageBreak/>
        <w:t>lễ tân</w:t>
      </w:r>
      <w:r w:rsidRPr="00377C22">
        <w:t xml:space="preserve"> đảm nhiệm và</w:t>
      </w:r>
      <w:r>
        <w:t xml:space="preserve"> đáp ứng trong phạm vi có thể</w:t>
      </w:r>
      <w:r w:rsidRPr="00377C22">
        <w:t xml:space="preserve"> của khách sạn. Khách hàng sử dụng dịch vụ</w:t>
      </w:r>
      <w:r>
        <w:t xml:space="preserve"> xong nếu chưa thanh toán thì bộ phận dịch vụ sẽ lưu lại hoá đơn và chuyển đến bộ phận lễ tân để </w:t>
      </w:r>
      <w:r w:rsidRPr="00377C22">
        <w:t>tính vào hoá đơn tổng.</w:t>
      </w:r>
    </w:p>
    <w:p w14:paraId="137E9A8F" w14:textId="77777777" w:rsidR="00AF53B6" w:rsidRDefault="00AF53B6" w:rsidP="004F2F73">
      <w:pPr>
        <w:pStyle w:val="Nidungvnbn"/>
      </w:pPr>
    </w:p>
    <w:p w14:paraId="25562B66" w14:textId="699E6CE4" w:rsidR="004F2F73" w:rsidRDefault="004F2F73" w:rsidP="004F2F73">
      <w:pPr>
        <w:pStyle w:val="Tiumccp2"/>
      </w:pPr>
      <w:bookmarkStart w:id="11" w:name="_Toc53584352"/>
      <w:r>
        <w:t>1.2.4. Quy trình quản lý việc thanh toán và thống kê doanh thu</w:t>
      </w:r>
      <w:bookmarkEnd w:id="11"/>
    </w:p>
    <w:p w14:paraId="45A0C267" w14:textId="5F28D71D" w:rsidR="00BA5026" w:rsidRPr="00E67591" w:rsidRDefault="00F62D17" w:rsidP="00E67591">
      <w:pPr>
        <w:pStyle w:val="Nidungvnbn"/>
      </w:pPr>
      <w:r w:rsidRPr="00E67591">
        <w:t xml:space="preserve">Sau khi hết hạn thuê phòng, </w:t>
      </w:r>
      <w:r w:rsidR="00BA5026" w:rsidRPr="00E67591">
        <w:t>khách</w:t>
      </w:r>
      <w:r w:rsidRPr="00E67591">
        <w:t xml:space="preserve"> hàng</w:t>
      </w:r>
      <w:r w:rsidR="00BA5026" w:rsidRPr="00E67591">
        <w:t xml:space="preserve"> phải trả phòng cho khách sạn. Khi khách làm thủ tục trả phòng, </w:t>
      </w:r>
      <w:r w:rsidRPr="00E67591">
        <w:t xml:space="preserve">bộ phận lễ tân </w:t>
      </w:r>
      <w:r w:rsidR="00BA5026" w:rsidRPr="00E67591">
        <w:t>sẽ kiểm tra lại tình trạng phòng, tổng hợp lại các hoá đơn sử dụng dịch vụ chưa thanh toán tro</w:t>
      </w:r>
      <w:r w:rsidRPr="00E67591">
        <w:t>ng thời gian khách ở khách sạn. S</w:t>
      </w:r>
      <w:r w:rsidR="00BA5026" w:rsidRPr="00E67591">
        <w:t xml:space="preserve">au khi tổng hợp </w:t>
      </w:r>
      <w:r w:rsidRPr="00E67591">
        <w:t xml:space="preserve">các chi phí phải thanh toán của khách hàng, bộ phận lễ tân sẽ </w:t>
      </w:r>
      <w:r w:rsidR="00BA5026" w:rsidRPr="00E67591">
        <w:t>in ra hoá đơn tổng để k</w:t>
      </w:r>
      <w:r w:rsidRPr="00E67591">
        <w:t>hách thanh toán và trả lại CMND/</w:t>
      </w:r>
      <w:r w:rsidR="00BA5026" w:rsidRPr="00E67591">
        <w:t>Passport cho khách. Hình thức thanh toán ở khách sạn chủ y</w:t>
      </w:r>
      <w:r w:rsidRPr="00E67591">
        <w:t xml:space="preserve">ếu bằng tiền mặt </w:t>
      </w:r>
      <w:r w:rsidR="005D627A" w:rsidRPr="00E67591">
        <w:t>hoặc thanh toán qua thẻ tín dụng ngân hàng.</w:t>
      </w:r>
    </w:p>
    <w:p w14:paraId="06EA828C" w14:textId="60D96A9B" w:rsidR="00A246C9" w:rsidRDefault="005E2755" w:rsidP="00A246C9">
      <w:pPr>
        <w:pStyle w:val="Nidungvnbn"/>
      </w:pPr>
      <w:r w:rsidRPr="00E67591">
        <w:t xml:space="preserve">Sau mỗi lần giao dịch như thế, hệ thống sẽ cập nhật, lưu trữ các dữ liệu thanh toán của khách hàng. Hằng tháng sẽ có nhân viên thống kê doanh thu </w:t>
      </w:r>
      <w:r w:rsidR="00A47CB4" w:rsidRPr="00E67591">
        <w:t xml:space="preserve">của khách sạn </w:t>
      </w:r>
      <w:r w:rsidRPr="00E67591">
        <w:t>dựa trên các số liệu trên.</w:t>
      </w:r>
    </w:p>
    <w:p w14:paraId="0FDB93C1" w14:textId="77777777" w:rsidR="00A246C9" w:rsidRDefault="00A246C9" w:rsidP="00A246C9">
      <w:pPr>
        <w:pStyle w:val="Nidungvnbn"/>
      </w:pPr>
    </w:p>
    <w:p w14:paraId="6AEE10F6" w14:textId="5560B97B" w:rsidR="00A246C9" w:rsidRDefault="00A246C9" w:rsidP="00A246C9">
      <w:pPr>
        <w:pStyle w:val="Tiumccp1"/>
      </w:pPr>
      <w:bookmarkStart w:id="12" w:name="_Toc53584353"/>
      <w:r>
        <w:t>1.3 Đặc tả hệ thống</w:t>
      </w:r>
      <w:bookmarkEnd w:id="12"/>
    </w:p>
    <w:p w14:paraId="388F7F7B" w14:textId="60B72BC5" w:rsidR="00A246C9" w:rsidRDefault="00A246C9" w:rsidP="00A246C9">
      <w:pPr>
        <w:pStyle w:val="Nidungvnbn"/>
      </w:pPr>
      <w:r>
        <w:t>Hệ thống quản lý khách sạn quản lý việc thuê phòng của các khách thuê phòng. Môi phòng gồm có các thông tin như mã phòng (duy nhất), loại phòng, sức chứa của phòng, đơn giá phòng.</w:t>
      </w:r>
    </w:p>
    <w:p w14:paraId="741A7184" w14:textId="461B2577" w:rsidR="00A246C9" w:rsidRDefault="00A246C9" w:rsidP="00A246C9">
      <w:pPr>
        <w:pStyle w:val="Nidungvnbn"/>
      </w:pPr>
      <w:r>
        <w:t>Thông tin về khách trọ bao gồm mã khách (duy nhất), họ tên, số CMND, địa chỉ, quốc tịch. Một khách trọ có thể đến thuê phòng tại khách sạn này nhiều lần; thông tin của mỗi lần thuê phòng gồm phòng thuê, ngày bắt đầu, ngày kết thúc. Mỗi lần thuê phòng, khách hàng xuất trình chứng minh nhân dân, số lượng khách thuê. Tuỳ vào tình hình sử dụng phòng của khách sạn mà nhân viên tiếp tiên sẽ báo với khách hàng là cần phải thuê bao nhiêu phòng. Ứng với mỗi phòng thuê chỉ cần đại diện một khách hàng đứng tên nhận phòng (để làm thủ tục liên lạc, nhận phòng, thanh toán, …). Các khách hàng còn lại được lưu lại ứng với lần thuê phòng đó.</w:t>
      </w:r>
    </w:p>
    <w:p w14:paraId="3581BB02" w14:textId="77777777" w:rsidR="00A246C9" w:rsidRDefault="00A246C9" w:rsidP="00A246C9">
      <w:pPr>
        <w:pStyle w:val="Nidungvnbn"/>
      </w:pPr>
      <w:r>
        <w:lastRenderedPageBreak/>
        <w:t>Trong mỗi lần thuê phòng, khách trọ có thể có thêm các yêu cầu về dịch vụ (điện thoại, ăn uống, karaoke, …) và khách trọ phải trả tiền thêm cho các dịch vụ này.</w:t>
      </w:r>
    </w:p>
    <w:p w14:paraId="4CEFFE7D" w14:textId="77777777" w:rsidR="00A246C9" w:rsidRDefault="00A246C9" w:rsidP="00A246C9">
      <w:pPr>
        <w:pStyle w:val="Nidungvnbn"/>
      </w:pPr>
      <w:r>
        <w:t xml:space="preserve">Mỗi khách trọ phải thanh toán tiền cho khách sạn, thông tin về một lần thanh toán gồm ngày thanh toán, số tiền (tiền phòng và tiền dịch vụ). </w:t>
      </w:r>
    </w:p>
    <w:p w14:paraId="7AB89905" w14:textId="698558C8" w:rsidR="00A246C9" w:rsidRDefault="00A246C9" w:rsidP="00A246C9">
      <w:pPr>
        <w:pStyle w:val="Nidungvnbn"/>
      </w:pPr>
      <w:r>
        <w:t>Cuối tháng, nhân viên thu ngân khách sạn sẽ làm báo cáo thống kê cho ban giám đốc về tình hình thuê phòng, tổng thu về tiền phòng, tiền dịch vụ, …</w:t>
      </w:r>
    </w:p>
    <w:p w14:paraId="3BABE1A6" w14:textId="6FD878EC" w:rsidR="00A246C9" w:rsidRDefault="00A246C9" w:rsidP="00A246C9">
      <w:pPr>
        <w:pStyle w:val="Tiumccp1"/>
      </w:pPr>
      <w:bookmarkStart w:id="13" w:name="_Toc53584354"/>
      <w:r>
        <w:t>1.4 Các tác nhân trong hệ thống</w:t>
      </w:r>
      <w:bookmarkEnd w:id="13"/>
    </w:p>
    <w:p w14:paraId="2AEEDC36" w14:textId="1B1C6ECA" w:rsidR="00B15C6D" w:rsidRDefault="00A246C9" w:rsidP="00B15C6D">
      <w:pPr>
        <w:pStyle w:val="Nidungvnbn"/>
      </w:pPr>
      <w:r>
        <w:t xml:space="preserve">Các tác nhân của hệ thống quản lý khách sạn </w:t>
      </w:r>
      <w:r w:rsidR="00B15C6D">
        <w:t>được xác định dựa vào đặc tả hệ thống bao gồm:</w:t>
      </w:r>
    </w:p>
    <w:p w14:paraId="2CD3027E" w14:textId="77777777" w:rsidR="00B15C6D" w:rsidRDefault="00B15C6D" w:rsidP="00B15C6D">
      <w:pPr>
        <w:pStyle w:val="Nidungvnbn"/>
      </w:pPr>
    </w:p>
    <w:tbl>
      <w:tblPr>
        <w:tblStyle w:val="TableGrid"/>
        <w:tblW w:w="8359" w:type="dxa"/>
        <w:tblLayout w:type="fixed"/>
        <w:tblLook w:val="04A0" w:firstRow="1" w:lastRow="0" w:firstColumn="1" w:lastColumn="0" w:noHBand="0" w:noVBand="1"/>
      </w:tblPr>
      <w:tblGrid>
        <w:gridCol w:w="1838"/>
        <w:gridCol w:w="6521"/>
      </w:tblGrid>
      <w:tr w:rsidR="00B15C6D" w:rsidRPr="001F4ACE" w14:paraId="16824A23" w14:textId="77777777" w:rsidTr="001344BA">
        <w:tc>
          <w:tcPr>
            <w:tcW w:w="1838" w:type="dxa"/>
            <w:tcBorders>
              <w:top w:val="single" w:sz="4" w:space="0" w:color="auto"/>
              <w:left w:val="single" w:sz="4" w:space="0" w:color="auto"/>
              <w:bottom w:val="single" w:sz="4" w:space="0" w:color="auto"/>
              <w:right w:val="single" w:sz="4" w:space="0" w:color="auto"/>
            </w:tcBorders>
            <w:vAlign w:val="center"/>
          </w:tcPr>
          <w:p w14:paraId="2882CD6C" w14:textId="77777777" w:rsidR="00B15C6D" w:rsidRPr="001F4ACE" w:rsidRDefault="00B15C6D" w:rsidP="001344BA">
            <w:pPr>
              <w:pStyle w:val="ListParagraph"/>
              <w:spacing w:line="360" w:lineRule="auto"/>
              <w:ind w:left="0"/>
              <w:jc w:val="center"/>
              <w:rPr>
                <w:b/>
                <w:color w:val="000000" w:themeColor="text1"/>
                <w:sz w:val="26"/>
                <w:szCs w:val="26"/>
                <w:shd w:val="clear" w:color="auto" w:fill="FFFFFF"/>
              </w:rPr>
            </w:pPr>
            <w:r w:rsidRPr="001F4ACE">
              <w:rPr>
                <w:b/>
                <w:color w:val="000000" w:themeColor="text1"/>
                <w:sz w:val="26"/>
                <w:szCs w:val="26"/>
                <w:shd w:val="clear" w:color="auto" w:fill="FFFFFF"/>
              </w:rPr>
              <w:t>Tác nhân</w:t>
            </w:r>
          </w:p>
        </w:tc>
        <w:tc>
          <w:tcPr>
            <w:tcW w:w="6521" w:type="dxa"/>
            <w:tcBorders>
              <w:top w:val="single" w:sz="4" w:space="0" w:color="auto"/>
              <w:left w:val="single" w:sz="4" w:space="0" w:color="auto"/>
              <w:bottom w:val="single" w:sz="4" w:space="0" w:color="auto"/>
              <w:right w:val="single" w:sz="4" w:space="0" w:color="auto"/>
            </w:tcBorders>
            <w:vAlign w:val="center"/>
          </w:tcPr>
          <w:p w14:paraId="3D0F7EDA" w14:textId="77777777" w:rsidR="00B15C6D" w:rsidRPr="001F4ACE" w:rsidRDefault="00B15C6D" w:rsidP="001344BA">
            <w:pPr>
              <w:pStyle w:val="ListParagraph"/>
              <w:tabs>
                <w:tab w:val="left" w:pos="2784"/>
                <w:tab w:val="center" w:pos="3309"/>
              </w:tabs>
              <w:spacing w:line="360" w:lineRule="auto"/>
              <w:ind w:left="0"/>
              <w:jc w:val="center"/>
              <w:rPr>
                <w:b/>
                <w:color w:val="000000" w:themeColor="text1"/>
                <w:sz w:val="26"/>
                <w:szCs w:val="26"/>
                <w:shd w:val="clear" w:color="auto" w:fill="FFFFFF"/>
              </w:rPr>
            </w:pPr>
            <w:r w:rsidRPr="001F4ACE">
              <w:rPr>
                <w:b/>
                <w:color w:val="000000" w:themeColor="text1"/>
                <w:sz w:val="26"/>
                <w:szCs w:val="26"/>
                <w:shd w:val="clear" w:color="auto" w:fill="FFFFFF"/>
              </w:rPr>
              <w:t>Mô tả</w:t>
            </w:r>
          </w:p>
        </w:tc>
      </w:tr>
      <w:tr w:rsidR="00B15C6D" w:rsidRPr="001F4ACE" w14:paraId="1E37AA46" w14:textId="77777777" w:rsidTr="001344BA">
        <w:trPr>
          <w:trHeight w:val="1407"/>
        </w:trPr>
        <w:tc>
          <w:tcPr>
            <w:tcW w:w="1838" w:type="dxa"/>
            <w:tcBorders>
              <w:top w:val="single" w:sz="4" w:space="0" w:color="auto"/>
              <w:left w:val="single" w:sz="4" w:space="0" w:color="auto"/>
              <w:bottom w:val="single" w:sz="4" w:space="0" w:color="auto"/>
              <w:right w:val="single" w:sz="4" w:space="0" w:color="auto"/>
            </w:tcBorders>
            <w:vAlign w:val="center"/>
          </w:tcPr>
          <w:p w14:paraId="1F62EB7F" w14:textId="48AD6D75" w:rsidR="00B15C6D" w:rsidRPr="001F4ACE" w:rsidRDefault="00CC3FF2" w:rsidP="001344BA">
            <w:pPr>
              <w:spacing w:line="360" w:lineRule="auto"/>
              <w:jc w:val="center"/>
              <w:rPr>
                <w:color w:val="000000" w:themeColor="text1"/>
                <w:sz w:val="26"/>
                <w:szCs w:val="26"/>
                <w:shd w:val="clear" w:color="auto" w:fill="FFFFFF"/>
              </w:rPr>
            </w:pPr>
            <w:r>
              <w:rPr>
                <w:color w:val="000000" w:themeColor="text1"/>
                <w:sz w:val="26"/>
                <w:szCs w:val="26"/>
                <w:shd w:val="clear" w:color="auto" w:fill="FFFFFF"/>
              </w:rPr>
              <w:t>Khách hàng</w:t>
            </w:r>
          </w:p>
          <w:p w14:paraId="30F12541" w14:textId="77777777" w:rsidR="00B15C6D" w:rsidRPr="001F4ACE" w:rsidRDefault="00B15C6D" w:rsidP="001344BA">
            <w:pPr>
              <w:spacing w:line="360" w:lineRule="auto"/>
              <w:jc w:val="center"/>
              <w:rPr>
                <w:color w:val="000000" w:themeColor="text1"/>
                <w:sz w:val="26"/>
                <w:szCs w:val="26"/>
                <w:shd w:val="clear" w:color="auto" w:fill="FFFFFF"/>
              </w:rPr>
            </w:pPr>
          </w:p>
        </w:tc>
        <w:tc>
          <w:tcPr>
            <w:tcW w:w="6521" w:type="dxa"/>
            <w:tcBorders>
              <w:top w:val="single" w:sz="4" w:space="0" w:color="auto"/>
              <w:left w:val="single" w:sz="4" w:space="0" w:color="auto"/>
              <w:bottom w:val="single" w:sz="4" w:space="0" w:color="auto"/>
              <w:right w:val="single" w:sz="4" w:space="0" w:color="auto"/>
            </w:tcBorders>
            <w:vAlign w:val="center"/>
          </w:tcPr>
          <w:p w14:paraId="2E2EF858" w14:textId="0EDC2F02" w:rsidR="00B15C6D" w:rsidRPr="001F4ACE" w:rsidRDefault="00B15C6D" w:rsidP="001344BA">
            <w:pPr>
              <w:pStyle w:val="ListParagraph"/>
              <w:spacing w:line="360" w:lineRule="auto"/>
              <w:ind w:left="0"/>
              <w:rPr>
                <w:color w:val="000000" w:themeColor="text1"/>
                <w:sz w:val="26"/>
                <w:szCs w:val="26"/>
                <w:shd w:val="clear" w:color="auto" w:fill="FFFFFF"/>
              </w:rPr>
            </w:pPr>
            <w:r w:rsidRPr="001F4ACE">
              <w:rPr>
                <w:sz w:val="26"/>
                <w:szCs w:val="26"/>
              </w:rPr>
              <w:t>-</w:t>
            </w:r>
            <w:r>
              <w:rPr>
                <w:sz w:val="26"/>
                <w:szCs w:val="26"/>
              </w:rPr>
              <w:t xml:space="preserve"> Là những người thực hiện việc thuê phòng của khách sạn</w:t>
            </w:r>
            <w:r w:rsidRPr="001F4ACE">
              <w:rPr>
                <w:sz w:val="26"/>
                <w:szCs w:val="26"/>
              </w:rPr>
              <w:t>.</w:t>
            </w:r>
          </w:p>
          <w:p w14:paraId="4768E576" w14:textId="2A197EE8" w:rsidR="00B15C6D" w:rsidRPr="001F4ACE" w:rsidRDefault="00B15C6D" w:rsidP="001344BA">
            <w:pPr>
              <w:pStyle w:val="ListParagraph"/>
              <w:spacing w:line="360" w:lineRule="auto"/>
              <w:ind w:left="0"/>
              <w:rPr>
                <w:color w:val="000000" w:themeColor="text1"/>
                <w:sz w:val="26"/>
                <w:szCs w:val="26"/>
                <w:shd w:val="clear" w:color="auto" w:fill="FFFFFF"/>
              </w:rPr>
            </w:pPr>
            <w:r w:rsidRPr="001F4ACE">
              <w:rPr>
                <w:color w:val="000000" w:themeColor="text1"/>
                <w:sz w:val="26"/>
                <w:szCs w:val="26"/>
                <w:shd w:val="clear" w:color="auto" w:fill="FFFFFF"/>
              </w:rPr>
              <w:t>- Có thể tìm kiếm thông tin</w:t>
            </w:r>
            <w:r>
              <w:rPr>
                <w:color w:val="000000" w:themeColor="text1"/>
                <w:sz w:val="26"/>
                <w:szCs w:val="26"/>
                <w:shd w:val="clear" w:color="auto" w:fill="FFFFFF"/>
              </w:rPr>
              <w:t xml:space="preserve">, sử dụng các dịch vụ do khách sạn cung cấp </w:t>
            </w:r>
            <w:r w:rsidRPr="001F4ACE">
              <w:rPr>
                <w:color w:val="000000" w:themeColor="text1"/>
                <w:sz w:val="26"/>
                <w:szCs w:val="26"/>
                <w:shd w:val="clear" w:color="auto" w:fill="FFFFFF"/>
              </w:rPr>
              <w:t>.</w:t>
            </w:r>
          </w:p>
        </w:tc>
      </w:tr>
      <w:tr w:rsidR="00B15C6D" w:rsidRPr="001F4ACE" w14:paraId="5B1FBA5D" w14:textId="77777777" w:rsidTr="001344BA">
        <w:trPr>
          <w:trHeight w:val="1407"/>
        </w:trPr>
        <w:tc>
          <w:tcPr>
            <w:tcW w:w="1838" w:type="dxa"/>
            <w:tcBorders>
              <w:top w:val="single" w:sz="4" w:space="0" w:color="auto"/>
              <w:left w:val="single" w:sz="4" w:space="0" w:color="auto"/>
              <w:bottom w:val="single" w:sz="4" w:space="0" w:color="auto"/>
              <w:right w:val="single" w:sz="4" w:space="0" w:color="auto"/>
            </w:tcBorders>
            <w:vAlign w:val="center"/>
          </w:tcPr>
          <w:p w14:paraId="588C0111" w14:textId="64B92FD8" w:rsidR="00B15C6D" w:rsidRPr="001F4ACE" w:rsidRDefault="00B15C6D" w:rsidP="001344BA">
            <w:pPr>
              <w:spacing w:line="360" w:lineRule="auto"/>
              <w:jc w:val="center"/>
              <w:rPr>
                <w:color w:val="000000" w:themeColor="text1"/>
                <w:sz w:val="26"/>
                <w:szCs w:val="26"/>
                <w:shd w:val="clear" w:color="auto" w:fill="FFFFFF"/>
              </w:rPr>
            </w:pPr>
            <w:r>
              <w:rPr>
                <w:color w:val="000000" w:themeColor="text1"/>
                <w:sz w:val="26"/>
                <w:szCs w:val="26"/>
                <w:shd w:val="clear" w:color="auto" w:fill="FFFFFF"/>
              </w:rPr>
              <w:t>Bộ phận lễ tân</w:t>
            </w:r>
          </w:p>
        </w:tc>
        <w:tc>
          <w:tcPr>
            <w:tcW w:w="6521" w:type="dxa"/>
            <w:tcBorders>
              <w:top w:val="single" w:sz="4" w:space="0" w:color="auto"/>
              <w:left w:val="single" w:sz="4" w:space="0" w:color="auto"/>
              <w:bottom w:val="single" w:sz="4" w:space="0" w:color="auto"/>
              <w:right w:val="single" w:sz="4" w:space="0" w:color="auto"/>
            </w:tcBorders>
            <w:vAlign w:val="center"/>
          </w:tcPr>
          <w:p w14:paraId="7834C0BA" w14:textId="77777777" w:rsidR="00B15C6D" w:rsidRDefault="00B15C6D" w:rsidP="00B15C6D">
            <w:pPr>
              <w:spacing w:line="360" w:lineRule="auto"/>
              <w:rPr>
                <w:sz w:val="26"/>
                <w:szCs w:val="26"/>
              </w:rPr>
            </w:pPr>
            <w:r w:rsidRPr="00B15C6D">
              <w:rPr>
                <w:sz w:val="26"/>
                <w:szCs w:val="26"/>
              </w:rPr>
              <w:t>-</w:t>
            </w:r>
            <w:r>
              <w:rPr>
                <w:sz w:val="26"/>
                <w:szCs w:val="26"/>
              </w:rPr>
              <w:t xml:space="preserve"> Là nhiên viên của khách sạn, giao tiếp trực tiếp với khách hàng khi khách hàng sử dụng dịch vụ hoặc tiến hành việc thuê phòng</w:t>
            </w:r>
          </w:p>
          <w:p w14:paraId="0E11C784" w14:textId="2F5CF1F9" w:rsidR="001856FC" w:rsidRPr="00B15C6D" w:rsidRDefault="001856FC" w:rsidP="00B15C6D">
            <w:pPr>
              <w:spacing w:line="360" w:lineRule="auto"/>
              <w:rPr>
                <w:sz w:val="26"/>
                <w:szCs w:val="26"/>
              </w:rPr>
            </w:pPr>
            <w:r>
              <w:rPr>
                <w:sz w:val="26"/>
                <w:szCs w:val="26"/>
              </w:rPr>
              <w:t>- Cung cấp dịch vụ thuê phòng cho khách hàng</w:t>
            </w:r>
          </w:p>
        </w:tc>
      </w:tr>
      <w:tr w:rsidR="00341623" w:rsidRPr="001F4ACE" w14:paraId="094D55CA" w14:textId="77777777" w:rsidTr="001344BA">
        <w:trPr>
          <w:trHeight w:val="1407"/>
        </w:trPr>
        <w:tc>
          <w:tcPr>
            <w:tcW w:w="1838" w:type="dxa"/>
            <w:tcBorders>
              <w:top w:val="single" w:sz="4" w:space="0" w:color="auto"/>
              <w:left w:val="single" w:sz="4" w:space="0" w:color="auto"/>
              <w:bottom w:val="single" w:sz="4" w:space="0" w:color="auto"/>
              <w:right w:val="single" w:sz="4" w:space="0" w:color="auto"/>
            </w:tcBorders>
            <w:vAlign w:val="center"/>
          </w:tcPr>
          <w:p w14:paraId="59B6B10E" w14:textId="1F098C25" w:rsidR="00341623" w:rsidRDefault="00B503E4" w:rsidP="00AA13AA">
            <w:pPr>
              <w:spacing w:line="360" w:lineRule="auto"/>
              <w:jc w:val="center"/>
              <w:rPr>
                <w:color w:val="000000" w:themeColor="text1"/>
                <w:sz w:val="26"/>
                <w:szCs w:val="26"/>
                <w:shd w:val="clear" w:color="auto" w:fill="FFFFFF"/>
              </w:rPr>
            </w:pPr>
            <w:r>
              <w:rPr>
                <w:color w:val="000000" w:themeColor="text1"/>
                <w:sz w:val="26"/>
                <w:szCs w:val="26"/>
                <w:shd w:val="clear" w:color="auto" w:fill="FFFFFF"/>
              </w:rPr>
              <w:t>Bộ phận</w:t>
            </w:r>
            <w:r w:rsidR="00AA13AA">
              <w:rPr>
                <w:color w:val="000000" w:themeColor="text1"/>
                <w:sz w:val="26"/>
                <w:szCs w:val="26"/>
                <w:shd w:val="clear" w:color="auto" w:fill="FFFFFF"/>
              </w:rPr>
              <w:t xml:space="preserve"> dịch vụ</w:t>
            </w:r>
          </w:p>
        </w:tc>
        <w:tc>
          <w:tcPr>
            <w:tcW w:w="6521" w:type="dxa"/>
            <w:tcBorders>
              <w:top w:val="single" w:sz="4" w:space="0" w:color="auto"/>
              <w:left w:val="single" w:sz="4" w:space="0" w:color="auto"/>
              <w:bottom w:val="single" w:sz="4" w:space="0" w:color="auto"/>
              <w:right w:val="single" w:sz="4" w:space="0" w:color="auto"/>
            </w:tcBorders>
            <w:vAlign w:val="center"/>
          </w:tcPr>
          <w:p w14:paraId="50B34AE7" w14:textId="5C988EE0" w:rsidR="00B503E4" w:rsidRPr="00B15C6D" w:rsidRDefault="00341623" w:rsidP="00341623">
            <w:pPr>
              <w:spacing w:line="360" w:lineRule="auto"/>
              <w:rPr>
                <w:sz w:val="26"/>
                <w:szCs w:val="26"/>
              </w:rPr>
            </w:pPr>
            <w:r>
              <w:rPr>
                <w:sz w:val="26"/>
                <w:szCs w:val="26"/>
              </w:rPr>
              <w:t>- Cung cấp các dịch vụ trong khả năng hoạt động của khách  sạn cho khách thuê phòng.</w:t>
            </w:r>
          </w:p>
        </w:tc>
      </w:tr>
      <w:tr w:rsidR="00341623" w:rsidRPr="001F4ACE" w14:paraId="57BE400C" w14:textId="77777777" w:rsidTr="001344BA">
        <w:trPr>
          <w:trHeight w:val="674"/>
        </w:trPr>
        <w:tc>
          <w:tcPr>
            <w:tcW w:w="1838" w:type="dxa"/>
            <w:tcBorders>
              <w:top w:val="single" w:sz="4" w:space="0" w:color="auto"/>
              <w:left w:val="single" w:sz="4" w:space="0" w:color="auto"/>
              <w:bottom w:val="single" w:sz="4" w:space="0" w:color="auto"/>
              <w:right w:val="single" w:sz="4" w:space="0" w:color="auto"/>
            </w:tcBorders>
            <w:vAlign w:val="center"/>
          </w:tcPr>
          <w:p w14:paraId="41EE85AE" w14:textId="14F73462" w:rsidR="00341623" w:rsidRPr="001F4ACE" w:rsidRDefault="00341623" w:rsidP="00341623">
            <w:pPr>
              <w:spacing w:line="360" w:lineRule="auto"/>
              <w:jc w:val="center"/>
              <w:rPr>
                <w:color w:val="000000" w:themeColor="text1"/>
                <w:sz w:val="26"/>
                <w:szCs w:val="26"/>
                <w:shd w:val="clear" w:color="auto" w:fill="FFFFFF"/>
              </w:rPr>
            </w:pPr>
            <w:r>
              <w:rPr>
                <w:color w:val="000000" w:themeColor="text1"/>
                <w:sz w:val="26"/>
                <w:szCs w:val="26"/>
                <w:shd w:val="clear" w:color="auto" w:fill="FFFFFF"/>
              </w:rPr>
              <w:t>Bộ phận thu ngân</w:t>
            </w:r>
          </w:p>
        </w:tc>
        <w:tc>
          <w:tcPr>
            <w:tcW w:w="6521" w:type="dxa"/>
            <w:tcBorders>
              <w:top w:val="single" w:sz="4" w:space="0" w:color="auto"/>
              <w:left w:val="single" w:sz="4" w:space="0" w:color="auto"/>
              <w:bottom w:val="single" w:sz="4" w:space="0" w:color="auto"/>
              <w:right w:val="single" w:sz="4" w:space="0" w:color="auto"/>
            </w:tcBorders>
            <w:vAlign w:val="center"/>
          </w:tcPr>
          <w:p w14:paraId="14B2D1DD" w14:textId="77777777" w:rsidR="00341623" w:rsidRDefault="00341623" w:rsidP="00341623">
            <w:pPr>
              <w:pStyle w:val="ListParagraph"/>
              <w:spacing w:line="360" w:lineRule="auto"/>
              <w:ind w:left="0"/>
              <w:rPr>
                <w:sz w:val="26"/>
                <w:szCs w:val="26"/>
              </w:rPr>
            </w:pPr>
            <w:r>
              <w:rPr>
                <w:sz w:val="26"/>
                <w:szCs w:val="26"/>
              </w:rPr>
              <w:t>- Là nhân viên của khách sạn, có nhiệm vụ tính toán và thu tiền cọc, tiền thuê phòng của khách hàng và tiền sử dụng dịch vụ nếu có.</w:t>
            </w:r>
          </w:p>
          <w:p w14:paraId="768B440B" w14:textId="19EA1574" w:rsidR="00341623" w:rsidRPr="00EE0E77" w:rsidRDefault="00341623" w:rsidP="00341623">
            <w:pPr>
              <w:pStyle w:val="ListParagraph"/>
              <w:spacing w:line="360" w:lineRule="auto"/>
              <w:ind w:left="0"/>
              <w:rPr>
                <w:sz w:val="26"/>
                <w:szCs w:val="26"/>
              </w:rPr>
            </w:pPr>
            <w:r>
              <w:rPr>
                <w:sz w:val="26"/>
                <w:szCs w:val="26"/>
              </w:rPr>
              <w:t>- Hằng tháng sẽ thống kê doanh thu của khách sạn và báo cáo cho ban giám đốc.</w:t>
            </w:r>
          </w:p>
        </w:tc>
      </w:tr>
      <w:tr w:rsidR="00341623" w:rsidRPr="001F4ACE" w14:paraId="02916697" w14:textId="77777777" w:rsidTr="001344BA">
        <w:trPr>
          <w:trHeight w:val="674"/>
        </w:trPr>
        <w:tc>
          <w:tcPr>
            <w:tcW w:w="1838" w:type="dxa"/>
            <w:tcBorders>
              <w:top w:val="single" w:sz="4" w:space="0" w:color="auto"/>
              <w:left w:val="single" w:sz="4" w:space="0" w:color="auto"/>
              <w:bottom w:val="single" w:sz="4" w:space="0" w:color="auto"/>
              <w:right w:val="single" w:sz="4" w:space="0" w:color="auto"/>
            </w:tcBorders>
            <w:vAlign w:val="center"/>
          </w:tcPr>
          <w:p w14:paraId="13FFEE84" w14:textId="55BDA4EE" w:rsidR="00341623" w:rsidRDefault="00341623" w:rsidP="00341623">
            <w:pPr>
              <w:spacing w:line="360" w:lineRule="auto"/>
              <w:jc w:val="center"/>
              <w:rPr>
                <w:color w:val="000000" w:themeColor="text1"/>
                <w:sz w:val="26"/>
                <w:szCs w:val="26"/>
                <w:shd w:val="clear" w:color="auto" w:fill="FFFFFF"/>
              </w:rPr>
            </w:pPr>
            <w:r w:rsidRPr="001F4ACE">
              <w:rPr>
                <w:color w:val="000000" w:themeColor="text1"/>
                <w:sz w:val="26"/>
                <w:szCs w:val="26"/>
                <w:shd w:val="clear" w:color="auto" w:fill="FFFFFF"/>
              </w:rPr>
              <w:lastRenderedPageBreak/>
              <w:t>Admin</w:t>
            </w:r>
          </w:p>
        </w:tc>
        <w:tc>
          <w:tcPr>
            <w:tcW w:w="6521" w:type="dxa"/>
            <w:tcBorders>
              <w:top w:val="single" w:sz="4" w:space="0" w:color="auto"/>
              <w:left w:val="single" w:sz="4" w:space="0" w:color="auto"/>
              <w:bottom w:val="single" w:sz="4" w:space="0" w:color="auto"/>
              <w:right w:val="single" w:sz="4" w:space="0" w:color="auto"/>
            </w:tcBorders>
            <w:vAlign w:val="center"/>
          </w:tcPr>
          <w:p w14:paraId="134F5FF0" w14:textId="77777777" w:rsidR="00341623" w:rsidRDefault="00341623" w:rsidP="00341623">
            <w:pPr>
              <w:pStyle w:val="ListParagraph"/>
              <w:spacing w:line="360" w:lineRule="auto"/>
              <w:ind w:left="0"/>
              <w:rPr>
                <w:sz w:val="26"/>
                <w:szCs w:val="26"/>
              </w:rPr>
            </w:pPr>
            <w:r>
              <w:rPr>
                <w:sz w:val="26"/>
                <w:szCs w:val="26"/>
              </w:rPr>
              <w:t xml:space="preserve">- </w:t>
            </w:r>
            <w:r w:rsidRPr="001F4ACE">
              <w:rPr>
                <w:sz w:val="26"/>
                <w:szCs w:val="26"/>
              </w:rPr>
              <w:t xml:space="preserve">Bao gồm nhiều nhiều </w:t>
            </w:r>
            <w:r>
              <w:rPr>
                <w:sz w:val="26"/>
                <w:szCs w:val="26"/>
              </w:rPr>
              <w:t>A</w:t>
            </w:r>
            <w:r w:rsidRPr="001F4ACE">
              <w:rPr>
                <w:sz w:val="26"/>
                <w:szCs w:val="26"/>
              </w:rPr>
              <w:t xml:space="preserve">dmin1, </w:t>
            </w:r>
            <w:r>
              <w:rPr>
                <w:sz w:val="26"/>
                <w:szCs w:val="26"/>
              </w:rPr>
              <w:t>A</w:t>
            </w:r>
            <w:r w:rsidRPr="001F4ACE">
              <w:rPr>
                <w:sz w:val="26"/>
                <w:szCs w:val="26"/>
              </w:rPr>
              <w:t xml:space="preserve">dmin2, </w:t>
            </w:r>
            <w:r>
              <w:rPr>
                <w:sz w:val="26"/>
                <w:szCs w:val="26"/>
              </w:rPr>
              <w:t>A</w:t>
            </w:r>
            <w:r w:rsidRPr="001F4ACE">
              <w:rPr>
                <w:sz w:val="26"/>
                <w:szCs w:val="26"/>
              </w:rPr>
              <w:t>dmin3</w:t>
            </w:r>
            <w:r>
              <w:rPr>
                <w:sz w:val="26"/>
                <w:szCs w:val="26"/>
              </w:rPr>
              <w:t>.</w:t>
            </w:r>
          </w:p>
          <w:p w14:paraId="67202DBC" w14:textId="77777777" w:rsidR="00341623" w:rsidRPr="001F4ACE" w:rsidRDefault="00341623" w:rsidP="00341623">
            <w:pPr>
              <w:pStyle w:val="ListParagraph"/>
              <w:spacing w:line="360" w:lineRule="auto"/>
              <w:ind w:left="0"/>
              <w:rPr>
                <w:sz w:val="26"/>
                <w:szCs w:val="26"/>
              </w:rPr>
            </w:pPr>
            <w:r>
              <w:rPr>
                <w:sz w:val="26"/>
                <w:szCs w:val="26"/>
              </w:rPr>
              <w:t xml:space="preserve">- </w:t>
            </w:r>
            <w:r w:rsidRPr="001F4ACE">
              <w:rPr>
                <w:sz w:val="26"/>
                <w:szCs w:val="26"/>
              </w:rPr>
              <w:t>Admin1 sẽ quản lý các admin còn lại.</w:t>
            </w:r>
          </w:p>
          <w:p w14:paraId="5C6DFD0B" w14:textId="5887844D" w:rsidR="00341623" w:rsidRDefault="00341623" w:rsidP="00341623">
            <w:pPr>
              <w:pStyle w:val="ListParagraph"/>
              <w:spacing w:line="360" w:lineRule="auto"/>
              <w:ind w:left="0"/>
              <w:rPr>
                <w:sz w:val="26"/>
                <w:szCs w:val="26"/>
              </w:rPr>
            </w:pPr>
            <w:r>
              <w:rPr>
                <w:sz w:val="26"/>
                <w:szCs w:val="26"/>
              </w:rPr>
              <w:t>- Các admin khác sẽ quản lý từng bộ phận riêng của khách sạn</w:t>
            </w:r>
          </w:p>
        </w:tc>
      </w:tr>
      <w:tr w:rsidR="00341623" w:rsidRPr="001F4ACE" w14:paraId="5CE9539C" w14:textId="77777777" w:rsidTr="001344BA">
        <w:trPr>
          <w:trHeight w:val="758"/>
        </w:trPr>
        <w:tc>
          <w:tcPr>
            <w:tcW w:w="1838" w:type="dxa"/>
            <w:tcBorders>
              <w:top w:val="single" w:sz="4" w:space="0" w:color="auto"/>
              <w:left w:val="single" w:sz="4" w:space="0" w:color="auto"/>
              <w:bottom w:val="single" w:sz="4" w:space="0" w:color="auto"/>
              <w:right w:val="single" w:sz="4" w:space="0" w:color="auto"/>
            </w:tcBorders>
            <w:vAlign w:val="center"/>
          </w:tcPr>
          <w:p w14:paraId="38ABF57C" w14:textId="5B165124" w:rsidR="00341623" w:rsidRPr="001F4ACE" w:rsidRDefault="00341623" w:rsidP="00341623">
            <w:pPr>
              <w:spacing w:line="360" w:lineRule="auto"/>
              <w:jc w:val="center"/>
              <w:rPr>
                <w:color w:val="000000" w:themeColor="text1"/>
                <w:sz w:val="26"/>
                <w:szCs w:val="26"/>
                <w:shd w:val="clear" w:color="auto" w:fill="FFFFFF"/>
              </w:rPr>
            </w:pPr>
            <w:r>
              <w:rPr>
                <w:color w:val="000000" w:themeColor="text1"/>
                <w:sz w:val="26"/>
                <w:szCs w:val="26"/>
                <w:shd w:val="clear" w:color="auto" w:fill="FFFFFF"/>
              </w:rPr>
              <w:t>Ban giám đốc</w:t>
            </w:r>
          </w:p>
        </w:tc>
        <w:tc>
          <w:tcPr>
            <w:tcW w:w="6521" w:type="dxa"/>
            <w:tcBorders>
              <w:top w:val="single" w:sz="4" w:space="0" w:color="auto"/>
              <w:left w:val="single" w:sz="4" w:space="0" w:color="auto"/>
              <w:bottom w:val="single" w:sz="4" w:space="0" w:color="auto"/>
              <w:right w:val="single" w:sz="4" w:space="0" w:color="auto"/>
            </w:tcBorders>
            <w:vAlign w:val="center"/>
          </w:tcPr>
          <w:p w14:paraId="24F8DCA5" w14:textId="168A575E" w:rsidR="00341623" w:rsidRDefault="00341623" w:rsidP="00341623">
            <w:pPr>
              <w:pStyle w:val="ListParagraph"/>
              <w:spacing w:line="360" w:lineRule="auto"/>
              <w:ind w:left="0"/>
              <w:rPr>
                <w:sz w:val="26"/>
                <w:szCs w:val="26"/>
              </w:rPr>
            </w:pPr>
            <w:r>
              <w:rPr>
                <w:sz w:val="26"/>
                <w:szCs w:val="26"/>
              </w:rPr>
              <w:t xml:space="preserve">- </w:t>
            </w:r>
            <w:r w:rsidRPr="001F4ACE">
              <w:rPr>
                <w:sz w:val="26"/>
                <w:szCs w:val="26"/>
              </w:rPr>
              <w:t xml:space="preserve">Là </w:t>
            </w:r>
            <w:r>
              <w:rPr>
                <w:sz w:val="26"/>
                <w:szCs w:val="26"/>
              </w:rPr>
              <w:t>bộ phận</w:t>
            </w:r>
            <w:r w:rsidRPr="001F4ACE">
              <w:rPr>
                <w:sz w:val="26"/>
                <w:szCs w:val="26"/>
              </w:rPr>
              <w:t xml:space="preserve"> có cấp bậc cao nhất </w:t>
            </w:r>
            <w:r>
              <w:rPr>
                <w:sz w:val="26"/>
                <w:szCs w:val="26"/>
              </w:rPr>
              <w:t xml:space="preserve">của khách sạn </w:t>
            </w:r>
            <w:r w:rsidRPr="001F4ACE">
              <w:rPr>
                <w:sz w:val="26"/>
                <w:szCs w:val="26"/>
              </w:rPr>
              <w:t xml:space="preserve">và chịu trách nhiệm </w:t>
            </w:r>
            <w:r>
              <w:rPr>
                <w:sz w:val="26"/>
                <w:szCs w:val="26"/>
              </w:rPr>
              <w:t>cho tất cả hoạt động, dịch vụ của khách sạn.</w:t>
            </w:r>
          </w:p>
          <w:p w14:paraId="37F569D1" w14:textId="2014AAC8" w:rsidR="00820CB1" w:rsidRPr="001F4ACE" w:rsidRDefault="00820CB1" w:rsidP="00341623">
            <w:pPr>
              <w:pStyle w:val="ListParagraph"/>
              <w:spacing w:line="360" w:lineRule="auto"/>
              <w:ind w:left="0"/>
              <w:rPr>
                <w:sz w:val="26"/>
                <w:szCs w:val="26"/>
              </w:rPr>
            </w:pPr>
          </w:p>
        </w:tc>
      </w:tr>
    </w:tbl>
    <w:p w14:paraId="342785CA" w14:textId="6BBE2978" w:rsidR="00B15C6D" w:rsidRDefault="00341623" w:rsidP="00A246C9">
      <w:pPr>
        <w:pStyle w:val="Nidungvnbn"/>
      </w:pPr>
      <w:r>
        <w:t>Bảng 1. …</w:t>
      </w:r>
    </w:p>
    <w:p w14:paraId="6366820F" w14:textId="2BE3CCF5" w:rsidR="00E67591" w:rsidRDefault="004A7D2C" w:rsidP="00341623">
      <w:pPr>
        <w:pStyle w:val="Tiumccp1"/>
      </w:pPr>
      <w:bookmarkStart w:id="14" w:name="_Toc53584355"/>
      <w:r>
        <w:t>1.5</w:t>
      </w:r>
      <w:r w:rsidR="00341623">
        <w:t xml:space="preserve"> </w:t>
      </w:r>
      <w:r w:rsidR="007E1F8B">
        <w:t xml:space="preserve">Các Usecase </w:t>
      </w:r>
      <w:r w:rsidR="005F4988">
        <w:t>trong hệ thống</w:t>
      </w:r>
      <w:bookmarkEnd w:id="14"/>
    </w:p>
    <w:p w14:paraId="5F4C5516" w14:textId="274212B0" w:rsidR="005F4988" w:rsidRDefault="005F4988" w:rsidP="005F4988">
      <w:pPr>
        <w:pStyle w:val="Bngbiu-nidung"/>
      </w:pPr>
    </w:p>
    <w:tbl>
      <w:tblPr>
        <w:tblStyle w:val="TableGrid"/>
        <w:tblW w:w="8364" w:type="dxa"/>
        <w:tblInd w:w="-5" w:type="dxa"/>
        <w:tblLayout w:type="fixed"/>
        <w:tblLook w:val="04A0" w:firstRow="1" w:lastRow="0" w:firstColumn="1" w:lastColumn="0" w:noHBand="0" w:noVBand="1"/>
      </w:tblPr>
      <w:tblGrid>
        <w:gridCol w:w="993"/>
        <w:gridCol w:w="1701"/>
        <w:gridCol w:w="3827"/>
        <w:gridCol w:w="1843"/>
      </w:tblGrid>
      <w:tr w:rsidR="005F4988" w:rsidRPr="00FF756E" w14:paraId="14BDBF3E" w14:textId="77777777" w:rsidTr="001344BA">
        <w:trPr>
          <w:trHeight w:val="377"/>
        </w:trPr>
        <w:tc>
          <w:tcPr>
            <w:tcW w:w="993" w:type="dxa"/>
            <w:tcBorders>
              <w:top w:val="single" w:sz="4" w:space="0" w:color="auto"/>
              <w:left w:val="single" w:sz="4" w:space="0" w:color="auto"/>
              <w:bottom w:val="single" w:sz="4" w:space="0" w:color="auto"/>
              <w:right w:val="single" w:sz="4" w:space="0" w:color="auto"/>
            </w:tcBorders>
            <w:vAlign w:val="center"/>
          </w:tcPr>
          <w:p w14:paraId="0E6912F9" w14:textId="77777777" w:rsidR="005F4988" w:rsidRPr="00F60F61" w:rsidRDefault="005F4988" w:rsidP="001344BA">
            <w:pPr>
              <w:spacing w:line="360" w:lineRule="auto"/>
              <w:jc w:val="center"/>
              <w:rPr>
                <w:b/>
                <w:sz w:val="26"/>
                <w:szCs w:val="26"/>
                <w:shd w:val="clear" w:color="auto" w:fill="FFFFFF"/>
              </w:rPr>
            </w:pPr>
            <w:r w:rsidRPr="00F60F61">
              <w:rPr>
                <w:b/>
                <w:sz w:val="26"/>
                <w:szCs w:val="26"/>
                <w:shd w:val="clear" w:color="auto" w:fill="FFFFFF"/>
              </w:rPr>
              <w:t>ID</w:t>
            </w:r>
          </w:p>
        </w:tc>
        <w:tc>
          <w:tcPr>
            <w:tcW w:w="1701" w:type="dxa"/>
            <w:tcBorders>
              <w:top w:val="single" w:sz="4" w:space="0" w:color="auto"/>
              <w:left w:val="single" w:sz="4" w:space="0" w:color="auto"/>
              <w:bottom w:val="single" w:sz="4" w:space="0" w:color="auto"/>
              <w:right w:val="single" w:sz="4" w:space="0" w:color="auto"/>
            </w:tcBorders>
            <w:vAlign w:val="center"/>
          </w:tcPr>
          <w:p w14:paraId="70099619" w14:textId="77777777" w:rsidR="005F4988" w:rsidRPr="00F60F61" w:rsidRDefault="005F4988" w:rsidP="001344BA">
            <w:pPr>
              <w:spacing w:line="360" w:lineRule="auto"/>
              <w:jc w:val="center"/>
              <w:rPr>
                <w:b/>
                <w:sz w:val="26"/>
                <w:szCs w:val="26"/>
                <w:shd w:val="clear" w:color="auto" w:fill="FFFFFF"/>
              </w:rPr>
            </w:pPr>
            <w:r w:rsidRPr="00F60F61">
              <w:rPr>
                <w:b/>
                <w:sz w:val="26"/>
                <w:szCs w:val="26"/>
                <w:shd w:val="clear" w:color="auto" w:fill="FFFFFF"/>
              </w:rPr>
              <w:t>Tên Use Case</w:t>
            </w:r>
          </w:p>
        </w:tc>
        <w:tc>
          <w:tcPr>
            <w:tcW w:w="3827" w:type="dxa"/>
            <w:tcBorders>
              <w:top w:val="single" w:sz="4" w:space="0" w:color="auto"/>
              <w:left w:val="single" w:sz="4" w:space="0" w:color="auto"/>
              <w:bottom w:val="single" w:sz="4" w:space="0" w:color="auto"/>
              <w:right w:val="single" w:sz="4" w:space="0" w:color="auto"/>
            </w:tcBorders>
            <w:vAlign w:val="center"/>
          </w:tcPr>
          <w:p w14:paraId="3AD02D66" w14:textId="77777777" w:rsidR="005F4988" w:rsidRPr="00F60F61" w:rsidRDefault="005F4988" w:rsidP="001344BA">
            <w:pPr>
              <w:spacing w:line="360" w:lineRule="auto"/>
              <w:jc w:val="center"/>
              <w:rPr>
                <w:b/>
                <w:sz w:val="26"/>
                <w:szCs w:val="26"/>
                <w:shd w:val="clear" w:color="auto" w:fill="FFFFFF"/>
              </w:rPr>
            </w:pPr>
            <w:r w:rsidRPr="00F60F61">
              <w:rPr>
                <w:b/>
                <w:sz w:val="26"/>
                <w:szCs w:val="26"/>
                <w:shd w:val="clear" w:color="auto" w:fill="FFFFFF"/>
              </w:rPr>
              <w:t>Mô tả</w:t>
            </w:r>
          </w:p>
        </w:tc>
        <w:tc>
          <w:tcPr>
            <w:tcW w:w="1843" w:type="dxa"/>
            <w:tcBorders>
              <w:top w:val="single" w:sz="4" w:space="0" w:color="auto"/>
              <w:left w:val="single" w:sz="4" w:space="0" w:color="auto"/>
              <w:bottom w:val="single" w:sz="4" w:space="0" w:color="auto"/>
              <w:right w:val="single" w:sz="4" w:space="0" w:color="auto"/>
            </w:tcBorders>
            <w:vAlign w:val="center"/>
          </w:tcPr>
          <w:p w14:paraId="5F6A86AF" w14:textId="77777777" w:rsidR="005F4988" w:rsidRPr="00F60F61" w:rsidRDefault="005F4988" w:rsidP="001344BA">
            <w:pPr>
              <w:spacing w:line="360" w:lineRule="auto"/>
              <w:jc w:val="center"/>
              <w:rPr>
                <w:b/>
                <w:sz w:val="26"/>
                <w:szCs w:val="26"/>
                <w:shd w:val="clear" w:color="auto" w:fill="FFFFFF"/>
              </w:rPr>
            </w:pPr>
            <w:r w:rsidRPr="00F60F61">
              <w:rPr>
                <w:b/>
                <w:sz w:val="26"/>
                <w:szCs w:val="26"/>
                <w:shd w:val="clear" w:color="auto" w:fill="FFFFFF"/>
              </w:rPr>
              <w:t>Tác nhân tương ứng</w:t>
            </w:r>
          </w:p>
        </w:tc>
      </w:tr>
      <w:tr w:rsidR="005F4988" w:rsidRPr="00FF756E" w14:paraId="623F06EF" w14:textId="77777777" w:rsidTr="001344BA">
        <w:trPr>
          <w:trHeight w:val="977"/>
        </w:trPr>
        <w:tc>
          <w:tcPr>
            <w:tcW w:w="993" w:type="dxa"/>
            <w:tcBorders>
              <w:top w:val="single" w:sz="4" w:space="0" w:color="auto"/>
              <w:left w:val="single" w:sz="4" w:space="0" w:color="auto"/>
              <w:bottom w:val="single" w:sz="4" w:space="0" w:color="auto"/>
              <w:right w:val="single" w:sz="4" w:space="0" w:color="auto"/>
            </w:tcBorders>
            <w:vAlign w:val="center"/>
          </w:tcPr>
          <w:p w14:paraId="4E5E74EE" w14:textId="77777777" w:rsidR="005F4988" w:rsidRPr="00411927" w:rsidRDefault="005F4988" w:rsidP="001344BA">
            <w:pPr>
              <w:spacing w:line="360" w:lineRule="auto"/>
              <w:jc w:val="center"/>
              <w:rPr>
                <w:b/>
                <w:sz w:val="26"/>
                <w:szCs w:val="26"/>
              </w:rPr>
            </w:pPr>
          </w:p>
          <w:p w14:paraId="18B8AC46" w14:textId="77777777" w:rsidR="005F4988" w:rsidRPr="00411927" w:rsidRDefault="005F4988" w:rsidP="001344BA">
            <w:pPr>
              <w:spacing w:line="360" w:lineRule="auto"/>
              <w:jc w:val="center"/>
              <w:rPr>
                <w:b/>
                <w:sz w:val="26"/>
                <w:szCs w:val="26"/>
              </w:rPr>
            </w:pPr>
            <w:r w:rsidRPr="00411927">
              <w:rPr>
                <w:b/>
                <w:sz w:val="26"/>
                <w:szCs w:val="26"/>
              </w:rPr>
              <w:t>U</w:t>
            </w:r>
            <w:r>
              <w:rPr>
                <w:b/>
                <w:sz w:val="26"/>
                <w:szCs w:val="26"/>
              </w:rPr>
              <w:t>C</w:t>
            </w:r>
            <w:r w:rsidRPr="00411927">
              <w:rPr>
                <w:b/>
                <w:sz w:val="26"/>
                <w:szCs w:val="26"/>
              </w:rPr>
              <w:t>0</w:t>
            </w:r>
            <w:r>
              <w:rPr>
                <w:b/>
                <w:sz w:val="26"/>
                <w:szCs w:val="26"/>
              </w:rPr>
              <w:t>1</w:t>
            </w:r>
          </w:p>
        </w:tc>
        <w:tc>
          <w:tcPr>
            <w:tcW w:w="1701" w:type="dxa"/>
            <w:tcBorders>
              <w:top w:val="single" w:sz="4" w:space="0" w:color="auto"/>
              <w:left w:val="single" w:sz="4" w:space="0" w:color="auto"/>
              <w:bottom w:val="single" w:sz="4" w:space="0" w:color="auto"/>
              <w:right w:val="single" w:sz="4" w:space="0" w:color="auto"/>
            </w:tcBorders>
            <w:vAlign w:val="center"/>
          </w:tcPr>
          <w:p w14:paraId="7FB5BCC9" w14:textId="5BF27248" w:rsidR="005F4988" w:rsidRPr="00FF756E" w:rsidRDefault="00B503E4" w:rsidP="00B503E4">
            <w:pPr>
              <w:spacing w:line="360" w:lineRule="auto"/>
              <w:jc w:val="both"/>
              <w:rPr>
                <w:sz w:val="26"/>
                <w:szCs w:val="26"/>
                <w:shd w:val="clear" w:color="auto" w:fill="FFFFFF"/>
              </w:rPr>
            </w:pPr>
            <w:r>
              <w:rPr>
                <w:sz w:val="26"/>
                <w:szCs w:val="26"/>
                <w:shd w:val="clear" w:color="auto" w:fill="FFFFFF"/>
              </w:rPr>
              <w:t>Đăng nhập</w:t>
            </w:r>
          </w:p>
        </w:tc>
        <w:tc>
          <w:tcPr>
            <w:tcW w:w="3827" w:type="dxa"/>
            <w:tcBorders>
              <w:top w:val="single" w:sz="4" w:space="0" w:color="auto"/>
              <w:left w:val="single" w:sz="4" w:space="0" w:color="auto"/>
              <w:bottom w:val="single" w:sz="4" w:space="0" w:color="auto"/>
              <w:right w:val="single" w:sz="4" w:space="0" w:color="auto"/>
            </w:tcBorders>
            <w:vAlign w:val="center"/>
          </w:tcPr>
          <w:p w14:paraId="7A187688" w14:textId="3C92B5D5" w:rsidR="005F4988" w:rsidRPr="00FF756E" w:rsidRDefault="00B503E4" w:rsidP="001344BA">
            <w:pPr>
              <w:spacing w:line="360" w:lineRule="auto"/>
              <w:jc w:val="both"/>
              <w:rPr>
                <w:sz w:val="26"/>
                <w:szCs w:val="26"/>
                <w:shd w:val="clear" w:color="auto" w:fill="FFFFFF"/>
              </w:rPr>
            </w:pPr>
            <w:r w:rsidRPr="00B503E4">
              <w:rPr>
                <w:sz w:val="26"/>
                <w:szCs w:val="26"/>
                <w:shd w:val="clear" w:color="auto" w:fill="FFFFFF"/>
              </w:rPr>
              <w:t>Use case này mô tả các bước đăng nhập của các actor vào hệ thống.</w:t>
            </w:r>
          </w:p>
        </w:tc>
        <w:tc>
          <w:tcPr>
            <w:tcW w:w="1843" w:type="dxa"/>
            <w:tcBorders>
              <w:top w:val="single" w:sz="4" w:space="0" w:color="auto"/>
              <w:left w:val="single" w:sz="4" w:space="0" w:color="auto"/>
              <w:bottom w:val="single" w:sz="4" w:space="0" w:color="auto"/>
              <w:right w:val="single" w:sz="4" w:space="0" w:color="auto"/>
            </w:tcBorders>
            <w:vAlign w:val="center"/>
          </w:tcPr>
          <w:p w14:paraId="17884801" w14:textId="130E6AAB" w:rsidR="005F4988" w:rsidRPr="00FF756E" w:rsidRDefault="00B503E4" w:rsidP="001344BA">
            <w:pPr>
              <w:spacing w:line="360" w:lineRule="auto"/>
              <w:rPr>
                <w:sz w:val="26"/>
                <w:szCs w:val="26"/>
                <w:shd w:val="clear" w:color="auto" w:fill="FFFFFF"/>
              </w:rPr>
            </w:pPr>
            <w:r>
              <w:rPr>
                <w:sz w:val="26"/>
                <w:szCs w:val="26"/>
                <w:shd w:val="clear" w:color="auto" w:fill="FFFFFF"/>
              </w:rPr>
              <w:t xml:space="preserve">Bộ phận lễ tân, các admin, bộ phận thu ngân, bộ phận kinh doanh, ban giám đốc </w:t>
            </w:r>
          </w:p>
        </w:tc>
      </w:tr>
      <w:tr w:rsidR="002B6CE0" w:rsidRPr="00FF756E" w14:paraId="1439241C" w14:textId="77777777" w:rsidTr="001344BA">
        <w:trPr>
          <w:trHeight w:val="977"/>
        </w:trPr>
        <w:tc>
          <w:tcPr>
            <w:tcW w:w="993" w:type="dxa"/>
            <w:tcBorders>
              <w:top w:val="single" w:sz="4" w:space="0" w:color="auto"/>
              <w:left w:val="single" w:sz="4" w:space="0" w:color="auto"/>
              <w:bottom w:val="single" w:sz="4" w:space="0" w:color="auto"/>
              <w:right w:val="single" w:sz="4" w:space="0" w:color="auto"/>
            </w:tcBorders>
            <w:vAlign w:val="center"/>
          </w:tcPr>
          <w:p w14:paraId="3278CC70" w14:textId="653D77F8" w:rsidR="002B6CE0" w:rsidRPr="00411927" w:rsidRDefault="002B6CE0" w:rsidP="002B6CE0">
            <w:pPr>
              <w:spacing w:line="360" w:lineRule="auto"/>
              <w:jc w:val="center"/>
              <w:rPr>
                <w:b/>
                <w:sz w:val="26"/>
                <w:szCs w:val="26"/>
              </w:rPr>
            </w:pPr>
            <w:r>
              <w:rPr>
                <w:b/>
                <w:sz w:val="26"/>
                <w:szCs w:val="26"/>
              </w:rPr>
              <w:t>UC02</w:t>
            </w:r>
          </w:p>
        </w:tc>
        <w:tc>
          <w:tcPr>
            <w:tcW w:w="1701" w:type="dxa"/>
            <w:tcBorders>
              <w:top w:val="single" w:sz="4" w:space="0" w:color="auto"/>
              <w:left w:val="single" w:sz="4" w:space="0" w:color="auto"/>
              <w:bottom w:val="single" w:sz="4" w:space="0" w:color="auto"/>
              <w:right w:val="single" w:sz="4" w:space="0" w:color="auto"/>
            </w:tcBorders>
            <w:vAlign w:val="center"/>
          </w:tcPr>
          <w:p w14:paraId="5F47B59C" w14:textId="3AB05544" w:rsidR="002B6CE0" w:rsidRDefault="002B6CE0" w:rsidP="002B6CE0">
            <w:pPr>
              <w:spacing w:line="360" w:lineRule="auto"/>
              <w:jc w:val="both"/>
              <w:rPr>
                <w:sz w:val="26"/>
                <w:szCs w:val="26"/>
                <w:shd w:val="clear" w:color="auto" w:fill="FFFFFF"/>
              </w:rPr>
            </w:pPr>
            <w:r>
              <w:rPr>
                <w:sz w:val="26"/>
                <w:szCs w:val="26"/>
                <w:shd w:val="clear" w:color="auto" w:fill="FFFFFF"/>
              </w:rPr>
              <w:t>Đăng xuất</w:t>
            </w:r>
          </w:p>
        </w:tc>
        <w:tc>
          <w:tcPr>
            <w:tcW w:w="3827" w:type="dxa"/>
            <w:tcBorders>
              <w:top w:val="single" w:sz="4" w:space="0" w:color="auto"/>
              <w:left w:val="single" w:sz="4" w:space="0" w:color="auto"/>
              <w:bottom w:val="single" w:sz="4" w:space="0" w:color="auto"/>
              <w:right w:val="single" w:sz="4" w:space="0" w:color="auto"/>
            </w:tcBorders>
            <w:vAlign w:val="center"/>
          </w:tcPr>
          <w:p w14:paraId="5D0F021A" w14:textId="4FAC6B33" w:rsidR="002B6CE0" w:rsidRPr="00B503E4" w:rsidRDefault="002B6CE0" w:rsidP="002B6CE0">
            <w:pPr>
              <w:spacing w:line="360" w:lineRule="auto"/>
              <w:jc w:val="both"/>
              <w:rPr>
                <w:sz w:val="26"/>
                <w:szCs w:val="26"/>
                <w:shd w:val="clear" w:color="auto" w:fill="FFFFFF"/>
              </w:rPr>
            </w:pPr>
            <w:r w:rsidRPr="00B503E4">
              <w:rPr>
                <w:sz w:val="26"/>
                <w:szCs w:val="26"/>
                <w:shd w:val="clear" w:color="auto" w:fill="FFFFFF"/>
              </w:rPr>
              <w:t>Use c</w:t>
            </w:r>
            <w:r>
              <w:rPr>
                <w:sz w:val="26"/>
                <w:szCs w:val="26"/>
                <w:shd w:val="clear" w:color="auto" w:fill="FFFFFF"/>
              </w:rPr>
              <w:t xml:space="preserve">ase này mô tả các bước đăng xuất của các actor ra khỏi </w:t>
            </w:r>
            <w:r w:rsidRPr="00B503E4">
              <w:rPr>
                <w:sz w:val="26"/>
                <w:szCs w:val="26"/>
                <w:shd w:val="clear" w:color="auto" w:fill="FFFFFF"/>
              </w:rPr>
              <w:t>hệ thống.</w:t>
            </w:r>
          </w:p>
        </w:tc>
        <w:tc>
          <w:tcPr>
            <w:tcW w:w="1843" w:type="dxa"/>
            <w:tcBorders>
              <w:top w:val="single" w:sz="4" w:space="0" w:color="auto"/>
              <w:left w:val="single" w:sz="4" w:space="0" w:color="auto"/>
              <w:bottom w:val="single" w:sz="4" w:space="0" w:color="auto"/>
              <w:right w:val="single" w:sz="4" w:space="0" w:color="auto"/>
            </w:tcBorders>
            <w:vAlign w:val="center"/>
          </w:tcPr>
          <w:p w14:paraId="23D096E2" w14:textId="08F50C24" w:rsidR="002B6CE0" w:rsidRDefault="002B6CE0" w:rsidP="002B6CE0">
            <w:pPr>
              <w:spacing w:line="360" w:lineRule="auto"/>
              <w:rPr>
                <w:sz w:val="26"/>
                <w:szCs w:val="26"/>
                <w:shd w:val="clear" w:color="auto" w:fill="FFFFFF"/>
              </w:rPr>
            </w:pPr>
            <w:r>
              <w:rPr>
                <w:sz w:val="26"/>
                <w:szCs w:val="26"/>
                <w:shd w:val="clear" w:color="auto" w:fill="FFFFFF"/>
              </w:rPr>
              <w:t>Bộ phận lễ tân, các admin, bộ phận thu ngân, bộ phận kinh doanh, ban giám đốc</w:t>
            </w:r>
          </w:p>
        </w:tc>
      </w:tr>
      <w:tr w:rsidR="002B6CE0" w:rsidRPr="00FF756E" w14:paraId="55B2F846" w14:textId="77777777" w:rsidTr="001344BA">
        <w:trPr>
          <w:trHeight w:val="977"/>
        </w:trPr>
        <w:tc>
          <w:tcPr>
            <w:tcW w:w="993" w:type="dxa"/>
            <w:tcBorders>
              <w:top w:val="single" w:sz="4" w:space="0" w:color="auto"/>
              <w:left w:val="single" w:sz="4" w:space="0" w:color="auto"/>
              <w:bottom w:val="single" w:sz="4" w:space="0" w:color="auto"/>
              <w:right w:val="single" w:sz="4" w:space="0" w:color="auto"/>
            </w:tcBorders>
            <w:vAlign w:val="center"/>
          </w:tcPr>
          <w:p w14:paraId="5DDB25FF" w14:textId="44C976ED" w:rsidR="002B6CE0" w:rsidRDefault="002B6CE0" w:rsidP="002B6CE0">
            <w:pPr>
              <w:spacing w:line="360" w:lineRule="auto"/>
              <w:jc w:val="center"/>
              <w:rPr>
                <w:b/>
                <w:sz w:val="26"/>
                <w:szCs w:val="26"/>
              </w:rPr>
            </w:pPr>
            <w:r>
              <w:rPr>
                <w:b/>
                <w:sz w:val="26"/>
                <w:szCs w:val="26"/>
              </w:rPr>
              <w:t>UC03</w:t>
            </w:r>
          </w:p>
        </w:tc>
        <w:tc>
          <w:tcPr>
            <w:tcW w:w="1701" w:type="dxa"/>
            <w:tcBorders>
              <w:top w:val="single" w:sz="4" w:space="0" w:color="auto"/>
              <w:left w:val="single" w:sz="4" w:space="0" w:color="auto"/>
              <w:bottom w:val="single" w:sz="4" w:space="0" w:color="auto"/>
              <w:right w:val="single" w:sz="4" w:space="0" w:color="auto"/>
            </w:tcBorders>
            <w:vAlign w:val="center"/>
          </w:tcPr>
          <w:p w14:paraId="3B4D8958" w14:textId="474D4F2B" w:rsidR="002B6CE0" w:rsidRDefault="002B6CE0" w:rsidP="002B6CE0">
            <w:pPr>
              <w:spacing w:line="360" w:lineRule="auto"/>
              <w:jc w:val="both"/>
              <w:rPr>
                <w:sz w:val="26"/>
                <w:szCs w:val="26"/>
                <w:shd w:val="clear" w:color="auto" w:fill="FFFFFF"/>
              </w:rPr>
            </w:pPr>
            <w:r>
              <w:rPr>
                <w:sz w:val="26"/>
                <w:szCs w:val="26"/>
                <w:shd w:val="clear" w:color="auto" w:fill="FFFFFF"/>
              </w:rPr>
              <w:t>Cập nhật thông tin</w:t>
            </w:r>
          </w:p>
        </w:tc>
        <w:tc>
          <w:tcPr>
            <w:tcW w:w="3827" w:type="dxa"/>
            <w:tcBorders>
              <w:top w:val="single" w:sz="4" w:space="0" w:color="auto"/>
              <w:left w:val="single" w:sz="4" w:space="0" w:color="auto"/>
              <w:bottom w:val="single" w:sz="4" w:space="0" w:color="auto"/>
              <w:right w:val="single" w:sz="4" w:space="0" w:color="auto"/>
            </w:tcBorders>
            <w:vAlign w:val="center"/>
          </w:tcPr>
          <w:p w14:paraId="289AC96A" w14:textId="7C984FCD" w:rsidR="002B6CE0" w:rsidRPr="00B503E4" w:rsidRDefault="002B6CE0" w:rsidP="002B6CE0">
            <w:pPr>
              <w:spacing w:line="360" w:lineRule="auto"/>
              <w:jc w:val="both"/>
              <w:rPr>
                <w:sz w:val="26"/>
                <w:szCs w:val="26"/>
                <w:shd w:val="clear" w:color="auto" w:fill="FFFFFF"/>
              </w:rPr>
            </w:pPr>
            <w:r w:rsidRPr="00B503E4">
              <w:rPr>
                <w:sz w:val="26"/>
                <w:szCs w:val="26"/>
                <w:shd w:val="clear" w:color="auto" w:fill="FFFFFF"/>
              </w:rPr>
              <w:t>Use c</w:t>
            </w:r>
            <w:r>
              <w:rPr>
                <w:sz w:val="26"/>
                <w:szCs w:val="26"/>
                <w:shd w:val="clear" w:color="auto" w:fill="FFFFFF"/>
              </w:rPr>
              <w:t>ase cho phép các actor tự thay đổi các thông tin cá nhân cần thiết</w:t>
            </w:r>
          </w:p>
        </w:tc>
        <w:tc>
          <w:tcPr>
            <w:tcW w:w="1843" w:type="dxa"/>
            <w:tcBorders>
              <w:top w:val="single" w:sz="4" w:space="0" w:color="auto"/>
              <w:left w:val="single" w:sz="4" w:space="0" w:color="auto"/>
              <w:bottom w:val="single" w:sz="4" w:space="0" w:color="auto"/>
              <w:right w:val="single" w:sz="4" w:space="0" w:color="auto"/>
            </w:tcBorders>
            <w:vAlign w:val="center"/>
          </w:tcPr>
          <w:p w14:paraId="552DB62E" w14:textId="3943EC61" w:rsidR="002B6CE0" w:rsidRDefault="002B6CE0" w:rsidP="002B6CE0">
            <w:pPr>
              <w:spacing w:line="360" w:lineRule="auto"/>
              <w:rPr>
                <w:sz w:val="26"/>
                <w:szCs w:val="26"/>
                <w:shd w:val="clear" w:color="auto" w:fill="FFFFFF"/>
              </w:rPr>
            </w:pPr>
            <w:r>
              <w:rPr>
                <w:sz w:val="26"/>
                <w:szCs w:val="26"/>
                <w:shd w:val="clear" w:color="auto" w:fill="FFFFFF"/>
              </w:rPr>
              <w:t xml:space="preserve">Bộ phận lễ tân, các admin, bộ </w:t>
            </w:r>
            <w:r>
              <w:rPr>
                <w:sz w:val="26"/>
                <w:szCs w:val="26"/>
                <w:shd w:val="clear" w:color="auto" w:fill="FFFFFF"/>
              </w:rPr>
              <w:lastRenderedPageBreak/>
              <w:t>phận thu ngân, bộ phận kinh doanh, ban giám đốc</w:t>
            </w:r>
          </w:p>
        </w:tc>
      </w:tr>
      <w:tr w:rsidR="002B6CE0" w:rsidRPr="00FF756E" w14:paraId="1459CB40" w14:textId="77777777" w:rsidTr="001344BA">
        <w:trPr>
          <w:trHeight w:val="2267"/>
        </w:trPr>
        <w:tc>
          <w:tcPr>
            <w:tcW w:w="993" w:type="dxa"/>
            <w:tcBorders>
              <w:top w:val="single" w:sz="4" w:space="0" w:color="auto"/>
              <w:left w:val="single" w:sz="4" w:space="0" w:color="auto"/>
              <w:bottom w:val="single" w:sz="4" w:space="0" w:color="auto"/>
              <w:right w:val="single" w:sz="4" w:space="0" w:color="auto"/>
            </w:tcBorders>
            <w:vAlign w:val="center"/>
          </w:tcPr>
          <w:p w14:paraId="51A8F9D5" w14:textId="7F0895A7" w:rsidR="002B6CE0" w:rsidRPr="00411927" w:rsidRDefault="002B6CE0" w:rsidP="002B6CE0">
            <w:pPr>
              <w:spacing w:line="360" w:lineRule="auto"/>
              <w:jc w:val="center"/>
              <w:rPr>
                <w:b/>
                <w:sz w:val="26"/>
                <w:szCs w:val="26"/>
                <w:shd w:val="clear" w:color="auto" w:fill="FFFFFF"/>
              </w:rPr>
            </w:pPr>
            <w:r>
              <w:rPr>
                <w:b/>
                <w:sz w:val="26"/>
                <w:szCs w:val="26"/>
                <w:shd w:val="clear" w:color="auto" w:fill="FFFFFF"/>
              </w:rPr>
              <w:lastRenderedPageBreak/>
              <w:t>UC0</w:t>
            </w:r>
            <w:r w:rsidR="00064311">
              <w:rPr>
                <w:b/>
                <w:sz w:val="26"/>
                <w:szCs w:val="26"/>
                <w:shd w:val="clear" w:color="auto" w:fill="FFFFFF"/>
              </w:rPr>
              <w:t>4</w:t>
            </w:r>
          </w:p>
        </w:tc>
        <w:tc>
          <w:tcPr>
            <w:tcW w:w="1701" w:type="dxa"/>
            <w:tcBorders>
              <w:top w:val="single" w:sz="4" w:space="0" w:color="auto"/>
              <w:left w:val="single" w:sz="4" w:space="0" w:color="auto"/>
              <w:bottom w:val="single" w:sz="4" w:space="0" w:color="auto"/>
              <w:right w:val="single" w:sz="4" w:space="0" w:color="auto"/>
            </w:tcBorders>
            <w:vAlign w:val="center"/>
          </w:tcPr>
          <w:p w14:paraId="5A8538F1" w14:textId="0D4BC5B7" w:rsidR="002B6CE0" w:rsidRDefault="002B6CE0" w:rsidP="002B6CE0">
            <w:pPr>
              <w:spacing w:line="360" w:lineRule="auto"/>
              <w:jc w:val="both"/>
              <w:rPr>
                <w:sz w:val="26"/>
                <w:szCs w:val="26"/>
                <w:shd w:val="clear" w:color="auto" w:fill="FFFFFF"/>
              </w:rPr>
            </w:pPr>
            <w:r>
              <w:rPr>
                <w:sz w:val="26"/>
                <w:szCs w:val="26"/>
                <w:shd w:val="clear" w:color="auto" w:fill="FFFFFF"/>
              </w:rPr>
              <w:t>Thuê phòng</w:t>
            </w:r>
          </w:p>
        </w:tc>
        <w:tc>
          <w:tcPr>
            <w:tcW w:w="3827" w:type="dxa"/>
            <w:tcBorders>
              <w:top w:val="single" w:sz="4" w:space="0" w:color="auto"/>
              <w:left w:val="single" w:sz="4" w:space="0" w:color="auto"/>
              <w:bottom w:val="single" w:sz="4" w:space="0" w:color="auto"/>
              <w:right w:val="single" w:sz="4" w:space="0" w:color="auto"/>
            </w:tcBorders>
            <w:vAlign w:val="center"/>
          </w:tcPr>
          <w:p w14:paraId="43E66A37" w14:textId="663D3162" w:rsidR="002B6CE0" w:rsidRPr="00B503E4" w:rsidRDefault="002B6CE0" w:rsidP="002B6CE0">
            <w:pPr>
              <w:spacing w:line="360" w:lineRule="auto"/>
              <w:jc w:val="both"/>
              <w:rPr>
                <w:sz w:val="26"/>
                <w:szCs w:val="26"/>
                <w:shd w:val="clear" w:color="auto" w:fill="FFFFFF"/>
              </w:rPr>
            </w:pPr>
            <w:r>
              <w:rPr>
                <w:sz w:val="26"/>
                <w:szCs w:val="26"/>
                <w:shd w:val="clear" w:color="auto" w:fill="FFFFFF"/>
              </w:rPr>
              <w:t>Usecase này cho phép khách hàng tiến hành việc thuê phòng của khách sạn thông qua việc liên hệ trực tiếp với bộ phận lễ tân</w:t>
            </w:r>
          </w:p>
        </w:tc>
        <w:tc>
          <w:tcPr>
            <w:tcW w:w="1843" w:type="dxa"/>
            <w:tcBorders>
              <w:top w:val="single" w:sz="4" w:space="0" w:color="auto"/>
              <w:left w:val="single" w:sz="4" w:space="0" w:color="auto"/>
              <w:bottom w:val="single" w:sz="4" w:space="0" w:color="auto"/>
              <w:right w:val="single" w:sz="4" w:space="0" w:color="auto"/>
            </w:tcBorders>
            <w:vAlign w:val="center"/>
          </w:tcPr>
          <w:p w14:paraId="798592B3" w14:textId="01BDA1B5" w:rsidR="002B6CE0" w:rsidRDefault="00145F40" w:rsidP="002B6CE0">
            <w:pPr>
              <w:spacing w:line="360" w:lineRule="auto"/>
              <w:rPr>
                <w:sz w:val="26"/>
                <w:szCs w:val="26"/>
                <w:shd w:val="clear" w:color="auto" w:fill="FFFFFF"/>
              </w:rPr>
            </w:pPr>
            <w:r>
              <w:rPr>
                <w:sz w:val="26"/>
                <w:szCs w:val="26"/>
                <w:shd w:val="clear" w:color="auto" w:fill="FFFFFF"/>
              </w:rPr>
              <w:t>Khách hàng</w:t>
            </w:r>
          </w:p>
        </w:tc>
      </w:tr>
      <w:tr w:rsidR="002B6CE0" w:rsidRPr="00FF756E" w14:paraId="6032723C" w14:textId="77777777" w:rsidTr="001344BA">
        <w:trPr>
          <w:trHeight w:val="1675"/>
        </w:trPr>
        <w:tc>
          <w:tcPr>
            <w:tcW w:w="993" w:type="dxa"/>
            <w:tcBorders>
              <w:top w:val="single" w:sz="4" w:space="0" w:color="auto"/>
              <w:left w:val="single" w:sz="4" w:space="0" w:color="auto"/>
              <w:bottom w:val="single" w:sz="4" w:space="0" w:color="auto"/>
              <w:right w:val="single" w:sz="4" w:space="0" w:color="auto"/>
            </w:tcBorders>
            <w:vAlign w:val="center"/>
          </w:tcPr>
          <w:p w14:paraId="6FB1D09D" w14:textId="00BF13B3" w:rsidR="002B6CE0" w:rsidRPr="00411927" w:rsidRDefault="002B6CE0" w:rsidP="002B6CE0">
            <w:pPr>
              <w:spacing w:line="360" w:lineRule="auto"/>
              <w:jc w:val="center"/>
              <w:rPr>
                <w:b/>
                <w:sz w:val="26"/>
                <w:szCs w:val="26"/>
                <w:shd w:val="clear" w:color="auto" w:fill="FFFFFF"/>
              </w:rPr>
            </w:pPr>
            <w:r w:rsidRPr="00411927">
              <w:rPr>
                <w:b/>
                <w:sz w:val="26"/>
                <w:szCs w:val="26"/>
                <w:shd w:val="clear" w:color="auto" w:fill="FFFFFF"/>
              </w:rPr>
              <w:t>U</w:t>
            </w:r>
            <w:r>
              <w:rPr>
                <w:b/>
                <w:sz w:val="26"/>
                <w:szCs w:val="26"/>
                <w:shd w:val="clear" w:color="auto" w:fill="FFFFFF"/>
              </w:rPr>
              <w:t>C</w:t>
            </w:r>
            <w:r w:rsidRPr="00411927">
              <w:rPr>
                <w:b/>
                <w:sz w:val="26"/>
                <w:szCs w:val="26"/>
                <w:shd w:val="clear" w:color="auto" w:fill="FFFFFF"/>
              </w:rPr>
              <w:t>0</w:t>
            </w:r>
            <w:r w:rsidR="00064311">
              <w:rPr>
                <w:b/>
                <w:sz w:val="26"/>
                <w:szCs w:val="26"/>
                <w:shd w:val="clear" w:color="auto" w:fill="FFFFFF"/>
              </w:rPr>
              <w:t>5</w:t>
            </w:r>
          </w:p>
        </w:tc>
        <w:tc>
          <w:tcPr>
            <w:tcW w:w="1701" w:type="dxa"/>
            <w:tcBorders>
              <w:top w:val="single" w:sz="4" w:space="0" w:color="auto"/>
              <w:left w:val="single" w:sz="4" w:space="0" w:color="auto"/>
              <w:bottom w:val="single" w:sz="4" w:space="0" w:color="auto"/>
              <w:right w:val="single" w:sz="4" w:space="0" w:color="auto"/>
            </w:tcBorders>
            <w:vAlign w:val="center"/>
          </w:tcPr>
          <w:p w14:paraId="139D05B5" w14:textId="429964C2" w:rsidR="002B6CE0" w:rsidRPr="00FF756E" w:rsidRDefault="002B6CE0" w:rsidP="002B6CE0">
            <w:pPr>
              <w:spacing w:line="360" w:lineRule="auto"/>
              <w:jc w:val="both"/>
              <w:rPr>
                <w:sz w:val="26"/>
                <w:szCs w:val="26"/>
                <w:shd w:val="clear" w:color="auto" w:fill="FFFFFF"/>
              </w:rPr>
            </w:pPr>
            <w:r>
              <w:rPr>
                <w:sz w:val="26"/>
                <w:szCs w:val="26"/>
                <w:shd w:val="clear" w:color="auto" w:fill="FFFFFF"/>
              </w:rPr>
              <w:t>Đặt phòng</w:t>
            </w:r>
          </w:p>
        </w:tc>
        <w:tc>
          <w:tcPr>
            <w:tcW w:w="3827" w:type="dxa"/>
            <w:tcBorders>
              <w:top w:val="single" w:sz="4" w:space="0" w:color="auto"/>
              <w:left w:val="single" w:sz="4" w:space="0" w:color="auto"/>
              <w:bottom w:val="single" w:sz="4" w:space="0" w:color="auto"/>
              <w:right w:val="single" w:sz="4" w:space="0" w:color="auto"/>
            </w:tcBorders>
            <w:vAlign w:val="center"/>
          </w:tcPr>
          <w:p w14:paraId="09F0AF2C" w14:textId="37505155" w:rsidR="002B6CE0" w:rsidRPr="00FF756E" w:rsidRDefault="002B6CE0" w:rsidP="00145F40">
            <w:pPr>
              <w:spacing w:line="360" w:lineRule="auto"/>
              <w:jc w:val="both"/>
              <w:rPr>
                <w:sz w:val="26"/>
                <w:szCs w:val="26"/>
                <w:shd w:val="clear" w:color="auto" w:fill="FFFFFF"/>
              </w:rPr>
            </w:pPr>
            <w:r w:rsidRPr="00B503E4">
              <w:rPr>
                <w:sz w:val="26"/>
                <w:szCs w:val="26"/>
                <w:shd w:val="clear" w:color="auto" w:fill="FFFFFF"/>
              </w:rPr>
              <w:t xml:space="preserve">Use case này cho phép bộ phận </w:t>
            </w:r>
            <w:r w:rsidR="00145F40">
              <w:rPr>
                <w:sz w:val="26"/>
                <w:szCs w:val="26"/>
                <w:shd w:val="clear" w:color="auto" w:fill="FFFFFF"/>
              </w:rPr>
              <w:t xml:space="preserve">lễ tân tiếp nhận việc đặt phòng </w:t>
            </w:r>
            <w:r w:rsidRPr="00B503E4">
              <w:rPr>
                <w:sz w:val="26"/>
                <w:szCs w:val="26"/>
                <w:shd w:val="clear" w:color="auto" w:fill="FFFFFF"/>
              </w:rPr>
              <w:t>của khách hàng.</w:t>
            </w:r>
          </w:p>
        </w:tc>
        <w:tc>
          <w:tcPr>
            <w:tcW w:w="1843" w:type="dxa"/>
            <w:tcBorders>
              <w:top w:val="single" w:sz="4" w:space="0" w:color="auto"/>
              <w:left w:val="single" w:sz="4" w:space="0" w:color="auto"/>
              <w:bottom w:val="single" w:sz="4" w:space="0" w:color="auto"/>
              <w:right w:val="single" w:sz="4" w:space="0" w:color="auto"/>
            </w:tcBorders>
            <w:vAlign w:val="center"/>
          </w:tcPr>
          <w:p w14:paraId="717CEA39" w14:textId="59AA2FCD" w:rsidR="002B6CE0" w:rsidRPr="00FF756E" w:rsidRDefault="002B6CE0" w:rsidP="002B6CE0">
            <w:pPr>
              <w:spacing w:line="360" w:lineRule="auto"/>
              <w:rPr>
                <w:sz w:val="26"/>
                <w:szCs w:val="26"/>
                <w:shd w:val="clear" w:color="auto" w:fill="FFFFFF"/>
              </w:rPr>
            </w:pPr>
            <w:r>
              <w:rPr>
                <w:sz w:val="26"/>
                <w:szCs w:val="26"/>
                <w:shd w:val="clear" w:color="auto" w:fill="FFFFFF"/>
              </w:rPr>
              <w:t>Bộ phận lễ tân</w:t>
            </w:r>
          </w:p>
        </w:tc>
      </w:tr>
      <w:tr w:rsidR="002B6CE0" w:rsidRPr="00FF756E" w14:paraId="536D5163" w14:textId="77777777" w:rsidTr="001344BA">
        <w:trPr>
          <w:trHeight w:val="850"/>
        </w:trPr>
        <w:tc>
          <w:tcPr>
            <w:tcW w:w="993" w:type="dxa"/>
            <w:tcBorders>
              <w:top w:val="single" w:sz="4" w:space="0" w:color="auto"/>
              <w:left w:val="single" w:sz="4" w:space="0" w:color="auto"/>
              <w:bottom w:val="single" w:sz="4" w:space="0" w:color="auto"/>
              <w:right w:val="single" w:sz="4" w:space="0" w:color="auto"/>
            </w:tcBorders>
            <w:vAlign w:val="center"/>
          </w:tcPr>
          <w:p w14:paraId="0A55466F" w14:textId="21270871" w:rsidR="002B6CE0" w:rsidRPr="00411927" w:rsidRDefault="002B6CE0" w:rsidP="002B6CE0">
            <w:pPr>
              <w:spacing w:line="360" w:lineRule="auto"/>
              <w:jc w:val="center"/>
              <w:rPr>
                <w:b/>
                <w:sz w:val="26"/>
                <w:szCs w:val="26"/>
              </w:rPr>
            </w:pPr>
            <w:r w:rsidRPr="00411927">
              <w:rPr>
                <w:b/>
                <w:sz w:val="26"/>
                <w:szCs w:val="26"/>
              </w:rPr>
              <w:t>U</w:t>
            </w:r>
            <w:r>
              <w:rPr>
                <w:b/>
                <w:sz w:val="26"/>
                <w:szCs w:val="26"/>
              </w:rPr>
              <w:t>C</w:t>
            </w:r>
            <w:r w:rsidRPr="00411927">
              <w:rPr>
                <w:b/>
                <w:sz w:val="26"/>
                <w:szCs w:val="26"/>
              </w:rPr>
              <w:t>0</w:t>
            </w:r>
            <w:r w:rsidR="00064311">
              <w:rPr>
                <w:b/>
                <w:sz w:val="26"/>
                <w:szCs w:val="26"/>
              </w:rPr>
              <w:t>6</w:t>
            </w:r>
          </w:p>
        </w:tc>
        <w:tc>
          <w:tcPr>
            <w:tcW w:w="1701" w:type="dxa"/>
            <w:tcBorders>
              <w:top w:val="single" w:sz="4" w:space="0" w:color="auto"/>
              <w:left w:val="single" w:sz="4" w:space="0" w:color="auto"/>
              <w:bottom w:val="single" w:sz="4" w:space="0" w:color="auto"/>
              <w:right w:val="single" w:sz="4" w:space="0" w:color="auto"/>
            </w:tcBorders>
            <w:vAlign w:val="center"/>
          </w:tcPr>
          <w:p w14:paraId="047BD39D" w14:textId="30AEB90C" w:rsidR="002B6CE0" w:rsidRPr="00FF756E" w:rsidRDefault="002B6CE0" w:rsidP="002B6CE0">
            <w:pPr>
              <w:spacing w:line="360" w:lineRule="auto"/>
              <w:jc w:val="both"/>
              <w:rPr>
                <w:sz w:val="26"/>
                <w:szCs w:val="26"/>
                <w:shd w:val="clear" w:color="auto" w:fill="FFFFFF"/>
              </w:rPr>
            </w:pPr>
            <w:r>
              <w:rPr>
                <w:sz w:val="26"/>
                <w:szCs w:val="26"/>
                <w:shd w:val="clear" w:color="auto" w:fill="FFFFFF"/>
              </w:rPr>
              <w:t>Kiểm tra tình trạng phòng</w:t>
            </w:r>
          </w:p>
        </w:tc>
        <w:tc>
          <w:tcPr>
            <w:tcW w:w="3827" w:type="dxa"/>
            <w:tcBorders>
              <w:top w:val="single" w:sz="4" w:space="0" w:color="auto"/>
              <w:left w:val="single" w:sz="4" w:space="0" w:color="auto"/>
              <w:bottom w:val="single" w:sz="4" w:space="0" w:color="auto"/>
              <w:right w:val="single" w:sz="4" w:space="0" w:color="auto"/>
            </w:tcBorders>
            <w:vAlign w:val="center"/>
          </w:tcPr>
          <w:p w14:paraId="1D71E5DC" w14:textId="47C6D605" w:rsidR="002B6CE0" w:rsidRPr="00FF756E" w:rsidRDefault="002B6CE0" w:rsidP="002B6CE0">
            <w:pPr>
              <w:spacing w:line="360" w:lineRule="auto"/>
              <w:jc w:val="both"/>
              <w:rPr>
                <w:sz w:val="26"/>
                <w:szCs w:val="26"/>
                <w:shd w:val="clear" w:color="auto" w:fill="FFFFFF"/>
              </w:rPr>
            </w:pPr>
            <w:r w:rsidRPr="008E385D">
              <w:rPr>
                <w:sz w:val="26"/>
                <w:szCs w:val="26"/>
              </w:rPr>
              <w:t>Use case này cung cấp thông tin về tình trạng phòng của 1 phòng bất kỳ nào đó cho các actor.</w:t>
            </w:r>
          </w:p>
        </w:tc>
        <w:tc>
          <w:tcPr>
            <w:tcW w:w="1843" w:type="dxa"/>
            <w:tcBorders>
              <w:top w:val="single" w:sz="4" w:space="0" w:color="auto"/>
              <w:left w:val="single" w:sz="4" w:space="0" w:color="auto"/>
              <w:bottom w:val="single" w:sz="4" w:space="0" w:color="auto"/>
              <w:right w:val="single" w:sz="4" w:space="0" w:color="auto"/>
            </w:tcBorders>
            <w:vAlign w:val="center"/>
          </w:tcPr>
          <w:p w14:paraId="358BE8C3" w14:textId="781DFC63" w:rsidR="002B6CE0" w:rsidRPr="00FF756E" w:rsidRDefault="002B6CE0" w:rsidP="002B6CE0">
            <w:pPr>
              <w:spacing w:line="360" w:lineRule="auto"/>
              <w:rPr>
                <w:sz w:val="26"/>
                <w:szCs w:val="26"/>
                <w:shd w:val="clear" w:color="auto" w:fill="FFFFFF"/>
              </w:rPr>
            </w:pPr>
            <w:r>
              <w:rPr>
                <w:sz w:val="26"/>
                <w:szCs w:val="26"/>
                <w:shd w:val="clear" w:color="auto" w:fill="FFFFFF"/>
              </w:rPr>
              <w:t>Toàn bộ hệ thống bao gồm cả khách hàng</w:t>
            </w:r>
          </w:p>
        </w:tc>
      </w:tr>
      <w:tr w:rsidR="00145F40" w:rsidRPr="00FF756E" w14:paraId="66CE3A05" w14:textId="77777777" w:rsidTr="001344BA">
        <w:trPr>
          <w:trHeight w:val="850"/>
        </w:trPr>
        <w:tc>
          <w:tcPr>
            <w:tcW w:w="993" w:type="dxa"/>
            <w:tcBorders>
              <w:top w:val="single" w:sz="4" w:space="0" w:color="auto"/>
              <w:left w:val="single" w:sz="4" w:space="0" w:color="auto"/>
              <w:bottom w:val="single" w:sz="4" w:space="0" w:color="auto"/>
              <w:right w:val="single" w:sz="4" w:space="0" w:color="auto"/>
            </w:tcBorders>
            <w:vAlign w:val="center"/>
          </w:tcPr>
          <w:p w14:paraId="5CD37FA4" w14:textId="3CB1D87C" w:rsidR="00145F40" w:rsidRPr="00411927" w:rsidRDefault="00145F40" w:rsidP="002B6CE0">
            <w:pPr>
              <w:spacing w:line="360" w:lineRule="auto"/>
              <w:jc w:val="center"/>
              <w:rPr>
                <w:b/>
                <w:sz w:val="26"/>
                <w:szCs w:val="26"/>
              </w:rPr>
            </w:pPr>
            <w:r>
              <w:rPr>
                <w:b/>
                <w:sz w:val="26"/>
                <w:szCs w:val="26"/>
              </w:rPr>
              <w:t>UC</w:t>
            </w:r>
            <w:r w:rsidR="00064311">
              <w:rPr>
                <w:b/>
                <w:sz w:val="26"/>
                <w:szCs w:val="26"/>
              </w:rPr>
              <w:t>07</w:t>
            </w:r>
            <w:r>
              <w:rPr>
                <w:b/>
                <w:sz w:val="26"/>
                <w:szCs w:val="26"/>
              </w:rPr>
              <w:t xml:space="preserve"> </w:t>
            </w:r>
          </w:p>
        </w:tc>
        <w:tc>
          <w:tcPr>
            <w:tcW w:w="1701" w:type="dxa"/>
            <w:tcBorders>
              <w:top w:val="single" w:sz="4" w:space="0" w:color="auto"/>
              <w:left w:val="single" w:sz="4" w:space="0" w:color="auto"/>
              <w:bottom w:val="single" w:sz="4" w:space="0" w:color="auto"/>
              <w:right w:val="single" w:sz="4" w:space="0" w:color="auto"/>
            </w:tcBorders>
            <w:vAlign w:val="center"/>
          </w:tcPr>
          <w:p w14:paraId="38D4A9AB" w14:textId="28E2A9B0" w:rsidR="00145F40" w:rsidRDefault="00145F40" w:rsidP="002B6CE0">
            <w:pPr>
              <w:spacing w:line="360" w:lineRule="auto"/>
              <w:jc w:val="both"/>
              <w:rPr>
                <w:sz w:val="26"/>
                <w:szCs w:val="26"/>
                <w:shd w:val="clear" w:color="auto" w:fill="FFFFFF"/>
              </w:rPr>
            </w:pPr>
            <w:r>
              <w:rPr>
                <w:sz w:val="26"/>
                <w:szCs w:val="26"/>
                <w:shd w:val="clear" w:color="auto" w:fill="FFFFFF"/>
              </w:rPr>
              <w:t>Sử dụng dịch vụ</w:t>
            </w:r>
          </w:p>
        </w:tc>
        <w:tc>
          <w:tcPr>
            <w:tcW w:w="3827" w:type="dxa"/>
            <w:tcBorders>
              <w:top w:val="single" w:sz="4" w:space="0" w:color="auto"/>
              <w:left w:val="single" w:sz="4" w:space="0" w:color="auto"/>
              <w:bottom w:val="single" w:sz="4" w:space="0" w:color="auto"/>
              <w:right w:val="single" w:sz="4" w:space="0" w:color="auto"/>
            </w:tcBorders>
            <w:vAlign w:val="center"/>
          </w:tcPr>
          <w:p w14:paraId="517DDEF6" w14:textId="03074A67" w:rsidR="00145F40" w:rsidRPr="008E385D" w:rsidRDefault="00145F40" w:rsidP="002B6CE0">
            <w:pPr>
              <w:spacing w:line="360" w:lineRule="auto"/>
              <w:jc w:val="both"/>
              <w:rPr>
                <w:sz w:val="26"/>
                <w:szCs w:val="26"/>
              </w:rPr>
            </w:pPr>
            <w:r>
              <w:rPr>
                <w:sz w:val="26"/>
                <w:szCs w:val="26"/>
              </w:rPr>
              <w:t>Usecase này mô tả việc khách hàng sử dụng các dịch vụ do khách sạn cung cấp</w:t>
            </w:r>
          </w:p>
        </w:tc>
        <w:tc>
          <w:tcPr>
            <w:tcW w:w="1843" w:type="dxa"/>
            <w:tcBorders>
              <w:top w:val="single" w:sz="4" w:space="0" w:color="auto"/>
              <w:left w:val="single" w:sz="4" w:space="0" w:color="auto"/>
              <w:bottom w:val="single" w:sz="4" w:space="0" w:color="auto"/>
              <w:right w:val="single" w:sz="4" w:space="0" w:color="auto"/>
            </w:tcBorders>
            <w:vAlign w:val="center"/>
          </w:tcPr>
          <w:p w14:paraId="64DF5509" w14:textId="24CD2D95" w:rsidR="00145F40" w:rsidRDefault="00145F40" w:rsidP="002B6CE0">
            <w:pPr>
              <w:spacing w:line="360" w:lineRule="auto"/>
              <w:rPr>
                <w:sz w:val="26"/>
                <w:szCs w:val="26"/>
                <w:shd w:val="clear" w:color="auto" w:fill="FFFFFF"/>
              </w:rPr>
            </w:pPr>
            <w:r>
              <w:rPr>
                <w:sz w:val="26"/>
                <w:szCs w:val="26"/>
                <w:shd w:val="clear" w:color="auto" w:fill="FFFFFF"/>
              </w:rPr>
              <w:t>Khách hàng</w:t>
            </w:r>
          </w:p>
        </w:tc>
      </w:tr>
      <w:tr w:rsidR="002B6CE0" w:rsidRPr="00FF756E" w14:paraId="43DAC905" w14:textId="77777777" w:rsidTr="001344BA">
        <w:trPr>
          <w:trHeight w:val="846"/>
        </w:trPr>
        <w:tc>
          <w:tcPr>
            <w:tcW w:w="993" w:type="dxa"/>
            <w:tcBorders>
              <w:top w:val="single" w:sz="4" w:space="0" w:color="auto"/>
              <w:left w:val="single" w:sz="4" w:space="0" w:color="auto"/>
              <w:bottom w:val="single" w:sz="4" w:space="0" w:color="auto"/>
              <w:right w:val="single" w:sz="4" w:space="0" w:color="auto"/>
            </w:tcBorders>
            <w:vAlign w:val="center"/>
          </w:tcPr>
          <w:p w14:paraId="1183DC33" w14:textId="3EA1F29F" w:rsidR="002B6CE0" w:rsidRPr="00411927" w:rsidRDefault="002B6CE0" w:rsidP="002B6CE0">
            <w:pPr>
              <w:spacing w:line="360" w:lineRule="auto"/>
              <w:jc w:val="center"/>
              <w:rPr>
                <w:b/>
                <w:sz w:val="26"/>
                <w:szCs w:val="26"/>
                <w:shd w:val="clear" w:color="auto" w:fill="FFFFFF"/>
              </w:rPr>
            </w:pPr>
            <w:r w:rsidRPr="00411927">
              <w:rPr>
                <w:b/>
                <w:sz w:val="26"/>
                <w:szCs w:val="26"/>
              </w:rPr>
              <w:t>U</w:t>
            </w:r>
            <w:r>
              <w:rPr>
                <w:b/>
                <w:sz w:val="26"/>
                <w:szCs w:val="26"/>
              </w:rPr>
              <w:t>C</w:t>
            </w:r>
            <w:r w:rsidR="00064311">
              <w:rPr>
                <w:b/>
                <w:sz w:val="26"/>
                <w:szCs w:val="26"/>
              </w:rPr>
              <w:t>08</w:t>
            </w:r>
          </w:p>
        </w:tc>
        <w:tc>
          <w:tcPr>
            <w:tcW w:w="1701" w:type="dxa"/>
            <w:tcBorders>
              <w:top w:val="single" w:sz="4" w:space="0" w:color="auto"/>
              <w:left w:val="single" w:sz="4" w:space="0" w:color="auto"/>
              <w:bottom w:val="single" w:sz="4" w:space="0" w:color="auto"/>
              <w:right w:val="single" w:sz="4" w:space="0" w:color="auto"/>
            </w:tcBorders>
            <w:vAlign w:val="center"/>
          </w:tcPr>
          <w:p w14:paraId="0AA33E9D" w14:textId="5FDBB05A" w:rsidR="002B6CE0" w:rsidRDefault="002B6CE0" w:rsidP="002B6CE0">
            <w:pPr>
              <w:spacing w:line="360" w:lineRule="auto"/>
              <w:jc w:val="both"/>
              <w:rPr>
                <w:sz w:val="26"/>
                <w:szCs w:val="26"/>
                <w:shd w:val="clear" w:color="auto" w:fill="FFFFFF"/>
              </w:rPr>
            </w:pPr>
            <w:r>
              <w:rPr>
                <w:sz w:val="26"/>
                <w:szCs w:val="26"/>
                <w:shd w:val="clear" w:color="auto" w:fill="FFFFFF"/>
              </w:rPr>
              <w:t>Kiểm tra tình trạng các dịch vụ</w:t>
            </w:r>
          </w:p>
        </w:tc>
        <w:tc>
          <w:tcPr>
            <w:tcW w:w="3827" w:type="dxa"/>
            <w:tcBorders>
              <w:top w:val="single" w:sz="4" w:space="0" w:color="auto"/>
              <w:left w:val="single" w:sz="4" w:space="0" w:color="auto"/>
              <w:bottom w:val="single" w:sz="4" w:space="0" w:color="auto"/>
              <w:right w:val="single" w:sz="4" w:space="0" w:color="auto"/>
            </w:tcBorders>
            <w:vAlign w:val="center"/>
          </w:tcPr>
          <w:p w14:paraId="33A5B559" w14:textId="73C1F7EC" w:rsidR="002B6CE0" w:rsidRPr="008E385D" w:rsidRDefault="002B6CE0" w:rsidP="002B6CE0">
            <w:pPr>
              <w:spacing w:line="360" w:lineRule="auto"/>
              <w:jc w:val="both"/>
              <w:rPr>
                <w:sz w:val="26"/>
                <w:szCs w:val="26"/>
              </w:rPr>
            </w:pPr>
            <w:r w:rsidRPr="008E385D">
              <w:rPr>
                <w:sz w:val="26"/>
                <w:szCs w:val="26"/>
              </w:rPr>
              <w:t xml:space="preserve">Use case này cung cấp thông tin về tình trạng </w:t>
            </w:r>
            <w:r>
              <w:rPr>
                <w:sz w:val="26"/>
                <w:szCs w:val="26"/>
              </w:rPr>
              <w:t>các dịch vụ do</w:t>
            </w:r>
            <w:r w:rsidRPr="008E385D">
              <w:rPr>
                <w:sz w:val="26"/>
                <w:szCs w:val="26"/>
              </w:rPr>
              <w:t xml:space="preserve"> </w:t>
            </w:r>
            <w:r>
              <w:rPr>
                <w:sz w:val="26"/>
                <w:szCs w:val="26"/>
              </w:rPr>
              <w:t>khách sạn cung cấp</w:t>
            </w:r>
          </w:p>
        </w:tc>
        <w:tc>
          <w:tcPr>
            <w:tcW w:w="1843" w:type="dxa"/>
            <w:tcBorders>
              <w:top w:val="single" w:sz="4" w:space="0" w:color="auto"/>
              <w:left w:val="single" w:sz="4" w:space="0" w:color="auto"/>
              <w:bottom w:val="single" w:sz="4" w:space="0" w:color="auto"/>
              <w:right w:val="single" w:sz="4" w:space="0" w:color="auto"/>
            </w:tcBorders>
            <w:vAlign w:val="center"/>
          </w:tcPr>
          <w:p w14:paraId="772AE687" w14:textId="22CE5B39" w:rsidR="002B6CE0" w:rsidRDefault="002B6CE0" w:rsidP="002B6CE0">
            <w:pPr>
              <w:spacing w:line="360" w:lineRule="auto"/>
              <w:rPr>
                <w:sz w:val="26"/>
                <w:szCs w:val="26"/>
                <w:shd w:val="clear" w:color="auto" w:fill="FFFFFF"/>
              </w:rPr>
            </w:pPr>
            <w:r>
              <w:rPr>
                <w:sz w:val="26"/>
                <w:szCs w:val="26"/>
                <w:shd w:val="clear" w:color="auto" w:fill="FFFFFF"/>
              </w:rPr>
              <w:t>Khách hàng và bộ phận dịch vụ, các admin và ban giám đốc</w:t>
            </w:r>
          </w:p>
        </w:tc>
      </w:tr>
      <w:tr w:rsidR="002B6CE0" w:rsidRPr="00FF756E" w14:paraId="1285B7C5" w14:textId="77777777" w:rsidTr="001344BA">
        <w:trPr>
          <w:trHeight w:val="986"/>
        </w:trPr>
        <w:tc>
          <w:tcPr>
            <w:tcW w:w="993" w:type="dxa"/>
            <w:tcBorders>
              <w:top w:val="single" w:sz="4" w:space="0" w:color="auto"/>
              <w:left w:val="single" w:sz="4" w:space="0" w:color="auto"/>
              <w:bottom w:val="single" w:sz="4" w:space="0" w:color="auto"/>
              <w:right w:val="single" w:sz="4" w:space="0" w:color="auto"/>
            </w:tcBorders>
            <w:vAlign w:val="center"/>
          </w:tcPr>
          <w:p w14:paraId="51873016" w14:textId="1119AD66" w:rsidR="002B6CE0" w:rsidRPr="00411927" w:rsidRDefault="002B6CE0" w:rsidP="002B6CE0">
            <w:pPr>
              <w:spacing w:line="360" w:lineRule="auto"/>
              <w:jc w:val="center"/>
              <w:rPr>
                <w:b/>
                <w:sz w:val="26"/>
                <w:szCs w:val="26"/>
                <w:shd w:val="clear" w:color="auto" w:fill="FFFFFF"/>
              </w:rPr>
            </w:pPr>
            <w:r w:rsidRPr="00411927">
              <w:rPr>
                <w:b/>
                <w:sz w:val="26"/>
                <w:szCs w:val="26"/>
                <w:shd w:val="clear" w:color="auto" w:fill="FFFFFF"/>
              </w:rPr>
              <w:t>U</w:t>
            </w:r>
            <w:r>
              <w:rPr>
                <w:b/>
                <w:sz w:val="26"/>
                <w:szCs w:val="26"/>
                <w:shd w:val="clear" w:color="auto" w:fill="FFFFFF"/>
              </w:rPr>
              <w:t>C</w:t>
            </w:r>
            <w:r w:rsidRPr="00411927">
              <w:rPr>
                <w:b/>
                <w:sz w:val="26"/>
                <w:szCs w:val="26"/>
                <w:shd w:val="clear" w:color="auto" w:fill="FFFFFF"/>
              </w:rPr>
              <w:t>0</w:t>
            </w:r>
            <w:r w:rsidR="00064311">
              <w:rPr>
                <w:b/>
                <w:sz w:val="26"/>
                <w:szCs w:val="26"/>
                <w:shd w:val="clear" w:color="auto" w:fill="FFFFFF"/>
              </w:rPr>
              <w:t>9</w:t>
            </w:r>
          </w:p>
        </w:tc>
        <w:tc>
          <w:tcPr>
            <w:tcW w:w="1701" w:type="dxa"/>
            <w:tcBorders>
              <w:top w:val="single" w:sz="4" w:space="0" w:color="auto"/>
              <w:left w:val="single" w:sz="4" w:space="0" w:color="auto"/>
              <w:bottom w:val="single" w:sz="4" w:space="0" w:color="auto"/>
              <w:right w:val="single" w:sz="4" w:space="0" w:color="auto"/>
            </w:tcBorders>
            <w:vAlign w:val="center"/>
          </w:tcPr>
          <w:p w14:paraId="4A4CA438" w14:textId="57692A44" w:rsidR="002B6CE0" w:rsidRPr="00FF756E" w:rsidRDefault="002B6CE0" w:rsidP="002B6CE0">
            <w:pPr>
              <w:spacing w:line="360" w:lineRule="auto"/>
              <w:jc w:val="both"/>
              <w:rPr>
                <w:sz w:val="26"/>
                <w:szCs w:val="26"/>
                <w:shd w:val="clear" w:color="auto" w:fill="FFFFFF"/>
              </w:rPr>
            </w:pPr>
            <w:r>
              <w:rPr>
                <w:sz w:val="26"/>
                <w:szCs w:val="26"/>
                <w:shd w:val="clear" w:color="auto" w:fill="FFFFFF"/>
              </w:rPr>
              <w:t>Lập phiếu dịch vụ</w:t>
            </w:r>
          </w:p>
        </w:tc>
        <w:tc>
          <w:tcPr>
            <w:tcW w:w="3827" w:type="dxa"/>
            <w:tcBorders>
              <w:top w:val="single" w:sz="4" w:space="0" w:color="auto"/>
              <w:left w:val="single" w:sz="4" w:space="0" w:color="auto"/>
              <w:bottom w:val="single" w:sz="4" w:space="0" w:color="auto"/>
              <w:right w:val="single" w:sz="4" w:space="0" w:color="auto"/>
            </w:tcBorders>
            <w:vAlign w:val="center"/>
          </w:tcPr>
          <w:p w14:paraId="7944C538" w14:textId="200E9590" w:rsidR="002B6CE0" w:rsidRPr="00FF756E" w:rsidRDefault="002B6CE0" w:rsidP="002B6CE0">
            <w:pPr>
              <w:spacing w:line="360" w:lineRule="auto"/>
              <w:jc w:val="both"/>
              <w:rPr>
                <w:sz w:val="26"/>
                <w:szCs w:val="26"/>
                <w:shd w:val="clear" w:color="auto" w:fill="FFFFFF"/>
              </w:rPr>
            </w:pPr>
            <w:r w:rsidRPr="00820CB1">
              <w:rPr>
                <w:sz w:val="26"/>
                <w:szCs w:val="26"/>
                <w:shd w:val="clear" w:color="auto" w:fill="FFFFFF"/>
              </w:rPr>
              <w:t>Use case này cho phép bộ</w:t>
            </w:r>
            <w:r>
              <w:rPr>
                <w:sz w:val="26"/>
                <w:szCs w:val="26"/>
                <w:shd w:val="clear" w:color="auto" w:fill="FFFFFF"/>
              </w:rPr>
              <w:t xml:space="preserve"> phận</w:t>
            </w:r>
            <w:r w:rsidRPr="00820CB1">
              <w:rPr>
                <w:sz w:val="26"/>
                <w:szCs w:val="26"/>
                <w:shd w:val="clear" w:color="auto" w:fill="FFFFFF"/>
              </w:rPr>
              <w:t xml:space="preserve"> </w:t>
            </w:r>
            <w:r>
              <w:rPr>
                <w:sz w:val="26"/>
                <w:szCs w:val="26"/>
                <w:shd w:val="clear" w:color="auto" w:fill="FFFFFF"/>
              </w:rPr>
              <w:t xml:space="preserve">dịch vụ </w:t>
            </w:r>
            <w:r w:rsidRPr="00820CB1">
              <w:rPr>
                <w:sz w:val="26"/>
                <w:szCs w:val="26"/>
                <w:shd w:val="clear" w:color="auto" w:fill="FFFFFF"/>
              </w:rPr>
              <w:t>tiếp nhận yêu cầu và lập phiếu</w:t>
            </w:r>
            <w:r>
              <w:rPr>
                <w:sz w:val="26"/>
                <w:szCs w:val="26"/>
                <w:shd w:val="clear" w:color="auto" w:fill="FFFFFF"/>
              </w:rPr>
              <w:t xml:space="preserve"> sử dụng dịch vụ của khách </w:t>
            </w:r>
            <w:r>
              <w:rPr>
                <w:sz w:val="26"/>
                <w:szCs w:val="26"/>
                <w:shd w:val="clear" w:color="auto" w:fill="FFFFFF"/>
              </w:rPr>
              <w:lastRenderedPageBreak/>
              <w:t xml:space="preserve">hàng khi đã kiểm tra tình trạng các dịch vụ có thể cung cấp được cho khách hàng </w:t>
            </w:r>
          </w:p>
        </w:tc>
        <w:tc>
          <w:tcPr>
            <w:tcW w:w="1843" w:type="dxa"/>
            <w:tcBorders>
              <w:top w:val="single" w:sz="4" w:space="0" w:color="auto"/>
              <w:left w:val="single" w:sz="4" w:space="0" w:color="auto"/>
              <w:bottom w:val="single" w:sz="4" w:space="0" w:color="auto"/>
              <w:right w:val="single" w:sz="4" w:space="0" w:color="auto"/>
            </w:tcBorders>
            <w:vAlign w:val="center"/>
          </w:tcPr>
          <w:p w14:paraId="5E4EDD1E" w14:textId="5AA27643" w:rsidR="002B6CE0" w:rsidRPr="00FF756E" w:rsidRDefault="002B6CE0" w:rsidP="002B6CE0">
            <w:pPr>
              <w:spacing w:line="360" w:lineRule="auto"/>
              <w:rPr>
                <w:sz w:val="26"/>
                <w:szCs w:val="26"/>
                <w:shd w:val="clear" w:color="auto" w:fill="FFFFFF"/>
              </w:rPr>
            </w:pPr>
            <w:r>
              <w:rPr>
                <w:sz w:val="26"/>
                <w:szCs w:val="26"/>
                <w:shd w:val="clear" w:color="auto" w:fill="FFFFFF"/>
              </w:rPr>
              <w:lastRenderedPageBreak/>
              <w:t>Bộ phận dịch vụ</w:t>
            </w:r>
          </w:p>
        </w:tc>
      </w:tr>
      <w:tr w:rsidR="002B6CE0" w:rsidRPr="00FF756E" w14:paraId="0F18F4A7" w14:textId="77777777" w:rsidTr="001344BA">
        <w:trPr>
          <w:trHeight w:val="986"/>
        </w:trPr>
        <w:tc>
          <w:tcPr>
            <w:tcW w:w="993" w:type="dxa"/>
            <w:tcBorders>
              <w:top w:val="single" w:sz="4" w:space="0" w:color="auto"/>
              <w:left w:val="single" w:sz="4" w:space="0" w:color="auto"/>
              <w:bottom w:val="single" w:sz="4" w:space="0" w:color="auto"/>
              <w:right w:val="single" w:sz="4" w:space="0" w:color="auto"/>
            </w:tcBorders>
            <w:vAlign w:val="center"/>
          </w:tcPr>
          <w:p w14:paraId="3AD1FF34" w14:textId="4C0474A3" w:rsidR="002B6CE0" w:rsidRPr="00411927" w:rsidRDefault="002B6CE0" w:rsidP="002B6CE0">
            <w:pPr>
              <w:spacing w:line="360" w:lineRule="auto"/>
              <w:jc w:val="center"/>
              <w:rPr>
                <w:b/>
                <w:sz w:val="26"/>
                <w:szCs w:val="26"/>
                <w:shd w:val="clear" w:color="auto" w:fill="FFFFFF"/>
              </w:rPr>
            </w:pPr>
            <w:r>
              <w:rPr>
                <w:b/>
                <w:sz w:val="26"/>
                <w:szCs w:val="26"/>
                <w:shd w:val="clear" w:color="auto" w:fill="FFFFFF"/>
              </w:rPr>
              <w:lastRenderedPageBreak/>
              <w:t>UC</w:t>
            </w:r>
            <w:r w:rsidR="00064311">
              <w:rPr>
                <w:b/>
                <w:sz w:val="26"/>
                <w:szCs w:val="26"/>
                <w:shd w:val="clear" w:color="auto" w:fill="FFFFFF"/>
              </w:rPr>
              <w:t>10</w:t>
            </w:r>
          </w:p>
        </w:tc>
        <w:tc>
          <w:tcPr>
            <w:tcW w:w="1701" w:type="dxa"/>
            <w:tcBorders>
              <w:top w:val="single" w:sz="4" w:space="0" w:color="auto"/>
              <w:left w:val="single" w:sz="4" w:space="0" w:color="auto"/>
              <w:bottom w:val="single" w:sz="4" w:space="0" w:color="auto"/>
              <w:right w:val="single" w:sz="4" w:space="0" w:color="auto"/>
            </w:tcBorders>
            <w:vAlign w:val="center"/>
          </w:tcPr>
          <w:p w14:paraId="253845A2" w14:textId="35E51A56" w:rsidR="002B6CE0" w:rsidRDefault="002B6CE0" w:rsidP="002B6CE0">
            <w:pPr>
              <w:spacing w:line="360" w:lineRule="auto"/>
              <w:jc w:val="both"/>
              <w:rPr>
                <w:sz w:val="26"/>
                <w:szCs w:val="26"/>
                <w:shd w:val="clear" w:color="auto" w:fill="FFFFFF"/>
              </w:rPr>
            </w:pPr>
            <w:r>
              <w:rPr>
                <w:sz w:val="26"/>
                <w:szCs w:val="26"/>
                <w:shd w:val="clear" w:color="auto" w:fill="FFFFFF"/>
              </w:rPr>
              <w:t>Thanh toán</w:t>
            </w:r>
          </w:p>
        </w:tc>
        <w:tc>
          <w:tcPr>
            <w:tcW w:w="3827" w:type="dxa"/>
            <w:tcBorders>
              <w:top w:val="single" w:sz="4" w:space="0" w:color="auto"/>
              <w:left w:val="single" w:sz="4" w:space="0" w:color="auto"/>
              <w:bottom w:val="single" w:sz="4" w:space="0" w:color="auto"/>
              <w:right w:val="single" w:sz="4" w:space="0" w:color="auto"/>
            </w:tcBorders>
            <w:vAlign w:val="center"/>
          </w:tcPr>
          <w:p w14:paraId="7AD42639" w14:textId="77057EED" w:rsidR="002B6CE0" w:rsidRPr="00820CB1" w:rsidRDefault="002B6CE0" w:rsidP="002B6CE0">
            <w:pPr>
              <w:spacing w:line="360" w:lineRule="auto"/>
              <w:jc w:val="both"/>
              <w:rPr>
                <w:sz w:val="26"/>
                <w:szCs w:val="26"/>
                <w:shd w:val="clear" w:color="auto" w:fill="FFFFFF"/>
              </w:rPr>
            </w:pPr>
            <w:r>
              <w:rPr>
                <w:sz w:val="26"/>
                <w:szCs w:val="26"/>
                <w:shd w:val="clear" w:color="auto" w:fill="FFFFFF"/>
              </w:rPr>
              <w:t>Usecase này cho phép nhân viên thu ngân thanh toán chi phí thuê phòng và sử dụng dịch vụ của khách thuê phòng</w:t>
            </w:r>
          </w:p>
        </w:tc>
        <w:tc>
          <w:tcPr>
            <w:tcW w:w="1843" w:type="dxa"/>
            <w:tcBorders>
              <w:top w:val="single" w:sz="4" w:space="0" w:color="auto"/>
              <w:left w:val="single" w:sz="4" w:space="0" w:color="auto"/>
              <w:bottom w:val="single" w:sz="4" w:space="0" w:color="auto"/>
              <w:right w:val="single" w:sz="4" w:space="0" w:color="auto"/>
            </w:tcBorders>
            <w:vAlign w:val="center"/>
          </w:tcPr>
          <w:p w14:paraId="37CB58C3" w14:textId="059458F0" w:rsidR="002B6CE0" w:rsidRDefault="002B6CE0" w:rsidP="002B6CE0">
            <w:pPr>
              <w:spacing w:line="360" w:lineRule="auto"/>
              <w:rPr>
                <w:sz w:val="26"/>
                <w:szCs w:val="26"/>
                <w:shd w:val="clear" w:color="auto" w:fill="FFFFFF"/>
              </w:rPr>
            </w:pPr>
            <w:r>
              <w:rPr>
                <w:sz w:val="26"/>
                <w:szCs w:val="26"/>
                <w:shd w:val="clear" w:color="auto" w:fill="FFFFFF"/>
              </w:rPr>
              <w:t>Bộ phận thu ngân</w:t>
            </w:r>
          </w:p>
        </w:tc>
      </w:tr>
      <w:tr w:rsidR="002B6CE0" w:rsidRPr="00FF756E" w14:paraId="36C05379" w14:textId="77777777" w:rsidTr="001344BA">
        <w:trPr>
          <w:trHeight w:val="1114"/>
        </w:trPr>
        <w:tc>
          <w:tcPr>
            <w:tcW w:w="993" w:type="dxa"/>
            <w:tcBorders>
              <w:top w:val="single" w:sz="4" w:space="0" w:color="auto"/>
              <w:left w:val="single" w:sz="4" w:space="0" w:color="auto"/>
              <w:bottom w:val="single" w:sz="4" w:space="0" w:color="auto"/>
              <w:right w:val="single" w:sz="4" w:space="0" w:color="auto"/>
            </w:tcBorders>
            <w:vAlign w:val="center"/>
          </w:tcPr>
          <w:p w14:paraId="2EE7BB50" w14:textId="70F35482" w:rsidR="002B6CE0" w:rsidRPr="00411927" w:rsidRDefault="002B6CE0" w:rsidP="002B6CE0">
            <w:pPr>
              <w:spacing w:line="360" w:lineRule="auto"/>
              <w:jc w:val="center"/>
              <w:rPr>
                <w:b/>
                <w:sz w:val="26"/>
                <w:szCs w:val="26"/>
                <w:shd w:val="clear" w:color="auto" w:fill="FFFFFF"/>
              </w:rPr>
            </w:pPr>
            <w:r w:rsidRPr="00411927">
              <w:rPr>
                <w:b/>
                <w:sz w:val="26"/>
                <w:szCs w:val="26"/>
                <w:shd w:val="clear" w:color="auto" w:fill="FFFFFF"/>
              </w:rPr>
              <w:t>U</w:t>
            </w:r>
            <w:r>
              <w:rPr>
                <w:b/>
                <w:sz w:val="26"/>
                <w:szCs w:val="26"/>
                <w:shd w:val="clear" w:color="auto" w:fill="FFFFFF"/>
              </w:rPr>
              <w:t>C</w:t>
            </w:r>
            <w:r w:rsidR="00064311">
              <w:rPr>
                <w:b/>
                <w:sz w:val="26"/>
                <w:szCs w:val="26"/>
                <w:shd w:val="clear" w:color="auto" w:fill="FFFFFF"/>
              </w:rPr>
              <w:t>11</w:t>
            </w:r>
          </w:p>
        </w:tc>
        <w:tc>
          <w:tcPr>
            <w:tcW w:w="1701" w:type="dxa"/>
            <w:tcBorders>
              <w:top w:val="single" w:sz="4" w:space="0" w:color="auto"/>
              <w:left w:val="single" w:sz="4" w:space="0" w:color="auto"/>
              <w:bottom w:val="single" w:sz="4" w:space="0" w:color="auto"/>
              <w:right w:val="single" w:sz="4" w:space="0" w:color="auto"/>
            </w:tcBorders>
            <w:vAlign w:val="center"/>
          </w:tcPr>
          <w:p w14:paraId="0B09AF20" w14:textId="1CDE3A02" w:rsidR="002B6CE0" w:rsidRPr="00FF756E" w:rsidRDefault="002B6CE0" w:rsidP="002B6CE0">
            <w:pPr>
              <w:spacing w:line="360" w:lineRule="auto"/>
              <w:jc w:val="both"/>
              <w:rPr>
                <w:sz w:val="26"/>
                <w:szCs w:val="26"/>
                <w:shd w:val="clear" w:color="auto" w:fill="FFFFFF"/>
              </w:rPr>
            </w:pPr>
            <w:r>
              <w:rPr>
                <w:sz w:val="26"/>
                <w:szCs w:val="26"/>
                <w:shd w:val="clear" w:color="auto" w:fill="FFFFFF"/>
              </w:rPr>
              <w:t>Thống kê doanh thu</w:t>
            </w:r>
          </w:p>
        </w:tc>
        <w:tc>
          <w:tcPr>
            <w:tcW w:w="3827" w:type="dxa"/>
            <w:tcBorders>
              <w:top w:val="single" w:sz="4" w:space="0" w:color="auto"/>
              <w:left w:val="single" w:sz="4" w:space="0" w:color="auto"/>
              <w:bottom w:val="single" w:sz="4" w:space="0" w:color="auto"/>
              <w:right w:val="single" w:sz="4" w:space="0" w:color="auto"/>
            </w:tcBorders>
            <w:vAlign w:val="center"/>
          </w:tcPr>
          <w:p w14:paraId="0D9027E9" w14:textId="5C05F0AA" w:rsidR="002B6CE0" w:rsidRPr="00FF756E" w:rsidRDefault="002B6CE0" w:rsidP="002B6CE0">
            <w:pPr>
              <w:spacing w:line="360" w:lineRule="auto"/>
              <w:jc w:val="both"/>
              <w:rPr>
                <w:sz w:val="26"/>
                <w:szCs w:val="26"/>
                <w:shd w:val="clear" w:color="auto" w:fill="FFFFFF"/>
              </w:rPr>
            </w:pPr>
            <w:r w:rsidRPr="00820CB1">
              <w:rPr>
                <w:sz w:val="26"/>
                <w:szCs w:val="26"/>
                <w:shd w:val="clear" w:color="auto" w:fill="FFFFFF"/>
              </w:rPr>
              <w:t xml:space="preserve">Use case này cho phép nhân viên </w:t>
            </w:r>
            <w:r>
              <w:rPr>
                <w:sz w:val="26"/>
                <w:szCs w:val="26"/>
                <w:shd w:val="clear" w:color="auto" w:fill="FFFFFF"/>
              </w:rPr>
              <w:t xml:space="preserve">của bộ phận thu ngân </w:t>
            </w:r>
            <w:r w:rsidRPr="00820CB1">
              <w:rPr>
                <w:sz w:val="26"/>
                <w:szCs w:val="26"/>
                <w:shd w:val="clear" w:color="auto" w:fill="FFFFFF"/>
              </w:rPr>
              <w:t xml:space="preserve">thống kê doanh thu của khách sạn theo yêu cầu của </w:t>
            </w:r>
            <w:r>
              <w:rPr>
                <w:sz w:val="26"/>
                <w:szCs w:val="26"/>
                <w:shd w:val="clear" w:color="auto" w:fill="FFFFFF"/>
              </w:rPr>
              <w:t>ban giám đốc</w:t>
            </w:r>
          </w:p>
        </w:tc>
        <w:tc>
          <w:tcPr>
            <w:tcW w:w="1843" w:type="dxa"/>
            <w:tcBorders>
              <w:top w:val="single" w:sz="4" w:space="0" w:color="auto"/>
              <w:left w:val="single" w:sz="4" w:space="0" w:color="auto"/>
              <w:bottom w:val="single" w:sz="4" w:space="0" w:color="auto"/>
              <w:right w:val="single" w:sz="4" w:space="0" w:color="auto"/>
            </w:tcBorders>
            <w:vAlign w:val="center"/>
          </w:tcPr>
          <w:p w14:paraId="6E57BB7B" w14:textId="48BA5898" w:rsidR="002B6CE0" w:rsidRPr="00FF756E" w:rsidRDefault="002B6CE0" w:rsidP="002B6CE0">
            <w:pPr>
              <w:spacing w:line="360" w:lineRule="auto"/>
              <w:rPr>
                <w:sz w:val="26"/>
                <w:szCs w:val="26"/>
                <w:shd w:val="clear" w:color="auto" w:fill="FFFFFF"/>
              </w:rPr>
            </w:pPr>
            <w:r>
              <w:rPr>
                <w:sz w:val="26"/>
                <w:szCs w:val="26"/>
                <w:shd w:val="clear" w:color="auto" w:fill="FFFFFF"/>
              </w:rPr>
              <w:t>Bộ phận thu ngân</w:t>
            </w:r>
          </w:p>
        </w:tc>
      </w:tr>
      <w:tr w:rsidR="004816C6" w:rsidRPr="00FF756E" w14:paraId="08489F0A" w14:textId="77777777" w:rsidTr="001344BA">
        <w:trPr>
          <w:trHeight w:val="1114"/>
        </w:trPr>
        <w:tc>
          <w:tcPr>
            <w:tcW w:w="993" w:type="dxa"/>
            <w:tcBorders>
              <w:top w:val="single" w:sz="4" w:space="0" w:color="auto"/>
              <w:left w:val="single" w:sz="4" w:space="0" w:color="auto"/>
              <w:bottom w:val="single" w:sz="4" w:space="0" w:color="auto"/>
              <w:right w:val="single" w:sz="4" w:space="0" w:color="auto"/>
            </w:tcBorders>
            <w:vAlign w:val="center"/>
          </w:tcPr>
          <w:p w14:paraId="0F10078E" w14:textId="43B85043" w:rsidR="004816C6" w:rsidRPr="00411927" w:rsidRDefault="004816C6" w:rsidP="002B6CE0">
            <w:pPr>
              <w:spacing w:line="360" w:lineRule="auto"/>
              <w:jc w:val="center"/>
              <w:rPr>
                <w:b/>
                <w:sz w:val="26"/>
                <w:szCs w:val="26"/>
                <w:shd w:val="clear" w:color="auto" w:fill="FFFFFF"/>
              </w:rPr>
            </w:pPr>
            <w:r>
              <w:rPr>
                <w:b/>
                <w:sz w:val="26"/>
                <w:szCs w:val="26"/>
                <w:shd w:val="clear" w:color="auto" w:fill="FFFFFF"/>
              </w:rPr>
              <w:t>UC</w:t>
            </w:r>
            <w:r w:rsidR="00064311">
              <w:rPr>
                <w:b/>
                <w:sz w:val="26"/>
                <w:szCs w:val="26"/>
                <w:shd w:val="clear" w:color="auto" w:fill="FFFFFF"/>
              </w:rPr>
              <w:t>12</w:t>
            </w:r>
          </w:p>
        </w:tc>
        <w:tc>
          <w:tcPr>
            <w:tcW w:w="1701" w:type="dxa"/>
            <w:tcBorders>
              <w:top w:val="single" w:sz="4" w:space="0" w:color="auto"/>
              <w:left w:val="single" w:sz="4" w:space="0" w:color="auto"/>
              <w:bottom w:val="single" w:sz="4" w:space="0" w:color="auto"/>
              <w:right w:val="single" w:sz="4" w:space="0" w:color="auto"/>
            </w:tcBorders>
            <w:vAlign w:val="center"/>
          </w:tcPr>
          <w:p w14:paraId="74FE8216" w14:textId="10CEADC8" w:rsidR="004816C6" w:rsidRDefault="004816C6" w:rsidP="002B6CE0">
            <w:pPr>
              <w:spacing w:line="360" w:lineRule="auto"/>
              <w:jc w:val="both"/>
              <w:rPr>
                <w:sz w:val="26"/>
                <w:szCs w:val="26"/>
                <w:shd w:val="clear" w:color="auto" w:fill="FFFFFF"/>
              </w:rPr>
            </w:pPr>
            <w:r>
              <w:rPr>
                <w:sz w:val="26"/>
                <w:szCs w:val="26"/>
                <w:shd w:val="clear" w:color="auto" w:fill="FFFFFF"/>
              </w:rPr>
              <w:t>Xem chi tiết hóa đơn</w:t>
            </w:r>
          </w:p>
        </w:tc>
        <w:tc>
          <w:tcPr>
            <w:tcW w:w="3827" w:type="dxa"/>
            <w:tcBorders>
              <w:top w:val="single" w:sz="4" w:space="0" w:color="auto"/>
              <w:left w:val="single" w:sz="4" w:space="0" w:color="auto"/>
              <w:bottom w:val="single" w:sz="4" w:space="0" w:color="auto"/>
              <w:right w:val="single" w:sz="4" w:space="0" w:color="auto"/>
            </w:tcBorders>
            <w:vAlign w:val="center"/>
          </w:tcPr>
          <w:p w14:paraId="62D18C56" w14:textId="06FEC1DE" w:rsidR="004816C6" w:rsidRPr="00820CB1" w:rsidRDefault="004816C6" w:rsidP="002B6CE0">
            <w:pPr>
              <w:spacing w:line="360" w:lineRule="auto"/>
              <w:jc w:val="both"/>
              <w:rPr>
                <w:sz w:val="26"/>
                <w:szCs w:val="26"/>
                <w:shd w:val="clear" w:color="auto" w:fill="FFFFFF"/>
              </w:rPr>
            </w:pPr>
            <w:r>
              <w:rPr>
                <w:sz w:val="26"/>
                <w:szCs w:val="26"/>
                <w:shd w:val="clear" w:color="auto" w:fill="FFFFFF"/>
              </w:rPr>
              <w:t>Usecase này cho phép các actor truy cập đến các hóa đơn đã thanh toán của các khách hàng</w:t>
            </w:r>
          </w:p>
        </w:tc>
        <w:tc>
          <w:tcPr>
            <w:tcW w:w="1843" w:type="dxa"/>
            <w:tcBorders>
              <w:top w:val="single" w:sz="4" w:space="0" w:color="auto"/>
              <w:left w:val="single" w:sz="4" w:space="0" w:color="auto"/>
              <w:bottom w:val="single" w:sz="4" w:space="0" w:color="auto"/>
              <w:right w:val="single" w:sz="4" w:space="0" w:color="auto"/>
            </w:tcBorders>
            <w:vAlign w:val="center"/>
          </w:tcPr>
          <w:p w14:paraId="1C01B34F" w14:textId="7AF8180D" w:rsidR="004816C6" w:rsidRDefault="004816C6" w:rsidP="002B6CE0">
            <w:pPr>
              <w:spacing w:line="360" w:lineRule="auto"/>
              <w:rPr>
                <w:sz w:val="26"/>
                <w:szCs w:val="26"/>
                <w:shd w:val="clear" w:color="auto" w:fill="FFFFFF"/>
              </w:rPr>
            </w:pPr>
            <w:r>
              <w:rPr>
                <w:sz w:val="26"/>
                <w:szCs w:val="26"/>
                <w:shd w:val="clear" w:color="auto" w:fill="FFFFFF"/>
              </w:rPr>
              <w:t>Bộ phận thu ngân và Ban giám đốc</w:t>
            </w:r>
          </w:p>
        </w:tc>
      </w:tr>
      <w:tr w:rsidR="004816C6" w:rsidRPr="00FF756E" w14:paraId="140D7E2C" w14:textId="77777777" w:rsidTr="001344BA">
        <w:trPr>
          <w:trHeight w:val="1114"/>
        </w:trPr>
        <w:tc>
          <w:tcPr>
            <w:tcW w:w="993" w:type="dxa"/>
            <w:tcBorders>
              <w:top w:val="single" w:sz="4" w:space="0" w:color="auto"/>
              <w:left w:val="single" w:sz="4" w:space="0" w:color="auto"/>
              <w:bottom w:val="single" w:sz="4" w:space="0" w:color="auto"/>
              <w:right w:val="single" w:sz="4" w:space="0" w:color="auto"/>
            </w:tcBorders>
            <w:vAlign w:val="center"/>
          </w:tcPr>
          <w:p w14:paraId="6751CEEF" w14:textId="5CD1C475" w:rsidR="004816C6" w:rsidRPr="00411927" w:rsidRDefault="004816C6" w:rsidP="002B6CE0">
            <w:pPr>
              <w:spacing w:line="360" w:lineRule="auto"/>
              <w:jc w:val="center"/>
              <w:rPr>
                <w:b/>
                <w:sz w:val="26"/>
                <w:szCs w:val="26"/>
                <w:shd w:val="clear" w:color="auto" w:fill="FFFFFF"/>
              </w:rPr>
            </w:pPr>
            <w:r>
              <w:rPr>
                <w:b/>
                <w:sz w:val="26"/>
                <w:szCs w:val="26"/>
                <w:shd w:val="clear" w:color="auto" w:fill="FFFFFF"/>
              </w:rPr>
              <w:t>UC</w:t>
            </w:r>
            <w:r w:rsidR="00064311">
              <w:rPr>
                <w:b/>
                <w:sz w:val="26"/>
                <w:szCs w:val="26"/>
                <w:shd w:val="clear" w:color="auto" w:fill="FFFFFF"/>
              </w:rPr>
              <w:t>13</w:t>
            </w:r>
          </w:p>
        </w:tc>
        <w:tc>
          <w:tcPr>
            <w:tcW w:w="1701" w:type="dxa"/>
            <w:tcBorders>
              <w:top w:val="single" w:sz="4" w:space="0" w:color="auto"/>
              <w:left w:val="single" w:sz="4" w:space="0" w:color="auto"/>
              <w:bottom w:val="single" w:sz="4" w:space="0" w:color="auto"/>
              <w:right w:val="single" w:sz="4" w:space="0" w:color="auto"/>
            </w:tcBorders>
            <w:vAlign w:val="center"/>
          </w:tcPr>
          <w:p w14:paraId="487CA3CE" w14:textId="1D142067" w:rsidR="004816C6" w:rsidRDefault="004816C6" w:rsidP="002B6CE0">
            <w:pPr>
              <w:spacing w:line="360" w:lineRule="auto"/>
              <w:jc w:val="both"/>
              <w:rPr>
                <w:sz w:val="26"/>
                <w:szCs w:val="26"/>
                <w:shd w:val="clear" w:color="auto" w:fill="FFFFFF"/>
              </w:rPr>
            </w:pPr>
            <w:r>
              <w:rPr>
                <w:sz w:val="26"/>
                <w:szCs w:val="26"/>
                <w:shd w:val="clear" w:color="auto" w:fill="FFFFFF"/>
              </w:rPr>
              <w:t>Báo cáo thống kê doanh thu</w:t>
            </w:r>
          </w:p>
        </w:tc>
        <w:tc>
          <w:tcPr>
            <w:tcW w:w="3827" w:type="dxa"/>
            <w:tcBorders>
              <w:top w:val="single" w:sz="4" w:space="0" w:color="auto"/>
              <w:left w:val="single" w:sz="4" w:space="0" w:color="auto"/>
              <w:bottom w:val="single" w:sz="4" w:space="0" w:color="auto"/>
              <w:right w:val="single" w:sz="4" w:space="0" w:color="auto"/>
            </w:tcBorders>
            <w:vAlign w:val="center"/>
          </w:tcPr>
          <w:p w14:paraId="70A4EEC6" w14:textId="6D858594" w:rsidR="004816C6" w:rsidRPr="00820CB1" w:rsidRDefault="004816C6" w:rsidP="002B6CE0">
            <w:pPr>
              <w:spacing w:line="360" w:lineRule="auto"/>
              <w:jc w:val="both"/>
              <w:rPr>
                <w:sz w:val="26"/>
                <w:szCs w:val="26"/>
                <w:shd w:val="clear" w:color="auto" w:fill="FFFFFF"/>
              </w:rPr>
            </w:pPr>
            <w:r>
              <w:rPr>
                <w:sz w:val="26"/>
                <w:szCs w:val="26"/>
                <w:shd w:val="clear" w:color="auto" w:fill="FFFFFF"/>
              </w:rPr>
              <w:t>Usecase này cho phép nhân viên của bộ phận thu ngân tổng hợp và báo cáo doanh thu cho ban giám đốc</w:t>
            </w:r>
          </w:p>
        </w:tc>
        <w:tc>
          <w:tcPr>
            <w:tcW w:w="1843" w:type="dxa"/>
            <w:tcBorders>
              <w:top w:val="single" w:sz="4" w:space="0" w:color="auto"/>
              <w:left w:val="single" w:sz="4" w:space="0" w:color="auto"/>
              <w:bottom w:val="single" w:sz="4" w:space="0" w:color="auto"/>
              <w:right w:val="single" w:sz="4" w:space="0" w:color="auto"/>
            </w:tcBorders>
            <w:vAlign w:val="center"/>
          </w:tcPr>
          <w:p w14:paraId="02691313" w14:textId="46A5E0E3" w:rsidR="004816C6" w:rsidRDefault="004816C6" w:rsidP="002B6CE0">
            <w:pPr>
              <w:spacing w:line="360" w:lineRule="auto"/>
              <w:rPr>
                <w:sz w:val="26"/>
                <w:szCs w:val="26"/>
                <w:shd w:val="clear" w:color="auto" w:fill="FFFFFF"/>
              </w:rPr>
            </w:pPr>
            <w:r>
              <w:rPr>
                <w:sz w:val="26"/>
                <w:szCs w:val="26"/>
                <w:shd w:val="clear" w:color="auto" w:fill="FFFFFF"/>
              </w:rPr>
              <w:t>Bộ phận thu ngân</w:t>
            </w:r>
          </w:p>
        </w:tc>
      </w:tr>
      <w:tr w:rsidR="004816C6" w:rsidRPr="00FF756E" w14:paraId="71DA6FD8" w14:textId="77777777" w:rsidTr="001344BA">
        <w:trPr>
          <w:trHeight w:val="1114"/>
        </w:trPr>
        <w:tc>
          <w:tcPr>
            <w:tcW w:w="993" w:type="dxa"/>
            <w:tcBorders>
              <w:top w:val="single" w:sz="4" w:space="0" w:color="auto"/>
              <w:left w:val="single" w:sz="4" w:space="0" w:color="auto"/>
              <w:bottom w:val="single" w:sz="4" w:space="0" w:color="auto"/>
              <w:right w:val="single" w:sz="4" w:space="0" w:color="auto"/>
            </w:tcBorders>
            <w:vAlign w:val="center"/>
          </w:tcPr>
          <w:p w14:paraId="6FEF7198" w14:textId="052FF2F6" w:rsidR="004816C6" w:rsidRDefault="004816C6" w:rsidP="002B6CE0">
            <w:pPr>
              <w:spacing w:line="360" w:lineRule="auto"/>
              <w:jc w:val="center"/>
              <w:rPr>
                <w:b/>
                <w:sz w:val="26"/>
                <w:szCs w:val="26"/>
                <w:shd w:val="clear" w:color="auto" w:fill="FFFFFF"/>
              </w:rPr>
            </w:pPr>
            <w:r>
              <w:rPr>
                <w:b/>
                <w:sz w:val="26"/>
                <w:szCs w:val="26"/>
                <w:shd w:val="clear" w:color="auto" w:fill="FFFFFF"/>
              </w:rPr>
              <w:t>UC</w:t>
            </w:r>
            <w:r w:rsidR="00064311">
              <w:rPr>
                <w:b/>
                <w:sz w:val="26"/>
                <w:szCs w:val="26"/>
                <w:shd w:val="clear" w:color="auto" w:fill="FFFFFF"/>
              </w:rPr>
              <w:t>14</w:t>
            </w:r>
          </w:p>
        </w:tc>
        <w:tc>
          <w:tcPr>
            <w:tcW w:w="1701" w:type="dxa"/>
            <w:tcBorders>
              <w:top w:val="single" w:sz="4" w:space="0" w:color="auto"/>
              <w:left w:val="single" w:sz="4" w:space="0" w:color="auto"/>
              <w:bottom w:val="single" w:sz="4" w:space="0" w:color="auto"/>
              <w:right w:val="single" w:sz="4" w:space="0" w:color="auto"/>
            </w:tcBorders>
            <w:vAlign w:val="center"/>
          </w:tcPr>
          <w:p w14:paraId="4FE5C7E8" w14:textId="57A0032B" w:rsidR="004816C6" w:rsidRDefault="004816C6" w:rsidP="002B6CE0">
            <w:pPr>
              <w:spacing w:line="360" w:lineRule="auto"/>
              <w:jc w:val="both"/>
              <w:rPr>
                <w:sz w:val="26"/>
                <w:szCs w:val="26"/>
                <w:shd w:val="clear" w:color="auto" w:fill="FFFFFF"/>
              </w:rPr>
            </w:pPr>
            <w:r>
              <w:rPr>
                <w:sz w:val="26"/>
                <w:szCs w:val="26"/>
                <w:shd w:val="clear" w:color="auto" w:fill="FFFFFF"/>
              </w:rPr>
              <w:t>Xem báo cáo thống kê doanh thu</w:t>
            </w:r>
          </w:p>
        </w:tc>
        <w:tc>
          <w:tcPr>
            <w:tcW w:w="3827" w:type="dxa"/>
            <w:tcBorders>
              <w:top w:val="single" w:sz="4" w:space="0" w:color="auto"/>
              <w:left w:val="single" w:sz="4" w:space="0" w:color="auto"/>
              <w:bottom w:val="single" w:sz="4" w:space="0" w:color="auto"/>
              <w:right w:val="single" w:sz="4" w:space="0" w:color="auto"/>
            </w:tcBorders>
            <w:vAlign w:val="center"/>
          </w:tcPr>
          <w:p w14:paraId="3D32FA81" w14:textId="06E08C53" w:rsidR="004816C6" w:rsidRDefault="004816C6" w:rsidP="002B6CE0">
            <w:pPr>
              <w:spacing w:line="360" w:lineRule="auto"/>
              <w:jc w:val="both"/>
              <w:rPr>
                <w:sz w:val="26"/>
                <w:szCs w:val="26"/>
                <w:shd w:val="clear" w:color="auto" w:fill="FFFFFF"/>
              </w:rPr>
            </w:pPr>
            <w:r>
              <w:rPr>
                <w:sz w:val="26"/>
                <w:szCs w:val="26"/>
                <w:shd w:val="clear" w:color="auto" w:fill="FFFFFF"/>
              </w:rPr>
              <w:t>Usecase này cung cấp bản báo cáo doanh thu từ bộ phận thu ngân cho ban giám đốc</w:t>
            </w:r>
          </w:p>
        </w:tc>
        <w:tc>
          <w:tcPr>
            <w:tcW w:w="1843" w:type="dxa"/>
            <w:tcBorders>
              <w:top w:val="single" w:sz="4" w:space="0" w:color="auto"/>
              <w:left w:val="single" w:sz="4" w:space="0" w:color="auto"/>
              <w:bottom w:val="single" w:sz="4" w:space="0" w:color="auto"/>
              <w:right w:val="single" w:sz="4" w:space="0" w:color="auto"/>
            </w:tcBorders>
            <w:vAlign w:val="center"/>
          </w:tcPr>
          <w:p w14:paraId="67C0FDEE" w14:textId="5AB2BAAE" w:rsidR="004816C6" w:rsidRDefault="004816C6" w:rsidP="002B6CE0">
            <w:pPr>
              <w:spacing w:line="360" w:lineRule="auto"/>
              <w:rPr>
                <w:sz w:val="26"/>
                <w:szCs w:val="26"/>
                <w:shd w:val="clear" w:color="auto" w:fill="FFFFFF"/>
              </w:rPr>
            </w:pPr>
            <w:r>
              <w:rPr>
                <w:sz w:val="26"/>
                <w:szCs w:val="26"/>
                <w:shd w:val="clear" w:color="auto" w:fill="FFFFFF"/>
              </w:rPr>
              <w:t>Ban giám đốc</w:t>
            </w:r>
          </w:p>
        </w:tc>
      </w:tr>
      <w:tr w:rsidR="002B6CE0" w:rsidRPr="00FF756E" w14:paraId="6909F526" w14:textId="77777777" w:rsidTr="001344BA">
        <w:trPr>
          <w:trHeight w:val="841"/>
        </w:trPr>
        <w:tc>
          <w:tcPr>
            <w:tcW w:w="993" w:type="dxa"/>
            <w:tcBorders>
              <w:top w:val="single" w:sz="4" w:space="0" w:color="auto"/>
              <w:left w:val="single" w:sz="4" w:space="0" w:color="auto"/>
              <w:bottom w:val="single" w:sz="4" w:space="0" w:color="auto"/>
              <w:right w:val="single" w:sz="4" w:space="0" w:color="auto"/>
            </w:tcBorders>
            <w:vAlign w:val="center"/>
          </w:tcPr>
          <w:p w14:paraId="15D897B5" w14:textId="5D243021" w:rsidR="002B6CE0" w:rsidRPr="00411927" w:rsidRDefault="002B6CE0" w:rsidP="002B6CE0">
            <w:pPr>
              <w:spacing w:line="360" w:lineRule="auto"/>
              <w:jc w:val="center"/>
              <w:rPr>
                <w:b/>
                <w:sz w:val="26"/>
                <w:szCs w:val="26"/>
                <w:shd w:val="clear" w:color="auto" w:fill="FFFFFF"/>
              </w:rPr>
            </w:pPr>
            <w:r w:rsidRPr="00411927">
              <w:rPr>
                <w:b/>
                <w:sz w:val="26"/>
                <w:szCs w:val="26"/>
                <w:shd w:val="clear" w:color="auto" w:fill="FFFFFF"/>
              </w:rPr>
              <w:t>U</w:t>
            </w:r>
            <w:r w:rsidR="00064311">
              <w:rPr>
                <w:b/>
                <w:sz w:val="26"/>
                <w:szCs w:val="26"/>
                <w:shd w:val="clear" w:color="auto" w:fill="FFFFFF"/>
              </w:rPr>
              <w:t>C15</w:t>
            </w:r>
          </w:p>
        </w:tc>
        <w:tc>
          <w:tcPr>
            <w:tcW w:w="1701" w:type="dxa"/>
            <w:tcBorders>
              <w:top w:val="single" w:sz="4" w:space="0" w:color="auto"/>
              <w:left w:val="single" w:sz="4" w:space="0" w:color="auto"/>
              <w:bottom w:val="single" w:sz="4" w:space="0" w:color="auto"/>
              <w:right w:val="single" w:sz="4" w:space="0" w:color="auto"/>
            </w:tcBorders>
            <w:vAlign w:val="center"/>
          </w:tcPr>
          <w:p w14:paraId="3140C3CF" w14:textId="3DB5107A" w:rsidR="002B6CE0" w:rsidRPr="00FF756E" w:rsidRDefault="002B6CE0" w:rsidP="002B6CE0">
            <w:pPr>
              <w:spacing w:line="360" w:lineRule="auto"/>
              <w:jc w:val="both"/>
              <w:rPr>
                <w:sz w:val="26"/>
                <w:szCs w:val="26"/>
                <w:shd w:val="clear" w:color="auto" w:fill="FFFFFF"/>
              </w:rPr>
            </w:pPr>
            <w:r w:rsidRPr="00FF756E">
              <w:rPr>
                <w:sz w:val="26"/>
                <w:szCs w:val="26"/>
                <w:shd w:val="clear" w:color="auto" w:fill="FFFFFF"/>
              </w:rPr>
              <w:t>Quản lý thông tin</w:t>
            </w:r>
            <w:r>
              <w:rPr>
                <w:sz w:val="26"/>
                <w:szCs w:val="26"/>
                <w:shd w:val="clear" w:color="auto" w:fill="FFFFFF"/>
              </w:rPr>
              <w:t xml:space="preserve"> nhân viên.</w:t>
            </w:r>
          </w:p>
        </w:tc>
        <w:tc>
          <w:tcPr>
            <w:tcW w:w="3827" w:type="dxa"/>
            <w:tcBorders>
              <w:top w:val="single" w:sz="4" w:space="0" w:color="auto"/>
              <w:left w:val="single" w:sz="4" w:space="0" w:color="auto"/>
              <w:bottom w:val="single" w:sz="4" w:space="0" w:color="auto"/>
              <w:right w:val="single" w:sz="4" w:space="0" w:color="auto"/>
            </w:tcBorders>
            <w:vAlign w:val="center"/>
          </w:tcPr>
          <w:p w14:paraId="1CA4B9DD" w14:textId="4AA5AD81" w:rsidR="002B6CE0" w:rsidRPr="00FF756E" w:rsidRDefault="002B6CE0" w:rsidP="002B6CE0">
            <w:pPr>
              <w:spacing w:line="360" w:lineRule="auto"/>
              <w:jc w:val="both"/>
              <w:rPr>
                <w:sz w:val="26"/>
                <w:szCs w:val="26"/>
                <w:shd w:val="clear" w:color="auto" w:fill="FFFFFF"/>
              </w:rPr>
            </w:pPr>
            <w:r>
              <w:rPr>
                <w:sz w:val="26"/>
                <w:szCs w:val="26"/>
                <w:shd w:val="clear" w:color="auto" w:fill="FFFFFF"/>
              </w:rPr>
              <w:t>Usecase này cho phép các Admin quản lý các hoạt động thêm, xóa, sửa nhân viên trong khách sạn</w:t>
            </w:r>
          </w:p>
        </w:tc>
        <w:tc>
          <w:tcPr>
            <w:tcW w:w="1843" w:type="dxa"/>
            <w:tcBorders>
              <w:top w:val="single" w:sz="4" w:space="0" w:color="auto"/>
              <w:left w:val="single" w:sz="4" w:space="0" w:color="auto"/>
              <w:bottom w:val="single" w:sz="4" w:space="0" w:color="auto"/>
              <w:right w:val="single" w:sz="4" w:space="0" w:color="auto"/>
            </w:tcBorders>
            <w:vAlign w:val="center"/>
          </w:tcPr>
          <w:p w14:paraId="767B08B5" w14:textId="77777777" w:rsidR="002B6CE0" w:rsidRPr="00FF756E" w:rsidRDefault="002B6CE0" w:rsidP="002B6CE0">
            <w:pPr>
              <w:spacing w:line="360" w:lineRule="auto"/>
              <w:rPr>
                <w:sz w:val="26"/>
                <w:szCs w:val="26"/>
                <w:shd w:val="clear" w:color="auto" w:fill="FFFFFF"/>
              </w:rPr>
            </w:pPr>
            <w:r>
              <w:rPr>
                <w:sz w:val="26"/>
                <w:szCs w:val="26"/>
                <w:shd w:val="clear" w:color="auto" w:fill="FFFFFF"/>
              </w:rPr>
              <w:t>Admin.</w:t>
            </w:r>
          </w:p>
        </w:tc>
      </w:tr>
      <w:tr w:rsidR="002B6CE0" w:rsidRPr="00FF756E" w14:paraId="1ABFA54F" w14:textId="77777777" w:rsidTr="001344BA">
        <w:trPr>
          <w:trHeight w:val="838"/>
        </w:trPr>
        <w:tc>
          <w:tcPr>
            <w:tcW w:w="993" w:type="dxa"/>
            <w:tcBorders>
              <w:top w:val="single" w:sz="4" w:space="0" w:color="auto"/>
              <w:left w:val="single" w:sz="4" w:space="0" w:color="auto"/>
              <w:bottom w:val="single" w:sz="4" w:space="0" w:color="auto"/>
              <w:right w:val="single" w:sz="4" w:space="0" w:color="auto"/>
            </w:tcBorders>
            <w:vAlign w:val="center"/>
          </w:tcPr>
          <w:p w14:paraId="3E0E9423" w14:textId="523553C5" w:rsidR="002B6CE0" w:rsidRPr="00411927" w:rsidRDefault="002B6CE0" w:rsidP="002B6CE0">
            <w:pPr>
              <w:spacing w:line="360" w:lineRule="auto"/>
              <w:jc w:val="center"/>
              <w:rPr>
                <w:b/>
                <w:sz w:val="26"/>
                <w:szCs w:val="26"/>
                <w:shd w:val="clear" w:color="auto" w:fill="FFFFFF"/>
              </w:rPr>
            </w:pPr>
            <w:r w:rsidRPr="00411927">
              <w:rPr>
                <w:b/>
                <w:sz w:val="26"/>
                <w:szCs w:val="26"/>
                <w:shd w:val="clear" w:color="auto" w:fill="FFFFFF"/>
              </w:rPr>
              <w:lastRenderedPageBreak/>
              <w:t>U</w:t>
            </w:r>
            <w:r w:rsidR="00064311">
              <w:rPr>
                <w:b/>
                <w:sz w:val="26"/>
                <w:szCs w:val="26"/>
                <w:shd w:val="clear" w:color="auto" w:fill="FFFFFF"/>
              </w:rPr>
              <w:t>C16</w:t>
            </w:r>
          </w:p>
        </w:tc>
        <w:tc>
          <w:tcPr>
            <w:tcW w:w="1701" w:type="dxa"/>
            <w:tcBorders>
              <w:top w:val="single" w:sz="4" w:space="0" w:color="auto"/>
              <w:left w:val="single" w:sz="4" w:space="0" w:color="auto"/>
              <w:bottom w:val="single" w:sz="4" w:space="0" w:color="auto"/>
              <w:right w:val="single" w:sz="4" w:space="0" w:color="auto"/>
            </w:tcBorders>
            <w:vAlign w:val="center"/>
          </w:tcPr>
          <w:p w14:paraId="5055DAAE" w14:textId="3F2BD126" w:rsidR="002B6CE0" w:rsidRPr="00FF756E" w:rsidRDefault="002B6CE0" w:rsidP="002B6CE0">
            <w:pPr>
              <w:spacing w:line="360" w:lineRule="auto"/>
              <w:jc w:val="both"/>
              <w:rPr>
                <w:sz w:val="26"/>
                <w:szCs w:val="26"/>
                <w:shd w:val="clear" w:color="auto" w:fill="FFFFFF"/>
              </w:rPr>
            </w:pPr>
            <w:r w:rsidRPr="00FF756E">
              <w:rPr>
                <w:sz w:val="26"/>
                <w:szCs w:val="26"/>
                <w:shd w:val="clear" w:color="auto" w:fill="FFFFFF"/>
              </w:rPr>
              <w:t>Quản lý</w:t>
            </w:r>
            <w:r>
              <w:rPr>
                <w:sz w:val="26"/>
                <w:szCs w:val="26"/>
                <w:shd w:val="clear" w:color="auto" w:fill="FFFFFF"/>
              </w:rPr>
              <w:t xml:space="preserve"> thông tin admin.</w:t>
            </w:r>
          </w:p>
        </w:tc>
        <w:tc>
          <w:tcPr>
            <w:tcW w:w="3827" w:type="dxa"/>
            <w:tcBorders>
              <w:top w:val="single" w:sz="4" w:space="0" w:color="auto"/>
              <w:left w:val="single" w:sz="4" w:space="0" w:color="auto"/>
              <w:bottom w:val="single" w:sz="4" w:space="0" w:color="auto"/>
              <w:right w:val="single" w:sz="4" w:space="0" w:color="auto"/>
            </w:tcBorders>
            <w:vAlign w:val="center"/>
          </w:tcPr>
          <w:p w14:paraId="08B3287F" w14:textId="777D5AB2" w:rsidR="002B6CE0" w:rsidRPr="00FF756E" w:rsidRDefault="002B6CE0" w:rsidP="00983DA4">
            <w:pPr>
              <w:spacing w:line="360" w:lineRule="auto"/>
              <w:jc w:val="both"/>
              <w:rPr>
                <w:sz w:val="26"/>
                <w:szCs w:val="26"/>
                <w:shd w:val="clear" w:color="auto" w:fill="FFFFFF"/>
              </w:rPr>
            </w:pPr>
            <w:r>
              <w:rPr>
                <w:sz w:val="26"/>
                <w:szCs w:val="26"/>
                <w:shd w:val="clear" w:color="auto" w:fill="FFFFFF"/>
              </w:rPr>
              <w:t>Usecase này cho phép ban giám đốc quản lý các hoạt động thêm, xóa, sửa các admin của hệ thống</w:t>
            </w:r>
          </w:p>
        </w:tc>
        <w:tc>
          <w:tcPr>
            <w:tcW w:w="1843" w:type="dxa"/>
            <w:tcBorders>
              <w:top w:val="single" w:sz="4" w:space="0" w:color="auto"/>
              <w:left w:val="single" w:sz="4" w:space="0" w:color="auto"/>
              <w:bottom w:val="single" w:sz="4" w:space="0" w:color="auto"/>
              <w:right w:val="single" w:sz="4" w:space="0" w:color="auto"/>
            </w:tcBorders>
            <w:vAlign w:val="center"/>
          </w:tcPr>
          <w:p w14:paraId="5C253719" w14:textId="2A0767FC" w:rsidR="002B6CE0" w:rsidRPr="00FF756E" w:rsidRDefault="002B6CE0" w:rsidP="002B6CE0">
            <w:pPr>
              <w:spacing w:line="360" w:lineRule="auto"/>
              <w:rPr>
                <w:sz w:val="26"/>
                <w:szCs w:val="26"/>
                <w:shd w:val="clear" w:color="auto" w:fill="FFFFFF"/>
              </w:rPr>
            </w:pPr>
            <w:r>
              <w:rPr>
                <w:sz w:val="26"/>
                <w:szCs w:val="26"/>
                <w:shd w:val="clear" w:color="auto" w:fill="FFFFFF"/>
              </w:rPr>
              <w:t>Ban giám đốc</w:t>
            </w:r>
          </w:p>
        </w:tc>
      </w:tr>
    </w:tbl>
    <w:p w14:paraId="72A20981" w14:textId="06CF0D0D" w:rsidR="001D6673" w:rsidRDefault="001D6673" w:rsidP="009C6B43">
      <w:pPr>
        <w:tabs>
          <w:tab w:val="center" w:pos="6379"/>
        </w:tabs>
        <w:spacing w:after="200" w:line="276" w:lineRule="auto"/>
        <w:rPr>
          <w:b/>
          <w:sz w:val="32"/>
          <w:szCs w:val="32"/>
        </w:rPr>
      </w:pPr>
    </w:p>
    <w:p w14:paraId="3CB9309F" w14:textId="1B5C03CD" w:rsidR="004A7D2C" w:rsidRDefault="004A7D2C" w:rsidP="004A7D2C">
      <w:pPr>
        <w:pStyle w:val="Chng"/>
      </w:pPr>
      <w:bookmarkStart w:id="15" w:name="_Toc53584356"/>
      <w:r>
        <w:t>CHƯƠNG 2 – VẼ SƠ ĐỒ USECASE</w:t>
      </w:r>
      <w:bookmarkEnd w:id="15"/>
    </w:p>
    <w:p w14:paraId="340A8FFD" w14:textId="0BE29C8A" w:rsidR="00B030BE" w:rsidRDefault="00B030BE" w:rsidP="00103E3D">
      <w:pPr>
        <w:pStyle w:val="Tiumccp1"/>
      </w:pPr>
      <w:bookmarkStart w:id="16" w:name="_Toc53584357"/>
      <w:r>
        <w:t>2.1</w:t>
      </w:r>
      <w:r w:rsidR="00961D29">
        <w:t xml:space="preserve"> Sơ đồ Usecase tổng quát cho hệ thống quản lý khách sạn</w:t>
      </w:r>
      <w:bookmarkEnd w:id="16"/>
    </w:p>
    <w:p w14:paraId="5431FE8F" w14:textId="45A5F4E8" w:rsidR="00C35A0F" w:rsidRDefault="00C35A0F" w:rsidP="009C6B43">
      <w:pPr>
        <w:tabs>
          <w:tab w:val="center" w:pos="6379"/>
        </w:tabs>
        <w:spacing w:after="200" w:line="276" w:lineRule="auto"/>
        <w:rPr>
          <w:b/>
          <w:sz w:val="32"/>
          <w:szCs w:val="32"/>
        </w:rPr>
      </w:pPr>
    </w:p>
    <w:p w14:paraId="1AF93DF9" w14:textId="158BA137" w:rsidR="00C35A0F" w:rsidRDefault="00464B2A" w:rsidP="009C6B43">
      <w:pPr>
        <w:tabs>
          <w:tab w:val="center" w:pos="6379"/>
        </w:tabs>
        <w:spacing w:after="200" w:line="276" w:lineRule="auto"/>
        <w:rPr>
          <w:b/>
          <w:sz w:val="32"/>
          <w:szCs w:val="32"/>
        </w:rPr>
      </w:pPr>
      <w:r>
        <w:rPr>
          <w:b/>
          <w:noProof/>
          <w:sz w:val="32"/>
          <w:szCs w:val="32"/>
        </w:rPr>
        <w:drawing>
          <wp:inline distT="0" distB="0" distL="0" distR="0" wp14:anchorId="5C617AF7" wp14:editId="18C76442">
            <wp:extent cx="6219645" cy="4959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D_QLKS.png"/>
                    <pic:cNvPicPr/>
                  </pic:nvPicPr>
                  <pic:blipFill>
                    <a:blip r:embed="rId11">
                      <a:extLst>
                        <a:ext uri="{28A0092B-C50C-407E-A947-70E740481C1C}">
                          <a14:useLocalDpi xmlns:a14="http://schemas.microsoft.com/office/drawing/2010/main" val="0"/>
                        </a:ext>
                      </a:extLst>
                    </a:blip>
                    <a:stretch>
                      <a:fillRect/>
                    </a:stretch>
                  </pic:blipFill>
                  <pic:spPr>
                    <a:xfrm>
                      <a:off x="0" y="0"/>
                      <a:ext cx="6231876" cy="4969491"/>
                    </a:xfrm>
                    <a:prstGeom prst="rect">
                      <a:avLst/>
                    </a:prstGeom>
                  </pic:spPr>
                </pic:pic>
              </a:graphicData>
            </a:graphic>
          </wp:inline>
        </w:drawing>
      </w:r>
    </w:p>
    <w:p w14:paraId="46ED56AA" w14:textId="226D219B" w:rsidR="00464B2A" w:rsidRDefault="00464B2A" w:rsidP="00FF5ABA">
      <w:pPr>
        <w:pStyle w:val="Nidungvnbn"/>
      </w:pPr>
    </w:p>
    <w:p w14:paraId="4FAEF5F3" w14:textId="7CDA257C" w:rsidR="00FF5ABA" w:rsidRDefault="00FF5ABA" w:rsidP="00FF5ABA">
      <w:pPr>
        <w:pStyle w:val="Nidungvnbn"/>
      </w:pPr>
      <w:r>
        <w:lastRenderedPageBreak/>
        <w:t xml:space="preserve">Chi tiết sơ đồ Usecase được gửi kèm theo trong hai file UCD_QLKS.png ( file ảnh) và file </w:t>
      </w:r>
      <w:r w:rsidRPr="00FF5ABA">
        <w:t>UCD_QuanLyKhachSan.asta</w:t>
      </w:r>
      <w:r>
        <w:t xml:space="preserve"> ( file astah)</w:t>
      </w:r>
    </w:p>
    <w:p w14:paraId="2E61D908" w14:textId="1948F3D7" w:rsidR="00154D43" w:rsidRDefault="00154D43" w:rsidP="00FF5ABA">
      <w:pPr>
        <w:pStyle w:val="Nidungvnbn"/>
      </w:pPr>
    </w:p>
    <w:p w14:paraId="4F3CCEA1" w14:textId="15673E0B" w:rsidR="00C35A0F" w:rsidRDefault="00983DA4" w:rsidP="00983DA4">
      <w:pPr>
        <w:pStyle w:val="Chng"/>
      </w:pPr>
      <w:bookmarkStart w:id="17" w:name="_Toc53584358"/>
      <w:r>
        <w:t>CHƯƠNG 3 – ĐẶC TẢ USECASE</w:t>
      </w:r>
      <w:bookmarkEnd w:id="17"/>
    </w:p>
    <w:p w14:paraId="79752E8D" w14:textId="7CDF5694" w:rsidR="00983DA4" w:rsidRDefault="00983DA4" w:rsidP="00983DA4">
      <w:pPr>
        <w:pStyle w:val="Tiumccp1"/>
      </w:pPr>
      <w:bookmarkStart w:id="18" w:name="_Toc53584359"/>
      <w:r>
        <w:t>3.1 Usecase Đăng nhập ( UC01)</w:t>
      </w:r>
      <w:bookmarkStart w:id="19" w:name="u01"/>
      <w:bookmarkEnd w:id="18"/>
    </w:p>
    <w:tbl>
      <w:tblPr>
        <w:tblStyle w:val="TableGrid"/>
        <w:tblpPr w:leftFromText="180" w:rightFromText="180" w:vertAnchor="text" w:tblpXSpec="right" w:tblpY="1"/>
        <w:tblOverlap w:val="never"/>
        <w:tblW w:w="9209" w:type="dxa"/>
        <w:tblLayout w:type="fixed"/>
        <w:tblLook w:val="04A0" w:firstRow="1" w:lastRow="0" w:firstColumn="1" w:lastColumn="0" w:noHBand="0" w:noVBand="1"/>
      </w:tblPr>
      <w:tblGrid>
        <w:gridCol w:w="2263"/>
        <w:gridCol w:w="6946"/>
      </w:tblGrid>
      <w:tr w:rsidR="00983DA4" w:rsidRPr="00FE6010" w14:paraId="182EA41C" w14:textId="77777777" w:rsidTr="001344BA">
        <w:tc>
          <w:tcPr>
            <w:tcW w:w="2263" w:type="dxa"/>
          </w:tcPr>
          <w:bookmarkEnd w:id="19"/>
          <w:p w14:paraId="4F8AE2CF" w14:textId="77777777" w:rsidR="00983DA4" w:rsidRPr="00FE6010" w:rsidRDefault="00983DA4" w:rsidP="001344BA">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t xml:space="preserve">Tên usecase </w:t>
            </w:r>
          </w:p>
        </w:tc>
        <w:tc>
          <w:tcPr>
            <w:tcW w:w="6946" w:type="dxa"/>
          </w:tcPr>
          <w:p w14:paraId="1E2BFA50" w14:textId="2312B33D" w:rsidR="00983DA4" w:rsidRPr="00FE6010" w:rsidRDefault="00983DA4" w:rsidP="00983DA4">
            <w:pPr>
              <w:pStyle w:val="TableCaption"/>
              <w:snapToGrid w:val="0"/>
              <w:rPr>
                <w:rFonts w:ascii="Times New Roman" w:hAnsi="Times New Roman" w:cs="Times New Roman"/>
                <w:b w:val="0"/>
                <w:sz w:val="26"/>
                <w:szCs w:val="26"/>
              </w:rPr>
            </w:pPr>
            <w:r w:rsidRPr="00FB2F16">
              <w:rPr>
                <w:rFonts w:ascii="Times New Roman" w:hAnsi="Times New Roman" w:cs="Times New Roman"/>
                <w:b w:val="0"/>
                <w:sz w:val="26"/>
                <w:szCs w:val="26"/>
              </w:rPr>
              <w:t xml:space="preserve">Đăng </w:t>
            </w:r>
            <w:r>
              <w:rPr>
                <w:rFonts w:ascii="Times New Roman" w:hAnsi="Times New Roman" w:cs="Times New Roman"/>
                <w:b w:val="0"/>
                <w:sz w:val="26"/>
                <w:szCs w:val="26"/>
              </w:rPr>
              <w:t>nhập</w:t>
            </w:r>
          </w:p>
        </w:tc>
      </w:tr>
      <w:tr w:rsidR="00983DA4" w:rsidRPr="00FE6010" w14:paraId="7A5BF322" w14:textId="77777777" w:rsidTr="001344BA">
        <w:tc>
          <w:tcPr>
            <w:tcW w:w="2263" w:type="dxa"/>
          </w:tcPr>
          <w:p w14:paraId="505A7FDE" w14:textId="77777777" w:rsidR="00983DA4" w:rsidRPr="00FE6010" w:rsidRDefault="00983DA4" w:rsidP="001344BA">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t>Ngữ cản</w:t>
            </w:r>
            <w:r>
              <w:rPr>
                <w:rFonts w:ascii="Times New Roman" w:hAnsi="Times New Roman" w:cs="Times New Roman"/>
                <w:sz w:val="26"/>
                <w:szCs w:val="26"/>
              </w:rPr>
              <w:t>h</w:t>
            </w:r>
          </w:p>
        </w:tc>
        <w:tc>
          <w:tcPr>
            <w:tcW w:w="6946" w:type="dxa"/>
          </w:tcPr>
          <w:p w14:paraId="3AE83C3E" w14:textId="1C922C06" w:rsidR="00983DA4" w:rsidRPr="00FE6010" w:rsidRDefault="00983DA4" w:rsidP="005261EF">
            <w:pPr>
              <w:pStyle w:val="TableCaption"/>
              <w:snapToGrid w:val="0"/>
              <w:rPr>
                <w:rFonts w:ascii="Times New Roman" w:hAnsi="Times New Roman" w:cs="Times New Roman"/>
                <w:b w:val="0"/>
                <w:sz w:val="26"/>
                <w:szCs w:val="26"/>
              </w:rPr>
            </w:pPr>
            <w:r w:rsidRPr="00FE6010">
              <w:rPr>
                <w:rFonts w:ascii="Times New Roman" w:hAnsi="Times New Roman" w:cs="Times New Roman"/>
                <w:b w:val="0"/>
                <w:sz w:val="26"/>
                <w:szCs w:val="26"/>
              </w:rPr>
              <w:t xml:space="preserve"> </w:t>
            </w:r>
            <w:r w:rsidR="008C6F75">
              <w:rPr>
                <w:rFonts w:ascii="Times New Roman" w:hAnsi="Times New Roman" w:cs="Times New Roman"/>
                <w:b w:val="0"/>
                <w:sz w:val="26"/>
                <w:szCs w:val="26"/>
              </w:rPr>
              <w:t>Trực tiếp tại khách sạn</w:t>
            </w:r>
          </w:p>
        </w:tc>
      </w:tr>
      <w:tr w:rsidR="00983DA4" w:rsidRPr="00FE6010" w14:paraId="1F0AB9E1" w14:textId="77777777" w:rsidTr="001344BA">
        <w:trPr>
          <w:trHeight w:val="873"/>
        </w:trPr>
        <w:tc>
          <w:tcPr>
            <w:tcW w:w="2263" w:type="dxa"/>
          </w:tcPr>
          <w:p w14:paraId="58BE802A" w14:textId="77777777" w:rsidR="00983DA4" w:rsidRPr="00FE6010" w:rsidRDefault="00983DA4" w:rsidP="001344BA">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t>Mô tả</w:t>
            </w:r>
          </w:p>
        </w:tc>
        <w:tc>
          <w:tcPr>
            <w:tcW w:w="6946" w:type="dxa"/>
          </w:tcPr>
          <w:p w14:paraId="1F47C2D9" w14:textId="0A610021" w:rsidR="006A63A7" w:rsidRPr="00632314" w:rsidRDefault="003315A9" w:rsidP="005261EF">
            <w:pPr>
              <w:pStyle w:val="TableCaption"/>
              <w:snapToGrid w:val="0"/>
              <w:rPr>
                <w:rFonts w:ascii="Times New Roman" w:hAnsi="Times New Roman" w:cs="Times New Roman"/>
                <w:b w:val="0"/>
                <w:sz w:val="26"/>
                <w:szCs w:val="26"/>
              </w:rPr>
            </w:pPr>
            <w:r>
              <w:rPr>
                <w:rFonts w:ascii="Times New Roman" w:hAnsi="Times New Roman" w:cs="Times New Roman"/>
                <w:b w:val="0"/>
                <w:color w:val="000000" w:themeColor="text1"/>
                <w:sz w:val="26"/>
                <w:szCs w:val="26"/>
                <w:shd w:val="clear" w:color="auto" w:fill="FFFFFF"/>
              </w:rPr>
              <w:t xml:space="preserve">Người dùng </w:t>
            </w:r>
            <w:r w:rsidR="005261EF">
              <w:rPr>
                <w:rFonts w:ascii="Times New Roman" w:hAnsi="Times New Roman" w:cs="Times New Roman"/>
                <w:b w:val="0"/>
                <w:sz w:val="26"/>
                <w:szCs w:val="26"/>
              </w:rPr>
              <w:t>muốn sử dụng các chức năng của hệ thống</w:t>
            </w:r>
          </w:p>
        </w:tc>
      </w:tr>
      <w:tr w:rsidR="006A63A7" w:rsidRPr="00FE6010" w14:paraId="6A60347A" w14:textId="77777777" w:rsidTr="001344BA">
        <w:trPr>
          <w:trHeight w:val="873"/>
        </w:trPr>
        <w:tc>
          <w:tcPr>
            <w:tcW w:w="2263" w:type="dxa"/>
          </w:tcPr>
          <w:p w14:paraId="750B4648" w14:textId="018596C4" w:rsidR="006A63A7" w:rsidRPr="00FE6010" w:rsidRDefault="006A63A7" w:rsidP="006A63A7">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Mục đích</w:t>
            </w:r>
          </w:p>
        </w:tc>
        <w:tc>
          <w:tcPr>
            <w:tcW w:w="6946" w:type="dxa"/>
          </w:tcPr>
          <w:p w14:paraId="4C94251A" w14:textId="1756750E" w:rsidR="006A63A7" w:rsidRDefault="006A63A7" w:rsidP="006A63A7">
            <w:pPr>
              <w:pStyle w:val="TableCaption"/>
              <w:snapToGrid w:val="0"/>
              <w:rPr>
                <w:rFonts w:ascii="Times New Roman" w:hAnsi="Times New Roman" w:cs="Times New Roman"/>
                <w:b w:val="0"/>
                <w:color w:val="000000" w:themeColor="text1"/>
                <w:sz w:val="26"/>
                <w:szCs w:val="26"/>
                <w:shd w:val="clear" w:color="auto" w:fill="FFFFFF"/>
              </w:rPr>
            </w:pPr>
            <w:r>
              <w:rPr>
                <w:rFonts w:ascii="Times New Roman" w:hAnsi="Times New Roman" w:cs="Times New Roman"/>
                <w:b w:val="0"/>
                <w:sz w:val="26"/>
                <w:szCs w:val="26"/>
              </w:rPr>
              <w:t>Đăng nhập tài khoản của người dùng vào hệ thống và sử dụng</w:t>
            </w:r>
          </w:p>
        </w:tc>
      </w:tr>
      <w:tr w:rsidR="006A63A7" w:rsidRPr="00FE6010" w14:paraId="44E913C6" w14:textId="77777777" w:rsidTr="001344BA">
        <w:trPr>
          <w:trHeight w:val="468"/>
        </w:trPr>
        <w:tc>
          <w:tcPr>
            <w:tcW w:w="2263" w:type="dxa"/>
          </w:tcPr>
          <w:p w14:paraId="7989A54E" w14:textId="1DE1374A" w:rsidR="006A63A7" w:rsidRPr="00FE6010" w:rsidRDefault="006A63A7" w:rsidP="006A63A7">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Sự kiện kích hoạt</w:t>
            </w:r>
          </w:p>
        </w:tc>
        <w:tc>
          <w:tcPr>
            <w:tcW w:w="6946" w:type="dxa"/>
          </w:tcPr>
          <w:p w14:paraId="3097A6DC" w14:textId="18B0A67D" w:rsidR="006A63A7" w:rsidRPr="00FE6010" w:rsidRDefault="006D0F87" w:rsidP="006A63A7">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Chọn</w:t>
            </w:r>
            <w:r w:rsidR="006A63A7" w:rsidRPr="0027187B">
              <w:rPr>
                <w:rFonts w:ascii="Times New Roman" w:hAnsi="Times New Roman" w:cs="Times New Roman"/>
                <w:b w:val="0"/>
                <w:sz w:val="26"/>
                <w:szCs w:val="26"/>
              </w:rPr>
              <w:t xml:space="preserve"> “</w:t>
            </w:r>
            <w:r w:rsidR="006A63A7">
              <w:rPr>
                <w:rFonts w:ascii="Times New Roman" w:hAnsi="Times New Roman" w:cs="Times New Roman"/>
                <w:b w:val="0"/>
                <w:sz w:val="26"/>
                <w:szCs w:val="26"/>
              </w:rPr>
              <w:t>Đăng nhập</w:t>
            </w:r>
            <w:r w:rsidR="006A63A7" w:rsidRPr="0027187B">
              <w:rPr>
                <w:rFonts w:ascii="Times New Roman" w:hAnsi="Times New Roman" w:cs="Times New Roman"/>
                <w:b w:val="0"/>
                <w:sz w:val="26"/>
                <w:szCs w:val="26"/>
              </w:rPr>
              <w:t xml:space="preserve">” </w:t>
            </w:r>
          </w:p>
        </w:tc>
      </w:tr>
      <w:tr w:rsidR="006A63A7" w:rsidRPr="00FE6010" w14:paraId="47BC7993" w14:textId="77777777" w:rsidTr="001344BA">
        <w:trPr>
          <w:trHeight w:val="432"/>
        </w:trPr>
        <w:tc>
          <w:tcPr>
            <w:tcW w:w="2263" w:type="dxa"/>
          </w:tcPr>
          <w:p w14:paraId="2BC816DC" w14:textId="77777777" w:rsidR="006A63A7" w:rsidRPr="00FE6010" w:rsidRDefault="006A63A7" w:rsidP="006A63A7">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t>Điều kiện tiên</w:t>
            </w:r>
            <w:r>
              <w:rPr>
                <w:rFonts w:ascii="Times New Roman" w:hAnsi="Times New Roman" w:cs="Times New Roman"/>
                <w:sz w:val="26"/>
                <w:szCs w:val="26"/>
              </w:rPr>
              <w:t xml:space="preserve"> </w:t>
            </w:r>
            <w:r w:rsidRPr="00FE6010">
              <w:rPr>
                <w:rFonts w:ascii="Times New Roman" w:hAnsi="Times New Roman" w:cs="Times New Roman"/>
                <w:sz w:val="26"/>
                <w:szCs w:val="26"/>
              </w:rPr>
              <w:t>quyết</w:t>
            </w:r>
          </w:p>
        </w:tc>
        <w:tc>
          <w:tcPr>
            <w:tcW w:w="6946" w:type="dxa"/>
          </w:tcPr>
          <w:p w14:paraId="5C229B04" w14:textId="211B9717" w:rsidR="006A63A7" w:rsidRPr="005261EF" w:rsidRDefault="006A63A7" w:rsidP="006A63A7">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T</w:t>
            </w:r>
            <w:r w:rsidRPr="005261EF">
              <w:rPr>
                <w:rFonts w:ascii="Times New Roman" w:hAnsi="Times New Roman" w:cs="Times New Roman"/>
                <w:b w:val="0"/>
                <w:sz w:val="26"/>
                <w:szCs w:val="26"/>
              </w:rPr>
              <w:t>ài khoản người dùng đã được tạo sẵn</w:t>
            </w:r>
          </w:p>
          <w:p w14:paraId="36A1DC98" w14:textId="1AE3C5F5" w:rsidR="006A63A7" w:rsidRPr="005261EF" w:rsidRDefault="006A63A7" w:rsidP="006A63A7">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 </w:t>
            </w:r>
            <w:r w:rsidRPr="005261EF">
              <w:rPr>
                <w:rFonts w:ascii="Times New Roman" w:hAnsi="Times New Roman" w:cs="Times New Roman"/>
                <w:b w:val="0"/>
                <w:sz w:val="26"/>
                <w:szCs w:val="26"/>
              </w:rPr>
              <w:t>Tài khoản người dùng đã được phân quyền</w:t>
            </w:r>
          </w:p>
          <w:p w14:paraId="3621BF81" w14:textId="1520EA2E" w:rsidR="006A63A7" w:rsidRPr="00FE6010" w:rsidRDefault="006A63A7" w:rsidP="006A63A7">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 </w:t>
            </w:r>
            <w:r w:rsidRPr="005261EF">
              <w:rPr>
                <w:rFonts w:ascii="Times New Roman" w:hAnsi="Times New Roman" w:cs="Times New Roman"/>
                <w:b w:val="0"/>
                <w:sz w:val="26"/>
                <w:szCs w:val="26"/>
              </w:rPr>
              <w:t>Thiết bị của người dùng đã được kết nối internet khi thực hiện đăng nhập</w:t>
            </w:r>
          </w:p>
        </w:tc>
      </w:tr>
      <w:tr w:rsidR="006A63A7" w:rsidRPr="00FE6010" w14:paraId="700FD2D3" w14:textId="77777777" w:rsidTr="001344BA">
        <w:trPr>
          <w:trHeight w:val="432"/>
        </w:trPr>
        <w:tc>
          <w:tcPr>
            <w:tcW w:w="2263" w:type="dxa"/>
          </w:tcPr>
          <w:p w14:paraId="2490E1B5" w14:textId="77777777" w:rsidR="006A63A7" w:rsidRPr="00FE6010" w:rsidRDefault="006A63A7" w:rsidP="006A63A7">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t>Điều kiện sa</w:t>
            </w:r>
            <w:r>
              <w:rPr>
                <w:rFonts w:ascii="Times New Roman" w:hAnsi="Times New Roman" w:cs="Times New Roman"/>
                <w:sz w:val="26"/>
                <w:szCs w:val="26"/>
              </w:rPr>
              <w:t>u</w:t>
            </w:r>
          </w:p>
        </w:tc>
        <w:tc>
          <w:tcPr>
            <w:tcW w:w="6946" w:type="dxa"/>
          </w:tcPr>
          <w:p w14:paraId="652FA668" w14:textId="65D60178" w:rsidR="006A63A7" w:rsidRPr="00FE6010" w:rsidRDefault="006A63A7" w:rsidP="006A63A7">
            <w:pPr>
              <w:pStyle w:val="TableCaption"/>
              <w:snapToGrid w:val="0"/>
              <w:rPr>
                <w:rFonts w:ascii="Times New Roman" w:hAnsi="Times New Roman" w:cs="Times New Roman"/>
                <w:b w:val="0"/>
                <w:sz w:val="26"/>
                <w:szCs w:val="26"/>
              </w:rPr>
            </w:pPr>
            <w:r w:rsidRPr="005261EF">
              <w:rPr>
                <w:rFonts w:ascii="Times New Roman" w:hAnsi="Times New Roman" w:cs="Times New Roman"/>
                <w:b w:val="0"/>
                <w:sz w:val="26"/>
                <w:szCs w:val="26"/>
              </w:rPr>
              <w:t>Người dùng đăng nhập ứng dụng thành công</w:t>
            </w:r>
          </w:p>
        </w:tc>
      </w:tr>
    </w:tbl>
    <w:tbl>
      <w:tblPr>
        <w:tblStyle w:val="TableGrid"/>
        <w:tblW w:w="9067" w:type="dxa"/>
        <w:tblLayout w:type="fixed"/>
        <w:tblLook w:val="04A0" w:firstRow="1" w:lastRow="0" w:firstColumn="1" w:lastColumn="0" w:noHBand="0" w:noVBand="1"/>
      </w:tblPr>
      <w:tblGrid>
        <w:gridCol w:w="2122"/>
        <w:gridCol w:w="6945"/>
      </w:tblGrid>
      <w:tr w:rsidR="005261EF" w:rsidRPr="00443CF7" w14:paraId="561E0290" w14:textId="77777777" w:rsidTr="001344BA">
        <w:trPr>
          <w:trHeight w:val="2684"/>
        </w:trPr>
        <w:tc>
          <w:tcPr>
            <w:tcW w:w="2122" w:type="dxa"/>
          </w:tcPr>
          <w:p w14:paraId="28939711" w14:textId="77777777" w:rsidR="005261EF" w:rsidRPr="00443CF7" w:rsidRDefault="005261EF" w:rsidP="001344BA">
            <w:pPr>
              <w:pStyle w:val="TableCaption"/>
              <w:snapToGrid w:val="0"/>
              <w:jc w:val="left"/>
              <w:rPr>
                <w:rFonts w:ascii="Times New Roman" w:hAnsi="Times New Roman" w:cs="Times New Roman"/>
                <w:b w:val="0"/>
                <w:sz w:val="26"/>
                <w:szCs w:val="26"/>
              </w:rPr>
            </w:pPr>
          </w:p>
          <w:p w14:paraId="41172272" w14:textId="77777777" w:rsidR="005261EF" w:rsidRPr="00443CF7" w:rsidRDefault="005261EF" w:rsidP="001344BA">
            <w:pPr>
              <w:pStyle w:val="TableCaption"/>
              <w:snapToGrid w:val="0"/>
              <w:jc w:val="left"/>
              <w:rPr>
                <w:rFonts w:ascii="Times New Roman" w:hAnsi="Times New Roman" w:cs="Times New Roman"/>
                <w:b w:val="0"/>
                <w:sz w:val="26"/>
                <w:szCs w:val="26"/>
              </w:rPr>
            </w:pPr>
          </w:p>
          <w:p w14:paraId="2F913CE4" w14:textId="77777777" w:rsidR="005261EF" w:rsidRPr="00443CF7" w:rsidRDefault="005261EF" w:rsidP="001344BA">
            <w:pPr>
              <w:pStyle w:val="TableCaption"/>
              <w:snapToGrid w:val="0"/>
              <w:jc w:val="left"/>
              <w:rPr>
                <w:rFonts w:ascii="Times New Roman" w:hAnsi="Times New Roman" w:cs="Times New Roman"/>
                <w:b w:val="0"/>
                <w:sz w:val="26"/>
                <w:szCs w:val="26"/>
              </w:rPr>
            </w:pPr>
          </w:p>
          <w:p w14:paraId="71D9C99F" w14:textId="77777777" w:rsidR="005261EF" w:rsidRPr="00443CF7" w:rsidRDefault="005261EF" w:rsidP="001344BA">
            <w:pPr>
              <w:pStyle w:val="TableCaption"/>
              <w:snapToGrid w:val="0"/>
              <w:jc w:val="left"/>
              <w:rPr>
                <w:rFonts w:ascii="Times New Roman" w:hAnsi="Times New Roman" w:cs="Times New Roman"/>
                <w:sz w:val="26"/>
                <w:szCs w:val="26"/>
              </w:rPr>
            </w:pPr>
            <w:r w:rsidRPr="00443CF7">
              <w:rPr>
                <w:rFonts w:ascii="Times New Roman" w:hAnsi="Times New Roman" w:cs="Times New Roman"/>
                <w:sz w:val="26"/>
                <w:szCs w:val="26"/>
              </w:rPr>
              <w:t xml:space="preserve">Luồng </w:t>
            </w:r>
            <w:r>
              <w:rPr>
                <w:rFonts w:ascii="Times New Roman" w:hAnsi="Times New Roman" w:cs="Times New Roman"/>
                <w:sz w:val="26"/>
                <w:szCs w:val="26"/>
              </w:rPr>
              <w:t>sự kiện</w:t>
            </w:r>
          </w:p>
        </w:tc>
        <w:tc>
          <w:tcPr>
            <w:tcW w:w="6945" w:type="dxa"/>
          </w:tcPr>
          <w:tbl>
            <w:tblPr>
              <w:tblStyle w:val="TableGrid"/>
              <w:tblpPr w:leftFromText="180" w:rightFromText="180" w:vertAnchor="text" w:horzAnchor="margin" w:tblpY="136"/>
              <w:tblOverlap w:val="never"/>
              <w:tblW w:w="6295" w:type="dxa"/>
              <w:tblLayout w:type="fixed"/>
              <w:tblLook w:val="04A0" w:firstRow="1" w:lastRow="0" w:firstColumn="1" w:lastColumn="0" w:noHBand="0" w:noVBand="1"/>
            </w:tblPr>
            <w:tblGrid>
              <w:gridCol w:w="3055"/>
              <w:gridCol w:w="3240"/>
            </w:tblGrid>
            <w:tr w:rsidR="005261EF" w:rsidRPr="00443CF7" w14:paraId="055F73E2" w14:textId="77777777" w:rsidTr="001344BA">
              <w:tc>
                <w:tcPr>
                  <w:tcW w:w="3055" w:type="dxa"/>
                </w:tcPr>
                <w:p w14:paraId="4B18CDF3" w14:textId="77777777" w:rsidR="005261EF" w:rsidRPr="00443CF7" w:rsidRDefault="005261EF"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Tác nhân</w:t>
                  </w:r>
                </w:p>
              </w:tc>
              <w:tc>
                <w:tcPr>
                  <w:tcW w:w="3240" w:type="dxa"/>
                </w:tcPr>
                <w:p w14:paraId="11A1C06B" w14:textId="77777777" w:rsidR="005261EF" w:rsidRPr="00443CF7" w:rsidRDefault="005261EF"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5261EF" w:rsidRPr="00443CF7" w14:paraId="1E6DE6F9" w14:textId="77777777" w:rsidTr="001344BA">
              <w:trPr>
                <w:trHeight w:val="2752"/>
              </w:trPr>
              <w:tc>
                <w:tcPr>
                  <w:tcW w:w="3055" w:type="dxa"/>
                  <w:vMerge w:val="restart"/>
                </w:tcPr>
                <w:p w14:paraId="39ED629E" w14:textId="2FF494E7" w:rsidR="005261EF" w:rsidRPr="00443CF7" w:rsidRDefault="005261EF" w:rsidP="001344BA">
                  <w:pPr>
                    <w:spacing w:line="360" w:lineRule="auto"/>
                    <w:rPr>
                      <w:sz w:val="26"/>
                      <w:szCs w:val="26"/>
                    </w:rPr>
                  </w:pPr>
                  <w:r w:rsidRPr="00443CF7">
                    <w:rPr>
                      <w:sz w:val="26"/>
                      <w:szCs w:val="26"/>
                    </w:rPr>
                    <w:t xml:space="preserve">1. </w:t>
                  </w:r>
                  <w:r>
                    <w:rPr>
                      <w:sz w:val="26"/>
                      <w:szCs w:val="26"/>
                    </w:rPr>
                    <w:t xml:space="preserve">Người dùng </w:t>
                  </w:r>
                  <w:r w:rsidR="003315A9">
                    <w:rPr>
                      <w:sz w:val="26"/>
                      <w:szCs w:val="26"/>
                    </w:rPr>
                    <w:t>khởi động</w:t>
                  </w:r>
                </w:p>
                <w:p w14:paraId="4B9C584A" w14:textId="52F8AE31" w:rsidR="005261EF" w:rsidRDefault="005261EF" w:rsidP="005261EF">
                  <w:pPr>
                    <w:spacing w:line="360" w:lineRule="auto"/>
                    <w:rPr>
                      <w:sz w:val="26"/>
                      <w:szCs w:val="26"/>
                    </w:rPr>
                  </w:pPr>
                  <w:r w:rsidRPr="00443CF7">
                    <w:rPr>
                      <w:sz w:val="26"/>
                      <w:szCs w:val="26"/>
                    </w:rPr>
                    <w:t>2.</w:t>
                  </w:r>
                  <w:r>
                    <w:rPr>
                      <w:sz w:val="26"/>
                      <w:szCs w:val="26"/>
                    </w:rPr>
                    <w:t xml:space="preserve"> Người dùng nhập tài khoản, mật khẩu</w:t>
                  </w:r>
                </w:p>
                <w:p w14:paraId="3EDBCA6D" w14:textId="44EF49F9" w:rsidR="005261EF" w:rsidRPr="00443CF7" w:rsidRDefault="005261EF" w:rsidP="005261EF">
                  <w:pPr>
                    <w:spacing w:line="360" w:lineRule="auto"/>
                    <w:rPr>
                      <w:sz w:val="26"/>
                      <w:szCs w:val="26"/>
                    </w:rPr>
                  </w:pPr>
                  <w:r>
                    <w:rPr>
                      <w:b/>
                      <w:sz w:val="26"/>
                      <w:szCs w:val="26"/>
                    </w:rPr>
                    <w:t xml:space="preserve"> </w:t>
                  </w:r>
                  <w:r>
                    <w:rPr>
                      <w:sz w:val="26"/>
                      <w:szCs w:val="26"/>
                    </w:rPr>
                    <w:t>3</w:t>
                  </w:r>
                  <w:r w:rsidRPr="00443CF7">
                    <w:rPr>
                      <w:sz w:val="26"/>
                      <w:szCs w:val="26"/>
                    </w:rPr>
                    <w:t xml:space="preserve">. </w:t>
                  </w:r>
                  <w:r>
                    <w:rPr>
                      <w:sz w:val="26"/>
                      <w:szCs w:val="26"/>
                    </w:rPr>
                    <w:t>Người dùng nhấn vào nút đăng nhập</w:t>
                  </w:r>
                </w:p>
              </w:tc>
              <w:tc>
                <w:tcPr>
                  <w:tcW w:w="3240" w:type="dxa"/>
                </w:tcPr>
                <w:p w14:paraId="10F191AA" w14:textId="561B0679" w:rsidR="005261EF" w:rsidRPr="00443CF7" w:rsidRDefault="005261EF" w:rsidP="005261EF">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2.1 Hệ thống kiểm tra</w:t>
                  </w:r>
                  <w:r w:rsidR="003315A9">
                    <w:rPr>
                      <w:rFonts w:ascii="Times New Roman" w:hAnsi="Times New Roman" w:cs="Times New Roman"/>
                      <w:b w:val="0"/>
                      <w:sz w:val="26"/>
                      <w:szCs w:val="26"/>
                    </w:rPr>
                    <w:t xml:space="preserve"> tài khoản, mật khẩu có hợp lệ hay không, nếu không </w:t>
                  </w:r>
                  <w:r>
                    <w:rPr>
                      <w:rFonts w:ascii="Times New Roman" w:hAnsi="Times New Roman" w:cs="Times New Roman"/>
                      <w:b w:val="0"/>
                      <w:sz w:val="26"/>
                      <w:szCs w:val="26"/>
                    </w:rPr>
                    <w:t xml:space="preserve">yêu cầu người </w:t>
                  </w:r>
                  <w:r w:rsidR="003315A9">
                    <w:rPr>
                      <w:rFonts w:ascii="Times New Roman" w:hAnsi="Times New Roman" w:cs="Times New Roman"/>
                      <w:b w:val="0"/>
                      <w:sz w:val="26"/>
                      <w:szCs w:val="26"/>
                    </w:rPr>
                    <w:t>dùng nhập đúng</w:t>
                  </w:r>
                </w:p>
              </w:tc>
            </w:tr>
            <w:tr w:rsidR="005261EF" w:rsidRPr="00443CF7" w14:paraId="17238249" w14:textId="77777777" w:rsidTr="001344BA">
              <w:trPr>
                <w:trHeight w:val="2492"/>
              </w:trPr>
              <w:tc>
                <w:tcPr>
                  <w:tcW w:w="3055" w:type="dxa"/>
                  <w:vMerge/>
                </w:tcPr>
                <w:p w14:paraId="7942AB7B" w14:textId="77777777" w:rsidR="005261EF" w:rsidRPr="00443CF7" w:rsidRDefault="005261EF" w:rsidP="001344BA">
                  <w:pPr>
                    <w:pStyle w:val="TableCaption"/>
                    <w:snapToGrid w:val="0"/>
                    <w:rPr>
                      <w:rFonts w:ascii="Times New Roman" w:hAnsi="Times New Roman" w:cs="Times New Roman"/>
                      <w:b w:val="0"/>
                      <w:bCs w:val="0"/>
                      <w:sz w:val="26"/>
                      <w:szCs w:val="26"/>
                    </w:rPr>
                  </w:pPr>
                </w:p>
              </w:tc>
              <w:tc>
                <w:tcPr>
                  <w:tcW w:w="3240" w:type="dxa"/>
                </w:tcPr>
                <w:p w14:paraId="0DB98366" w14:textId="2B46694D" w:rsidR="005261EF" w:rsidRPr="00443CF7" w:rsidRDefault="005261EF"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3.1</w:t>
                  </w:r>
                  <w:r w:rsidRPr="00443CF7">
                    <w:rPr>
                      <w:rFonts w:ascii="Times New Roman" w:hAnsi="Times New Roman" w:cs="Times New Roman"/>
                      <w:b w:val="0"/>
                      <w:sz w:val="26"/>
                      <w:szCs w:val="26"/>
                    </w:rPr>
                    <w:t xml:space="preserve"> Hệ thống kiểm tra </w:t>
                  </w:r>
                  <w:r>
                    <w:rPr>
                      <w:rFonts w:ascii="Times New Roman" w:hAnsi="Times New Roman" w:cs="Times New Roman"/>
                      <w:b w:val="0"/>
                      <w:sz w:val="26"/>
                      <w:szCs w:val="26"/>
                    </w:rPr>
                    <w:t>thông tin đăng</w:t>
                  </w:r>
                  <w:r w:rsidR="003315A9">
                    <w:rPr>
                      <w:rFonts w:ascii="Times New Roman" w:hAnsi="Times New Roman" w:cs="Times New Roman"/>
                      <w:b w:val="0"/>
                      <w:sz w:val="26"/>
                      <w:szCs w:val="26"/>
                    </w:rPr>
                    <w:t xml:space="preserve"> nhập, nếu sai thì yêu cầu nhập lại</w:t>
                  </w:r>
                </w:p>
                <w:p w14:paraId="20F2A152" w14:textId="5938BA7B" w:rsidR="005261EF" w:rsidRPr="00443CF7" w:rsidRDefault="005261EF" w:rsidP="005261EF">
                  <w:pPr>
                    <w:pStyle w:val="TableCaption"/>
                    <w:rPr>
                      <w:rFonts w:ascii="Times New Roman" w:hAnsi="Times New Roman" w:cs="Times New Roman"/>
                      <w:b w:val="0"/>
                      <w:sz w:val="26"/>
                      <w:szCs w:val="26"/>
                    </w:rPr>
                  </w:pPr>
                </w:p>
              </w:tc>
            </w:tr>
          </w:tbl>
          <w:p w14:paraId="4849E689" w14:textId="77777777" w:rsidR="005261EF" w:rsidRPr="00443CF7" w:rsidRDefault="005261EF" w:rsidP="001344BA">
            <w:pPr>
              <w:pStyle w:val="TableCaption"/>
              <w:snapToGrid w:val="0"/>
              <w:rPr>
                <w:rFonts w:ascii="Times New Roman" w:hAnsi="Times New Roman" w:cs="Times New Roman"/>
                <w:b w:val="0"/>
                <w:sz w:val="26"/>
                <w:szCs w:val="26"/>
              </w:rPr>
            </w:pPr>
            <w:r w:rsidRPr="00443CF7">
              <w:rPr>
                <w:rFonts w:ascii="Times New Roman" w:hAnsi="Times New Roman" w:cs="Times New Roman"/>
                <w:b w:val="0"/>
                <w:sz w:val="26"/>
                <w:szCs w:val="26"/>
              </w:rPr>
              <w:lastRenderedPageBreak/>
              <w:t xml:space="preserve">                                                 </w:t>
            </w:r>
          </w:p>
        </w:tc>
      </w:tr>
      <w:tr w:rsidR="005261EF" w:rsidRPr="00443CF7" w14:paraId="77F40CF2" w14:textId="77777777" w:rsidTr="001344BA">
        <w:trPr>
          <w:trHeight w:val="603"/>
        </w:trPr>
        <w:tc>
          <w:tcPr>
            <w:tcW w:w="2122" w:type="dxa"/>
          </w:tcPr>
          <w:p w14:paraId="585544A0" w14:textId="77777777" w:rsidR="005261EF" w:rsidRPr="00443CF7" w:rsidRDefault="005261EF" w:rsidP="001344BA">
            <w:pPr>
              <w:pStyle w:val="TableCaption"/>
              <w:snapToGrid w:val="0"/>
              <w:jc w:val="left"/>
              <w:rPr>
                <w:rFonts w:ascii="Times New Roman" w:hAnsi="Times New Roman" w:cs="Times New Roman"/>
                <w:sz w:val="26"/>
                <w:szCs w:val="26"/>
              </w:rPr>
            </w:pPr>
            <w:r w:rsidRPr="00443CF7">
              <w:rPr>
                <w:rFonts w:ascii="Times New Roman" w:hAnsi="Times New Roman" w:cs="Times New Roman"/>
                <w:sz w:val="26"/>
                <w:szCs w:val="26"/>
              </w:rPr>
              <w:lastRenderedPageBreak/>
              <w:t>Kết quả</w:t>
            </w:r>
          </w:p>
        </w:tc>
        <w:tc>
          <w:tcPr>
            <w:tcW w:w="6945" w:type="dxa"/>
          </w:tcPr>
          <w:p w14:paraId="5A3680B2" w14:textId="525D262A" w:rsidR="005261EF" w:rsidRPr="00443CF7" w:rsidRDefault="003315A9" w:rsidP="001344BA">
            <w:pPr>
              <w:pStyle w:val="TableCaption"/>
              <w:snapToGrid w:val="0"/>
              <w:rPr>
                <w:rFonts w:ascii="Times New Roman" w:hAnsi="Times New Roman" w:cs="Times New Roman"/>
                <w:b w:val="0"/>
                <w:sz w:val="26"/>
                <w:szCs w:val="26"/>
              </w:rPr>
            </w:pPr>
            <w:r w:rsidRPr="00443CF7">
              <w:rPr>
                <w:rFonts w:ascii="Times New Roman" w:hAnsi="Times New Roman" w:cs="Times New Roman"/>
                <w:b w:val="0"/>
                <w:sz w:val="26"/>
                <w:szCs w:val="26"/>
              </w:rPr>
              <w:t xml:space="preserve">Hệ thống hiển thị </w:t>
            </w:r>
            <w:r>
              <w:rPr>
                <w:rFonts w:ascii="Times New Roman" w:hAnsi="Times New Roman" w:cs="Times New Roman"/>
                <w:b w:val="0"/>
                <w:sz w:val="26"/>
                <w:szCs w:val="26"/>
              </w:rPr>
              <w:t>giao diện sử dụng của người dùng</w:t>
            </w:r>
          </w:p>
        </w:tc>
      </w:tr>
      <w:tr w:rsidR="005261EF" w:rsidRPr="00443CF7" w14:paraId="56FC158E" w14:textId="77777777" w:rsidTr="001344BA">
        <w:trPr>
          <w:trHeight w:val="1044"/>
        </w:trPr>
        <w:tc>
          <w:tcPr>
            <w:tcW w:w="2122" w:type="dxa"/>
          </w:tcPr>
          <w:p w14:paraId="68A18969" w14:textId="77777777" w:rsidR="005261EF" w:rsidRPr="00443CF7" w:rsidRDefault="005261EF" w:rsidP="001344BA">
            <w:pPr>
              <w:pStyle w:val="TableCaption"/>
              <w:tabs>
                <w:tab w:val="left" w:pos="1878"/>
              </w:tabs>
              <w:snapToGrid w:val="0"/>
              <w:jc w:val="left"/>
              <w:rPr>
                <w:rFonts w:ascii="Times New Roman" w:hAnsi="Times New Roman" w:cs="Times New Roman"/>
                <w:sz w:val="26"/>
                <w:szCs w:val="26"/>
              </w:rPr>
            </w:pPr>
            <w:r w:rsidRPr="00443CF7">
              <w:rPr>
                <w:rFonts w:ascii="Times New Roman" w:hAnsi="Times New Roman" w:cs="Times New Roman"/>
                <w:sz w:val="26"/>
                <w:szCs w:val="26"/>
              </w:rPr>
              <w:t>Ngoại lệ</w:t>
            </w:r>
          </w:p>
        </w:tc>
        <w:tc>
          <w:tcPr>
            <w:tcW w:w="6945" w:type="dxa"/>
          </w:tcPr>
          <w:p w14:paraId="316DFDDB" w14:textId="77777777" w:rsidR="003315A9" w:rsidRPr="003315A9" w:rsidRDefault="003315A9" w:rsidP="003315A9">
            <w:pPr>
              <w:pStyle w:val="TableCaption"/>
              <w:snapToGrid w:val="0"/>
              <w:rPr>
                <w:rFonts w:ascii="Times New Roman" w:hAnsi="Times New Roman" w:cs="Times New Roman"/>
                <w:b w:val="0"/>
                <w:sz w:val="26"/>
                <w:szCs w:val="26"/>
              </w:rPr>
            </w:pPr>
            <w:r w:rsidRPr="003315A9">
              <w:rPr>
                <w:rFonts w:ascii="Times New Roman" w:hAnsi="Times New Roman" w:cs="Times New Roman"/>
                <w:b w:val="0"/>
                <w:sz w:val="26"/>
                <w:szCs w:val="26"/>
              </w:rPr>
              <w:t>Hệ thống xác thực thông tin đăng nhập không thành công và hiển thị thông báo.</w:t>
            </w:r>
          </w:p>
          <w:p w14:paraId="182177C2" w14:textId="67B6B79C" w:rsidR="005261EF" w:rsidRPr="00443CF7" w:rsidRDefault="003315A9" w:rsidP="003315A9">
            <w:pPr>
              <w:pStyle w:val="TableCaption"/>
              <w:snapToGrid w:val="0"/>
              <w:rPr>
                <w:rFonts w:ascii="Times New Roman" w:hAnsi="Times New Roman" w:cs="Times New Roman"/>
                <w:b w:val="0"/>
                <w:sz w:val="26"/>
                <w:szCs w:val="26"/>
              </w:rPr>
            </w:pPr>
            <w:r w:rsidRPr="003315A9">
              <w:rPr>
                <w:rFonts w:ascii="Times New Roman" w:hAnsi="Times New Roman" w:cs="Times New Roman"/>
                <w:b w:val="0"/>
                <w:sz w:val="26"/>
                <w:szCs w:val="26"/>
              </w:rPr>
              <w:t>Ngư</w:t>
            </w:r>
            <w:r>
              <w:rPr>
                <w:rFonts w:ascii="Times New Roman" w:hAnsi="Times New Roman" w:cs="Times New Roman"/>
                <w:b w:val="0"/>
                <w:sz w:val="26"/>
                <w:szCs w:val="26"/>
              </w:rPr>
              <w:t>ời dùng chọn lệnh hủy đăng nhập và thoát chương  trình.</w:t>
            </w:r>
          </w:p>
        </w:tc>
      </w:tr>
    </w:tbl>
    <w:p w14:paraId="464D74E1" w14:textId="207008AA" w:rsidR="00C35A0F" w:rsidRDefault="00C35A0F" w:rsidP="009C6B43">
      <w:pPr>
        <w:tabs>
          <w:tab w:val="center" w:pos="6379"/>
        </w:tabs>
        <w:spacing w:after="200" w:line="276" w:lineRule="auto"/>
        <w:rPr>
          <w:b/>
          <w:sz w:val="32"/>
          <w:szCs w:val="32"/>
        </w:rPr>
      </w:pPr>
    </w:p>
    <w:p w14:paraId="08CDC235" w14:textId="09E82335" w:rsidR="003315A9" w:rsidRDefault="003315A9" w:rsidP="003315A9">
      <w:pPr>
        <w:pStyle w:val="Tiumccp1"/>
      </w:pPr>
      <w:bookmarkStart w:id="20" w:name="_Toc53584360"/>
      <w:r>
        <w:t>3.2 Usecase Đăng xuất ( UC02)</w:t>
      </w:r>
      <w:bookmarkEnd w:id="20"/>
    </w:p>
    <w:tbl>
      <w:tblPr>
        <w:tblStyle w:val="TableGrid"/>
        <w:tblpPr w:leftFromText="180" w:rightFromText="180" w:vertAnchor="text" w:tblpXSpec="right" w:tblpY="1"/>
        <w:tblOverlap w:val="never"/>
        <w:tblW w:w="9209" w:type="dxa"/>
        <w:tblLayout w:type="fixed"/>
        <w:tblLook w:val="04A0" w:firstRow="1" w:lastRow="0" w:firstColumn="1" w:lastColumn="0" w:noHBand="0" w:noVBand="1"/>
      </w:tblPr>
      <w:tblGrid>
        <w:gridCol w:w="2263"/>
        <w:gridCol w:w="6946"/>
      </w:tblGrid>
      <w:tr w:rsidR="003315A9" w:rsidRPr="00FE6010" w14:paraId="6E139D4D" w14:textId="77777777" w:rsidTr="001344BA">
        <w:tc>
          <w:tcPr>
            <w:tcW w:w="2263" w:type="dxa"/>
          </w:tcPr>
          <w:p w14:paraId="58A01776" w14:textId="77777777" w:rsidR="003315A9" w:rsidRPr="00FE6010" w:rsidRDefault="003315A9" w:rsidP="001344BA">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t xml:space="preserve">Tên usecase </w:t>
            </w:r>
          </w:p>
        </w:tc>
        <w:tc>
          <w:tcPr>
            <w:tcW w:w="6946" w:type="dxa"/>
          </w:tcPr>
          <w:p w14:paraId="10B0EA27" w14:textId="0CEB450E" w:rsidR="003315A9" w:rsidRPr="00FE6010" w:rsidRDefault="003315A9" w:rsidP="001344BA">
            <w:pPr>
              <w:pStyle w:val="TableCaption"/>
              <w:snapToGrid w:val="0"/>
              <w:rPr>
                <w:rFonts w:ascii="Times New Roman" w:hAnsi="Times New Roman" w:cs="Times New Roman"/>
                <w:b w:val="0"/>
                <w:sz w:val="26"/>
                <w:szCs w:val="26"/>
              </w:rPr>
            </w:pPr>
            <w:r w:rsidRPr="00FB2F16">
              <w:rPr>
                <w:rFonts w:ascii="Times New Roman" w:hAnsi="Times New Roman" w:cs="Times New Roman"/>
                <w:b w:val="0"/>
                <w:sz w:val="26"/>
                <w:szCs w:val="26"/>
              </w:rPr>
              <w:t xml:space="preserve">Đăng </w:t>
            </w:r>
            <w:r>
              <w:rPr>
                <w:rFonts w:ascii="Times New Roman" w:hAnsi="Times New Roman" w:cs="Times New Roman"/>
                <w:b w:val="0"/>
                <w:sz w:val="26"/>
                <w:szCs w:val="26"/>
              </w:rPr>
              <w:t>xuất</w:t>
            </w:r>
          </w:p>
        </w:tc>
      </w:tr>
      <w:tr w:rsidR="003315A9" w:rsidRPr="00FE6010" w14:paraId="6F874212" w14:textId="77777777" w:rsidTr="001344BA">
        <w:tc>
          <w:tcPr>
            <w:tcW w:w="2263" w:type="dxa"/>
          </w:tcPr>
          <w:p w14:paraId="01868997" w14:textId="77777777" w:rsidR="003315A9" w:rsidRPr="00FE6010" w:rsidRDefault="003315A9" w:rsidP="001344BA">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t>Ngữ cản</w:t>
            </w:r>
            <w:r>
              <w:rPr>
                <w:rFonts w:ascii="Times New Roman" w:hAnsi="Times New Roman" w:cs="Times New Roman"/>
                <w:sz w:val="26"/>
                <w:szCs w:val="26"/>
              </w:rPr>
              <w:t>h</w:t>
            </w:r>
          </w:p>
        </w:tc>
        <w:tc>
          <w:tcPr>
            <w:tcW w:w="6946" w:type="dxa"/>
          </w:tcPr>
          <w:p w14:paraId="215907A6" w14:textId="7C9268B6" w:rsidR="003315A9" w:rsidRPr="00FE6010" w:rsidRDefault="008C6F75"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Trực tiếp tại khách sạn</w:t>
            </w:r>
          </w:p>
        </w:tc>
      </w:tr>
      <w:tr w:rsidR="003315A9" w:rsidRPr="00FE6010" w14:paraId="03597309" w14:textId="77777777" w:rsidTr="001344BA">
        <w:trPr>
          <w:trHeight w:val="873"/>
        </w:trPr>
        <w:tc>
          <w:tcPr>
            <w:tcW w:w="2263" w:type="dxa"/>
          </w:tcPr>
          <w:p w14:paraId="32FE9EEB" w14:textId="77777777" w:rsidR="003315A9" w:rsidRPr="00FE6010" w:rsidRDefault="003315A9" w:rsidP="001344BA">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t>Mô tả</w:t>
            </w:r>
          </w:p>
        </w:tc>
        <w:tc>
          <w:tcPr>
            <w:tcW w:w="6946" w:type="dxa"/>
          </w:tcPr>
          <w:p w14:paraId="6D236EAA" w14:textId="2C13F710" w:rsidR="003315A9" w:rsidRPr="00632314" w:rsidRDefault="003315A9" w:rsidP="003315A9">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Người dùng muốn kết thúc việc sử dụng các chức năng của hệ thống hoặc đăng xuất tài khoản khỏi ứng dụng</w:t>
            </w:r>
          </w:p>
        </w:tc>
      </w:tr>
      <w:tr w:rsidR="003315A9" w:rsidRPr="00FE6010" w14:paraId="1D5F73B8" w14:textId="77777777" w:rsidTr="001344BA">
        <w:trPr>
          <w:trHeight w:val="468"/>
        </w:trPr>
        <w:tc>
          <w:tcPr>
            <w:tcW w:w="2263" w:type="dxa"/>
          </w:tcPr>
          <w:p w14:paraId="199EDCBD" w14:textId="77777777" w:rsidR="003315A9" w:rsidRPr="00FE6010" w:rsidRDefault="003315A9" w:rsidP="001344BA">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t>Tác nhân</w:t>
            </w:r>
          </w:p>
        </w:tc>
        <w:tc>
          <w:tcPr>
            <w:tcW w:w="6946" w:type="dxa"/>
          </w:tcPr>
          <w:p w14:paraId="7E870889" w14:textId="77777777" w:rsidR="003315A9" w:rsidRPr="00FE6010" w:rsidRDefault="003315A9"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Bộ phận lễ tân, bộ phận dịch vụ, bộ phận thu ngân, ban giám đốc, admin</w:t>
            </w:r>
          </w:p>
        </w:tc>
      </w:tr>
      <w:tr w:rsidR="006A63A7" w:rsidRPr="00FE6010" w14:paraId="15EDCE98" w14:textId="77777777" w:rsidTr="001344BA">
        <w:trPr>
          <w:trHeight w:val="468"/>
        </w:trPr>
        <w:tc>
          <w:tcPr>
            <w:tcW w:w="2263" w:type="dxa"/>
          </w:tcPr>
          <w:p w14:paraId="2D28D721" w14:textId="4FB98DF3" w:rsidR="006A63A7" w:rsidRPr="00FE6010" w:rsidRDefault="006A63A7" w:rsidP="006A63A7">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Mục đích</w:t>
            </w:r>
          </w:p>
        </w:tc>
        <w:tc>
          <w:tcPr>
            <w:tcW w:w="6946" w:type="dxa"/>
          </w:tcPr>
          <w:p w14:paraId="12D1CE8E" w14:textId="313192FD" w:rsidR="006A63A7" w:rsidRDefault="006A63A7" w:rsidP="006A63A7">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Đăng xuất tài khoản của người dùng ra khỏi hệ thống</w:t>
            </w:r>
          </w:p>
        </w:tc>
      </w:tr>
      <w:tr w:rsidR="006A63A7" w:rsidRPr="00FE6010" w14:paraId="23C96338" w14:textId="77777777" w:rsidTr="001344BA">
        <w:trPr>
          <w:trHeight w:val="432"/>
        </w:trPr>
        <w:tc>
          <w:tcPr>
            <w:tcW w:w="2263" w:type="dxa"/>
          </w:tcPr>
          <w:p w14:paraId="71E72EBC" w14:textId="2AFE07DB" w:rsidR="006A63A7" w:rsidRPr="00FE6010" w:rsidRDefault="006A63A7" w:rsidP="006A63A7">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Sự kiện kích hoạt</w:t>
            </w:r>
          </w:p>
        </w:tc>
        <w:tc>
          <w:tcPr>
            <w:tcW w:w="6946" w:type="dxa"/>
          </w:tcPr>
          <w:p w14:paraId="23A248A3" w14:textId="165CB16E" w:rsidR="006A63A7" w:rsidRPr="00FE6010" w:rsidRDefault="001C7168" w:rsidP="006A63A7">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Chọn</w:t>
            </w:r>
            <w:r w:rsidR="006A63A7" w:rsidRPr="0027187B">
              <w:rPr>
                <w:rFonts w:ascii="Times New Roman" w:hAnsi="Times New Roman" w:cs="Times New Roman"/>
                <w:b w:val="0"/>
                <w:sz w:val="26"/>
                <w:szCs w:val="26"/>
              </w:rPr>
              <w:t xml:space="preserve"> “</w:t>
            </w:r>
            <w:r w:rsidR="006A63A7">
              <w:rPr>
                <w:rFonts w:ascii="Times New Roman" w:hAnsi="Times New Roman" w:cs="Times New Roman"/>
                <w:b w:val="0"/>
                <w:sz w:val="26"/>
                <w:szCs w:val="26"/>
              </w:rPr>
              <w:t>Đăng xuất</w:t>
            </w:r>
            <w:r w:rsidR="006A63A7" w:rsidRPr="0027187B">
              <w:rPr>
                <w:rFonts w:ascii="Times New Roman" w:hAnsi="Times New Roman" w:cs="Times New Roman"/>
                <w:b w:val="0"/>
                <w:sz w:val="26"/>
                <w:szCs w:val="26"/>
              </w:rPr>
              <w:t xml:space="preserve">” </w:t>
            </w:r>
          </w:p>
        </w:tc>
      </w:tr>
      <w:tr w:rsidR="006A63A7" w:rsidRPr="00FE6010" w14:paraId="4DC0D36B" w14:textId="77777777" w:rsidTr="001344BA">
        <w:trPr>
          <w:trHeight w:val="432"/>
        </w:trPr>
        <w:tc>
          <w:tcPr>
            <w:tcW w:w="2263" w:type="dxa"/>
          </w:tcPr>
          <w:p w14:paraId="7FF02931" w14:textId="77777777" w:rsidR="006A63A7" w:rsidRPr="00FE6010" w:rsidRDefault="006A63A7" w:rsidP="006A63A7">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t>Điều kiện sa</w:t>
            </w:r>
            <w:r>
              <w:rPr>
                <w:rFonts w:ascii="Times New Roman" w:hAnsi="Times New Roman" w:cs="Times New Roman"/>
                <w:sz w:val="26"/>
                <w:szCs w:val="26"/>
              </w:rPr>
              <w:t>u</w:t>
            </w:r>
          </w:p>
        </w:tc>
        <w:tc>
          <w:tcPr>
            <w:tcW w:w="6946" w:type="dxa"/>
          </w:tcPr>
          <w:p w14:paraId="3B693270" w14:textId="4F3274BD" w:rsidR="006A63A7" w:rsidRPr="00FE6010" w:rsidRDefault="006A63A7" w:rsidP="006A63A7">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Người dùng đăng xuất hoặc thoát ứng dụng </w:t>
            </w:r>
            <w:r w:rsidRPr="005261EF">
              <w:rPr>
                <w:rFonts w:ascii="Times New Roman" w:hAnsi="Times New Roman" w:cs="Times New Roman"/>
                <w:b w:val="0"/>
                <w:sz w:val="26"/>
                <w:szCs w:val="26"/>
              </w:rPr>
              <w:t>thành công</w:t>
            </w:r>
          </w:p>
        </w:tc>
      </w:tr>
    </w:tbl>
    <w:tbl>
      <w:tblPr>
        <w:tblStyle w:val="TableGrid"/>
        <w:tblW w:w="9067" w:type="dxa"/>
        <w:tblLayout w:type="fixed"/>
        <w:tblLook w:val="04A0" w:firstRow="1" w:lastRow="0" w:firstColumn="1" w:lastColumn="0" w:noHBand="0" w:noVBand="1"/>
      </w:tblPr>
      <w:tblGrid>
        <w:gridCol w:w="2122"/>
        <w:gridCol w:w="6945"/>
      </w:tblGrid>
      <w:tr w:rsidR="003315A9" w:rsidRPr="00443CF7" w14:paraId="327F01AE" w14:textId="77777777" w:rsidTr="001344BA">
        <w:trPr>
          <w:trHeight w:val="2684"/>
        </w:trPr>
        <w:tc>
          <w:tcPr>
            <w:tcW w:w="2122" w:type="dxa"/>
          </w:tcPr>
          <w:p w14:paraId="797B9CD0" w14:textId="77777777" w:rsidR="003315A9" w:rsidRPr="00443CF7" w:rsidRDefault="003315A9" w:rsidP="001344BA">
            <w:pPr>
              <w:pStyle w:val="TableCaption"/>
              <w:snapToGrid w:val="0"/>
              <w:jc w:val="left"/>
              <w:rPr>
                <w:rFonts w:ascii="Times New Roman" w:hAnsi="Times New Roman" w:cs="Times New Roman"/>
                <w:b w:val="0"/>
                <w:sz w:val="26"/>
                <w:szCs w:val="26"/>
              </w:rPr>
            </w:pPr>
          </w:p>
          <w:p w14:paraId="163BDBD0" w14:textId="77777777" w:rsidR="003315A9" w:rsidRPr="00443CF7" w:rsidRDefault="003315A9" w:rsidP="001344BA">
            <w:pPr>
              <w:pStyle w:val="TableCaption"/>
              <w:snapToGrid w:val="0"/>
              <w:jc w:val="left"/>
              <w:rPr>
                <w:rFonts w:ascii="Times New Roman" w:hAnsi="Times New Roman" w:cs="Times New Roman"/>
                <w:b w:val="0"/>
                <w:sz w:val="26"/>
                <w:szCs w:val="26"/>
              </w:rPr>
            </w:pPr>
          </w:p>
          <w:p w14:paraId="116C84F8" w14:textId="77777777" w:rsidR="003315A9" w:rsidRPr="00443CF7" w:rsidRDefault="003315A9" w:rsidP="001344BA">
            <w:pPr>
              <w:pStyle w:val="TableCaption"/>
              <w:snapToGrid w:val="0"/>
              <w:jc w:val="left"/>
              <w:rPr>
                <w:rFonts w:ascii="Times New Roman" w:hAnsi="Times New Roman" w:cs="Times New Roman"/>
                <w:b w:val="0"/>
                <w:sz w:val="26"/>
                <w:szCs w:val="26"/>
              </w:rPr>
            </w:pPr>
          </w:p>
          <w:p w14:paraId="0B35DFBC" w14:textId="77777777" w:rsidR="003315A9" w:rsidRPr="00443CF7" w:rsidRDefault="003315A9" w:rsidP="001344BA">
            <w:pPr>
              <w:pStyle w:val="TableCaption"/>
              <w:snapToGrid w:val="0"/>
              <w:jc w:val="left"/>
              <w:rPr>
                <w:rFonts w:ascii="Times New Roman" w:hAnsi="Times New Roman" w:cs="Times New Roman"/>
                <w:sz w:val="26"/>
                <w:szCs w:val="26"/>
              </w:rPr>
            </w:pPr>
            <w:r w:rsidRPr="00443CF7">
              <w:rPr>
                <w:rFonts w:ascii="Times New Roman" w:hAnsi="Times New Roman" w:cs="Times New Roman"/>
                <w:sz w:val="26"/>
                <w:szCs w:val="26"/>
              </w:rPr>
              <w:t xml:space="preserve">Luồng </w:t>
            </w:r>
            <w:r>
              <w:rPr>
                <w:rFonts w:ascii="Times New Roman" w:hAnsi="Times New Roman" w:cs="Times New Roman"/>
                <w:sz w:val="26"/>
                <w:szCs w:val="26"/>
              </w:rPr>
              <w:t>sự kiện</w:t>
            </w:r>
          </w:p>
        </w:tc>
        <w:tc>
          <w:tcPr>
            <w:tcW w:w="6945" w:type="dxa"/>
          </w:tcPr>
          <w:tbl>
            <w:tblPr>
              <w:tblStyle w:val="TableGrid"/>
              <w:tblpPr w:leftFromText="180" w:rightFromText="180" w:vertAnchor="text" w:horzAnchor="margin" w:tblpY="136"/>
              <w:tblOverlap w:val="never"/>
              <w:tblW w:w="5903" w:type="dxa"/>
              <w:tblLayout w:type="fixed"/>
              <w:tblLook w:val="04A0" w:firstRow="1" w:lastRow="0" w:firstColumn="1" w:lastColumn="0" w:noHBand="0" w:noVBand="1"/>
            </w:tblPr>
            <w:tblGrid>
              <w:gridCol w:w="2865"/>
              <w:gridCol w:w="3038"/>
            </w:tblGrid>
            <w:tr w:rsidR="003315A9" w:rsidRPr="00443CF7" w14:paraId="1CA199C7" w14:textId="77777777" w:rsidTr="003315A9">
              <w:trPr>
                <w:trHeight w:val="311"/>
              </w:trPr>
              <w:tc>
                <w:tcPr>
                  <w:tcW w:w="2865" w:type="dxa"/>
                </w:tcPr>
                <w:p w14:paraId="2CD4E745" w14:textId="77777777" w:rsidR="003315A9" w:rsidRPr="00443CF7" w:rsidRDefault="003315A9"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Tác nhân</w:t>
                  </w:r>
                </w:p>
              </w:tc>
              <w:tc>
                <w:tcPr>
                  <w:tcW w:w="3038" w:type="dxa"/>
                </w:tcPr>
                <w:p w14:paraId="7EB90FD7" w14:textId="77777777" w:rsidR="003315A9" w:rsidRPr="00443CF7" w:rsidRDefault="003315A9"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3315A9" w:rsidRPr="00443CF7" w14:paraId="70AF4067" w14:textId="77777777" w:rsidTr="003315A9">
              <w:trPr>
                <w:trHeight w:val="1503"/>
              </w:trPr>
              <w:tc>
                <w:tcPr>
                  <w:tcW w:w="2865" w:type="dxa"/>
                  <w:vMerge w:val="restart"/>
                </w:tcPr>
                <w:p w14:paraId="7E9525B4" w14:textId="3E522613" w:rsidR="003315A9" w:rsidRPr="00443CF7" w:rsidRDefault="003315A9" w:rsidP="001344BA">
                  <w:pPr>
                    <w:spacing w:line="360" w:lineRule="auto"/>
                    <w:rPr>
                      <w:sz w:val="26"/>
                      <w:szCs w:val="26"/>
                    </w:rPr>
                  </w:pPr>
                  <w:r w:rsidRPr="00443CF7">
                    <w:rPr>
                      <w:sz w:val="26"/>
                      <w:szCs w:val="26"/>
                    </w:rPr>
                    <w:t xml:space="preserve">1. </w:t>
                  </w:r>
                  <w:r>
                    <w:rPr>
                      <w:sz w:val="26"/>
                      <w:szCs w:val="26"/>
                    </w:rPr>
                    <w:t>Người dùng nhấn đăng xuất</w:t>
                  </w:r>
                </w:p>
                <w:p w14:paraId="03CD6697" w14:textId="1F4448AB" w:rsidR="003315A9" w:rsidRPr="00443CF7" w:rsidRDefault="003315A9" w:rsidP="003315A9">
                  <w:pPr>
                    <w:spacing w:line="360" w:lineRule="auto"/>
                    <w:rPr>
                      <w:sz w:val="26"/>
                      <w:szCs w:val="26"/>
                    </w:rPr>
                  </w:pPr>
                  <w:r>
                    <w:rPr>
                      <w:sz w:val="26"/>
                      <w:szCs w:val="26"/>
                    </w:rPr>
                    <w:t>2. Người dùng nhấn vào nút xác nhận đăng xuất</w:t>
                  </w:r>
                </w:p>
              </w:tc>
              <w:tc>
                <w:tcPr>
                  <w:tcW w:w="3038" w:type="dxa"/>
                </w:tcPr>
                <w:p w14:paraId="79E5670C" w14:textId="47166908" w:rsidR="003315A9" w:rsidRPr="00443CF7" w:rsidRDefault="003315A9" w:rsidP="003315A9">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1.1 Hệ thống yêu cầu xác nhận đăng xuất</w:t>
                  </w:r>
                </w:p>
              </w:tc>
            </w:tr>
            <w:tr w:rsidR="003315A9" w:rsidRPr="00443CF7" w14:paraId="58719AE5" w14:textId="77777777" w:rsidTr="003315A9">
              <w:trPr>
                <w:trHeight w:val="1361"/>
              </w:trPr>
              <w:tc>
                <w:tcPr>
                  <w:tcW w:w="2865" w:type="dxa"/>
                  <w:vMerge/>
                </w:tcPr>
                <w:p w14:paraId="0E4691CD" w14:textId="77777777" w:rsidR="003315A9" w:rsidRPr="00443CF7" w:rsidRDefault="003315A9" w:rsidP="001344BA">
                  <w:pPr>
                    <w:pStyle w:val="TableCaption"/>
                    <w:snapToGrid w:val="0"/>
                    <w:rPr>
                      <w:rFonts w:ascii="Times New Roman" w:hAnsi="Times New Roman" w:cs="Times New Roman"/>
                      <w:b w:val="0"/>
                      <w:bCs w:val="0"/>
                      <w:sz w:val="26"/>
                      <w:szCs w:val="26"/>
                    </w:rPr>
                  </w:pPr>
                </w:p>
              </w:tc>
              <w:tc>
                <w:tcPr>
                  <w:tcW w:w="3038" w:type="dxa"/>
                </w:tcPr>
                <w:p w14:paraId="274C065F" w14:textId="77777777" w:rsidR="003315A9" w:rsidRDefault="003315A9" w:rsidP="003315A9">
                  <w:pPr>
                    <w:pStyle w:val="TableCaption"/>
                    <w:snapToGrid w:val="0"/>
                    <w:rPr>
                      <w:rFonts w:ascii="Times New Roman" w:hAnsi="Times New Roman" w:cs="Times New Roman"/>
                      <w:b w:val="0"/>
                      <w:sz w:val="26"/>
                      <w:szCs w:val="26"/>
                    </w:rPr>
                  </w:pPr>
                </w:p>
                <w:p w14:paraId="6C281319" w14:textId="4F270733" w:rsidR="003315A9" w:rsidRPr="00443CF7" w:rsidRDefault="003315A9" w:rsidP="003315A9">
                  <w:pPr>
                    <w:pStyle w:val="TableCaption"/>
                    <w:snapToGrid w:val="0"/>
                    <w:rPr>
                      <w:rFonts w:ascii="Times New Roman" w:hAnsi="Times New Roman" w:cs="Times New Roman"/>
                      <w:b w:val="0"/>
                      <w:sz w:val="26"/>
                      <w:szCs w:val="26"/>
                    </w:rPr>
                  </w:pPr>
                </w:p>
              </w:tc>
            </w:tr>
          </w:tbl>
          <w:p w14:paraId="195023ED" w14:textId="77777777" w:rsidR="003315A9" w:rsidRPr="00443CF7" w:rsidRDefault="003315A9" w:rsidP="001344BA">
            <w:pPr>
              <w:pStyle w:val="TableCaption"/>
              <w:snapToGrid w:val="0"/>
              <w:rPr>
                <w:rFonts w:ascii="Times New Roman" w:hAnsi="Times New Roman" w:cs="Times New Roman"/>
                <w:b w:val="0"/>
                <w:sz w:val="26"/>
                <w:szCs w:val="26"/>
              </w:rPr>
            </w:pPr>
            <w:r w:rsidRPr="00443CF7">
              <w:rPr>
                <w:rFonts w:ascii="Times New Roman" w:hAnsi="Times New Roman" w:cs="Times New Roman"/>
                <w:b w:val="0"/>
                <w:sz w:val="26"/>
                <w:szCs w:val="26"/>
              </w:rPr>
              <w:t xml:space="preserve">                                                 </w:t>
            </w:r>
          </w:p>
        </w:tc>
      </w:tr>
      <w:tr w:rsidR="00064311" w:rsidRPr="00443CF7" w14:paraId="3F52049A" w14:textId="77777777" w:rsidTr="001344BA">
        <w:trPr>
          <w:trHeight w:val="2684"/>
        </w:trPr>
        <w:tc>
          <w:tcPr>
            <w:tcW w:w="2122" w:type="dxa"/>
          </w:tcPr>
          <w:p w14:paraId="66A43445" w14:textId="77777777" w:rsidR="00064311" w:rsidRPr="00443CF7" w:rsidRDefault="00064311" w:rsidP="00064311">
            <w:pPr>
              <w:pStyle w:val="TableCaption"/>
              <w:snapToGrid w:val="0"/>
              <w:jc w:val="left"/>
              <w:rPr>
                <w:rFonts w:ascii="Times New Roman" w:hAnsi="Times New Roman" w:cs="Times New Roman"/>
                <w:b w:val="0"/>
                <w:sz w:val="26"/>
                <w:szCs w:val="26"/>
              </w:rPr>
            </w:pPr>
          </w:p>
          <w:p w14:paraId="44761CD9" w14:textId="77777777" w:rsidR="00064311" w:rsidRPr="00443CF7" w:rsidRDefault="00064311" w:rsidP="00064311">
            <w:pPr>
              <w:pStyle w:val="TableCaption"/>
              <w:snapToGrid w:val="0"/>
              <w:jc w:val="left"/>
              <w:rPr>
                <w:rFonts w:ascii="Times New Roman" w:hAnsi="Times New Roman" w:cs="Times New Roman"/>
                <w:b w:val="0"/>
                <w:sz w:val="26"/>
                <w:szCs w:val="26"/>
              </w:rPr>
            </w:pPr>
          </w:p>
          <w:p w14:paraId="023D8C40" w14:textId="77777777" w:rsidR="00064311" w:rsidRPr="00443CF7" w:rsidRDefault="00064311" w:rsidP="00064311">
            <w:pPr>
              <w:pStyle w:val="TableCaption"/>
              <w:snapToGrid w:val="0"/>
              <w:jc w:val="left"/>
              <w:rPr>
                <w:rFonts w:ascii="Times New Roman" w:hAnsi="Times New Roman" w:cs="Times New Roman"/>
                <w:b w:val="0"/>
                <w:sz w:val="26"/>
                <w:szCs w:val="26"/>
              </w:rPr>
            </w:pPr>
          </w:p>
          <w:p w14:paraId="5EC9A1DE" w14:textId="2F88370B" w:rsidR="00064311" w:rsidRPr="00443CF7" w:rsidRDefault="00064311" w:rsidP="00064311">
            <w:pPr>
              <w:pStyle w:val="TableCaption"/>
              <w:snapToGrid w:val="0"/>
              <w:jc w:val="left"/>
              <w:rPr>
                <w:rFonts w:ascii="Times New Roman" w:hAnsi="Times New Roman" w:cs="Times New Roman"/>
                <w:b w:val="0"/>
                <w:sz w:val="26"/>
                <w:szCs w:val="26"/>
              </w:rPr>
            </w:pPr>
            <w:r w:rsidRPr="00443CF7">
              <w:rPr>
                <w:rFonts w:ascii="Times New Roman" w:hAnsi="Times New Roman" w:cs="Times New Roman"/>
                <w:sz w:val="26"/>
                <w:szCs w:val="26"/>
              </w:rPr>
              <w:t xml:space="preserve">Luồng </w:t>
            </w:r>
            <w:r>
              <w:rPr>
                <w:rFonts w:ascii="Times New Roman" w:hAnsi="Times New Roman" w:cs="Times New Roman"/>
                <w:sz w:val="26"/>
                <w:szCs w:val="26"/>
              </w:rPr>
              <w:t>thay thế</w:t>
            </w:r>
          </w:p>
        </w:tc>
        <w:tc>
          <w:tcPr>
            <w:tcW w:w="6945" w:type="dxa"/>
          </w:tcPr>
          <w:tbl>
            <w:tblPr>
              <w:tblStyle w:val="TableGrid"/>
              <w:tblpPr w:leftFromText="180" w:rightFromText="180" w:vertAnchor="text" w:horzAnchor="margin" w:tblpY="136"/>
              <w:tblOverlap w:val="never"/>
              <w:tblW w:w="5903" w:type="dxa"/>
              <w:tblLayout w:type="fixed"/>
              <w:tblLook w:val="04A0" w:firstRow="1" w:lastRow="0" w:firstColumn="1" w:lastColumn="0" w:noHBand="0" w:noVBand="1"/>
            </w:tblPr>
            <w:tblGrid>
              <w:gridCol w:w="2865"/>
              <w:gridCol w:w="3038"/>
            </w:tblGrid>
            <w:tr w:rsidR="00064311" w:rsidRPr="00443CF7" w14:paraId="1181DC2B" w14:textId="77777777" w:rsidTr="001344BA">
              <w:trPr>
                <w:trHeight w:val="311"/>
              </w:trPr>
              <w:tc>
                <w:tcPr>
                  <w:tcW w:w="2865" w:type="dxa"/>
                </w:tcPr>
                <w:p w14:paraId="65A219A0" w14:textId="77777777" w:rsidR="00064311" w:rsidRPr="00443CF7" w:rsidRDefault="00064311" w:rsidP="00064311">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Tác nhân</w:t>
                  </w:r>
                </w:p>
              </w:tc>
              <w:tc>
                <w:tcPr>
                  <w:tcW w:w="3038" w:type="dxa"/>
                </w:tcPr>
                <w:p w14:paraId="16BDFC39" w14:textId="77777777" w:rsidR="00064311" w:rsidRPr="00443CF7" w:rsidRDefault="00064311" w:rsidP="00064311">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064311" w:rsidRPr="00443CF7" w14:paraId="1FCD30A1" w14:textId="77777777" w:rsidTr="001344BA">
              <w:trPr>
                <w:trHeight w:val="1503"/>
              </w:trPr>
              <w:tc>
                <w:tcPr>
                  <w:tcW w:w="2865" w:type="dxa"/>
                  <w:vMerge w:val="restart"/>
                </w:tcPr>
                <w:p w14:paraId="3DE81FB5" w14:textId="22A8C0F9" w:rsidR="00064311" w:rsidRPr="00443CF7" w:rsidRDefault="00064311" w:rsidP="00064311">
                  <w:pPr>
                    <w:spacing w:line="360" w:lineRule="auto"/>
                    <w:rPr>
                      <w:sz w:val="26"/>
                      <w:szCs w:val="26"/>
                    </w:rPr>
                  </w:pPr>
                  <w:r w:rsidRPr="00443CF7">
                    <w:rPr>
                      <w:sz w:val="26"/>
                      <w:szCs w:val="26"/>
                    </w:rPr>
                    <w:t xml:space="preserve">1. </w:t>
                  </w:r>
                  <w:r>
                    <w:rPr>
                      <w:sz w:val="26"/>
                      <w:szCs w:val="26"/>
                    </w:rPr>
                    <w:t>Người dùng nhấn vào nút thoát chương trình</w:t>
                  </w:r>
                </w:p>
                <w:p w14:paraId="0D15448A" w14:textId="3C065B19" w:rsidR="00064311" w:rsidRPr="00443CF7" w:rsidRDefault="00064311" w:rsidP="00064311">
                  <w:pPr>
                    <w:spacing w:line="360" w:lineRule="auto"/>
                    <w:rPr>
                      <w:sz w:val="26"/>
                      <w:szCs w:val="26"/>
                    </w:rPr>
                  </w:pPr>
                  <w:r>
                    <w:rPr>
                      <w:sz w:val="26"/>
                      <w:szCs w:val="26"/>
                    </w:rPr>
                    <w:t>2. Người dùng nhấn vào nút xác nhận thoát chương trình</w:t>
                  </w:r>
                </w:p>
              </w:tc>
              <w:tc>
                <w:tcPr>
                  <w:tcW w:w="3038" w:type="dxa"/>
                </w:tcPr>
                <w:p w14:paraId="03F31730" w14:textId="7DBCDF08" w:rsidR="00064311" w:rsidRPr="00443CF7" w:rsidRDefault="00064311" w:rsidP="00064311">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1.1 Hệ thống yêu cầu xác nhận thoát chương trình</w:t>
                  </w:r>
                </w:p>
              </w:tc>
            </w:tr>
            <w:tr w:rsidR="00064311" w:rsidRPr="00443CF7" w14:paraId="45B10376" w14:textId="77777777" w:rsidTr="001344BA">
              <w:trPr>
                <w:trHeight w:val="1361"/>
              </w:trPr>
              <w:tc>
                <w:tcPr>
                  <w:tcW w:w="2865" w:type="dxa"/>
                  <w:vMerge/>
                </w:tcPr>
                <w:p w14:paraId="1DCF6011" w14:textId="77777777" w:rsidR="00064311" w:rsidRPr="00443CF7" w:rsidRDefault="00064311" w:rsidP="00064311">
                  <w:pPr>
                    <w:pStyle w:val="TableCaption"/>
                    <w:snapToGrid w:val="0"/>
                    <w:rPr>
                      <w:rFonts w:ascii="Times New Roman" w:hAnsi="Times New Roman" w:cs="Times New Roman"/>
                      <w:b w:val="0"/>
                      <w:bCs w:val="0"/>
                      <w:sz w:val="26"/>
                      <w:szCs w:val="26"/>
                    </w:rPr>
                  </w:pPr>
                </w:p>
              </w:tc>
              <w:tc>
                <w:tcPr>
                  <w:tcW w:w="3038" w:type="dxa"/>
                </w:tcPr>
                <w:p w14:paraId="37A51BE8" w14:textId="77777777" w:rsidR="00064311" w:rsidRDefault="00064311" w:rsidP="00064311">
                  <w:pPr>
                    <w:pStyle w:val="TableCaption"/>
                    <w:snapToGrid w:val="0"/>
                    <w:rPr>
                      <w:rFonts w:ascii="Times New Roman" w:hAnsi="Times New Roman" w:cs="Times New Roman"/>
                      <w:b w:val="0"/>
                      <w:sz w:val="26"/>
                      <w:szCs w:val="26"/>
                    </w:rPr>
                  </w:pPr>
                </w:p>
                <w:p w14:paraId="542C61CE" w14:textId="77777777" w:rsidR="00064311" w:rsidRPr="00443CF7" w:rsidRDefault="00064311" w:rsidP="00064311">
                  <w:pPr>
                    <w:pStyle w:val="TableCaption"/>
                    <w:snapToGrid w:val="0"/>
                    <w:rPr>
                      <w:rFonts w:ascii="Times New Roman" w:hAnsi="Times New Roman" w:cs="Times New Roman"/>
                      <w:b w:val="0"/>
                      <w:sz w:val="26"/>
                      <w:szCs w:val="26"/>
                    </w:rPr>
                  </w:pPr>
                </w:p>
              </w:tc>
            </w:tr>
          </w:tbl>
          <w:p w14:paraId="7853BBA1" w14:textId="32DEA7BA" w:rsidR="00064311" w:rsidRDefault="00064311" w:rsidP="00064311">
            <w:pPr>
              <w:pStyle w:val="TableCaption"/>
              <w:snapToGrid w:val="0"/>
              <w:jc w:val="center"/>
              <w:rPr>
                <w:rFonts w:ascii="Times New Roman" w:hAnsi="Times New Roman" w:cs="Times New Roman"/>
                <w:sz w:val="26"/>
                <w:szCs w:val="26"/>
              </w:rPr>
            </w:pPr>
            <w:r w:rsidRPr="00443CF7">
              <w:rPr>
                <w:rFonts w:ascii="Times New Roman" w:hAnsi="Times New Roman" w:cs="Times New Roman"/>
                <w:b w:val="0"/>
                <w:sz w:val="26"/>
                <w:szCs w:val="26"/>
              </w:rPr>
              <w:t xml:space="preserve">                                                 </w:t>
            </w:r>
          </w:p>
        </w:tc>
      </w:tr>
      <w:tr w:rsidR="00064311" w:rsidRPr="00443CF7" w14:paraId="4D37A02D" w14:textId="77777777" w:rsidTr="001344BA">
        <w:trPr>
          <w:trHeight w:val="603"/>
        </w:trPr>
        <w:tc>
          <w:tcPr>
            <w:tcW w:w="2122" w:type="dxa"/>
          </w:tcPr>
          <w:p w14:paraId="4D704E18" w14:textId="77777777" w:rsidR="00064311" w:rsidRPr="00443CF7" w:rsidRDefault="00064311" w:rsidP="00064311">
            <w:pPr>
              <w:pStyle w:val="TableCaption"/>
              <w:snapToGrid w:val="0"/>
              <w:jc w:val="left"/>
              <w:rPr>
                <w:rFonts w:ascii="Times New Roman" w:hAnsi="Times New Roman" w:cs="Times New Roman"/>
                <w:sz w:val="26"/>
                <w:szCs w:val="26"/>
              </w:rPr>
            </w:pPr>
            <w:r w:rsidRPr="00443CF7">
              <w:rPr>
                <w:rFonts w:ascii="Times New Roman" w:hAnsi="Times New Roman" w:cs="Times New Roman"/>
                <w:sz w:val="26"/>
                <w:szCs w:val="26"/>
              </w:rPr>
              <w:t>Kết quả</w:t>
            </w:r>
          </w:p>
        </w:tc>
        <w:tc>
          <w:tcPr>
            <w:tcW w:w="6945" w:type="dxa"/>
          </w:tcPr>
          <w:p w14:paraId="6870DF69" w14:textId="5044A60B" w:rsidR="00064311" w:rsidRPr="00443CF7" w:rsidRDefault="00064311" w:rsidP="00064311">
            <w:pPr>
              <w:pStyle w:val="TableCaption"/>
              <w:snapToGrid w:val="0"/>
              <w:rPr>
                <w:rFonts w:ascii="Times New Roman" w:hAnsi="Times New Roman" w:cs="Times New Roman"/>
                <w:b w:val="0"/>
                <w:sz w:val="26"/>
                <w:szCs w:val="26"/>
              </w:rPr>
            </w:pPr>
            <w:r w:rsidRPr="00443CF7">
              <w:rPr>
                <w:rFonts w:ascii="Times New Roman" w:hAnsi="Times New Roman" w:cs="Times New Roman"/>
                <w:b w:val="0"/>
                <w:sz w:val="26"/>
                <w:szCs w:val="26"/>
              </w:rPr>
              <w:t xml:space="preserve">Hệ thống </w:t>
            </w:r>
            <w:r>
              <w:rPr>
                <w:rFonts w:ascii="Times New Roman" w:hAnsi="Times New Roman" w:cs="Times New Roman"/>
                <w:b w:val="0"/>
                <w:sz w:val="26"/>
                <w:szCs w:val="26"/>
              </w:rPr>
              <w:t>đăng xuất tài khoản người dùng và quay trở về giao diện đăng nhập</w:t>
            </w:r>
          </w:p>
        </w:tc>
      </w:tr>
      <w:tr w:rsidR="00064311" w:rsidRPr="00443CF7" w14:paraId="43165BDB" w14:textId="77777777" w:rsidTr="001344BA">
        <w:trPr>
          <w:trHeight w:val="1044"/>
        </w:trPr>
        <w:tc>
          <w:tcPr>
            <w:tcW w:w="2122" w:type="dxa"/>
          </w:tcPr>
          <w:p w14:paraId="6A08C0CD" w14:textId="77777777" w:rsidR="00064311" w:rsidRPr="00443CF7" w:rsidRDefault="00064311" w:rsidP="00064311">
            <w:pPr>
              <w:pStyle w:val="TableCaption"/>
              <w:tabs>
                <w:tab w:val="left" w:pos="1878"/>
              </w:tabs>
              <w:snapToGrid w:val="0"/>
              <w:jc w:val="left"/>
              <w:rPr>
                <w:rFonts w:ascii="Times New Roman" w:hAnsi="Times New Roman" w:cs="Times New Roman"/>
                <w:sz w:val="26"/>
                <w:szCs w:val="26"/>
              </w:rPr>
            </w:pPr>
            <w:r w:rsidRPr="00443CF7">
              <w:rPr>
                <w:rFonts w:ascii="Times New Roman" w:hAnsi="Times New Roman" w:cs="Times New Roman"/>
                <w:sz w:val="26"/>
                <w:szCs w:val="26"/>
              </w:rPr>
              <w:t>Ngoại lệ</w:t>
            </w:r>
          </w:p>
        </w:tc>
        <w:tc>
          <w:tcPr>
            <w:tcW w:w="6945" w:type="dxa"/>
          </w:tcPr>
          <w:p w14:paraId="6C1A2BFC" w14:textId="33E4AD0F" w:rsidR="00064311" w:rsidRPr="00443CF7" w:rsidRDefault="00064311" w:rsidP="00064311">
            <w:pPr>
              <w:pStyle w:val="TableCaption"/>
              <w:snapToGrid w:val="0"/>
              <w:rPr>
                <w:rFonts w:ascii="Times New Roman" w:hAnsi="Times New Roman" w:cs="Times New Roman"/>
                <w:b w:val="0"/>
                <w:sz w:val="26"/>
                <w:szCs w:val="26"/>
              </w:rPr>
            </w:pPr>
            <w:r w:rsidRPr="003315A9">
              <w:rPr>
                <w:rFonts w:ascii="Times New Roman" w:hAnsi="Times New Roman" w:cs="Times New Roman"/>
                <w:b w:val="0"/>
                <w:sz w:val="26"/>
                <w:szCs w:val="26"/>
              </w:rPr>
              <w:t>Ngư</w:t>
            </w:r>
            <w:r>
              <w:rPr>
                <w:rFonts w:ascii="Times New Roman" w:hAnsi="Times New Roman" w:cs="Times New Roman"/>
                <w:b w:val="0"/>
                <w:sz w:val="26"/>
                <w:szCs w:val="26"/>
              </w:rPr>
              <w:t>ời dùng chọn lệnh hủy đăng xuất và tiếp tục sử dụng hệ thống.</w:t>
            </w:r>
          </w:p>
        </w:tc>
      </w:tr>
    </w:tbl>
    <w:p w14:paraId="433FBFC8" w14:textId="2C7AE758" w:rsidR="00C35A0F" w:rsidRDefault="00C35A0F" w:rsidP="009C6B43">
      <w:pPr>
        <w:tabs>
          <w:tab w:val="center" w:pos="6379"/>
        </w:tabs>
        <w:spacing w:after="200" w:line="276" w:lineRule="auto"/>
        <w:rPr>
          <w:b/>
          <w:sz w:val="32"/>
          <w:szCs w:val="32"/>
        </w:rPr>
      </w:pPr>
    </w:p>
    <w:p w14:paraId="46EDB441" w14:textId="65F3BEEC" w:rsidR="00E66905" w:rsidRDefault="00E66905" w:rsidP="00E66905">
      <w:pPr>
        <w:pStyle w:val="Tiumccp1"/>
      </w:pPr>
      <w:bookmarkStart w:id="21" w:name="_Toc53584361"/>
      <w:r>
        <w:t>3.2 Usecase Cập nhật thông tin ( UC03)</w:t>
      </w:r>
      <w:bookmarkEnd w:id="21"/>
    </w:p>
    <w:tbl>
      <w:tblPr>
        <w:tblStyle w:val="TableGrid"/>
        <w:tblpPr w:leftFromText="180" w:rightFromText="180" w:vertAnchor="text" w:tblpXSpec="right" w:tblpY="1"/>
        <w:tblOverlap w:val="never"/>
        <w:tblW w:w="9209" w:type="dxa"/>
        <w:tblLayout w:type="fixed"/>
        <w:tblLook w:val="04A0" w:firstRow="1" w:lastRow="0" w:firstColumn="1" w:lastColumn="0" w:noHBand="0" w:noVBand="1"/>
      </w:tblPr>
      <w:tblGrid>
        <w:gridCol w:w="2263"/>
        <w:gridCol w:w="6946"/>
      </w:tblGrid>
      <w:tr w:rsidR="00E66905" w:rsidRPr="00FE6010" w14:paraId="7D6AD7FE" w14:textId="77777777" w:rsidTr="001344BA">
        <w:tc>
          <w:tcPr>
            <w:tcW w:w="2263" w:type="dxa"/>
          </w:tcPr>
          <w:p w14:paraId="2828F3E3" w14:textId="77777777" w:rsidR="00E66905" w:rsidRPr="00FE6010" w:rsidRDefault="00E66905" w:rsidP="001344BA">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t xml:space="preserve">Tên usecase </w:t>
            </w:r>
          </w:p>
        </w:tc>
        <w:tc>
          <w:tcPr>
            <w:tcW w:w="6946" w:type="dxa"/>
          </w:tcPr>
          <w:p w14:paraId="46210FE0" w14:textId="3DBCFEA0" w:rsidR="00E66905" w:rsidRPr="00FE6010" w:rsidRDefault="00E66905"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Cập nhật thông tin</w:t>
            </w:r>
          </w:p>
        </w:tc>
      </w:tr>
      <w:tr w:rsidR="00E66905" w:rsidRPr="00FE6010" w14:paraId="707869B6" w14:textId="77777777" w:rsidTr="001344BA">
        <w:tc>
          <w:tcPr>
            <w:tcW w:w="2263" w:type="dxa"/>
          </w:tcPr>
          <w:p w14:paraId="06ED2064" w14:textId="77777777" w:rsidR="00E66905" w:rsidRPr="00FE6010" w:rsidRDefault="00E66905" w:rsidP="001344BA">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t>Ngữ cản</w:t>
            </w:r>
            <w:r>
              <w:rPr>
                <w:rFonts w:ascii="Times New Roman" w:hAnsi="Times New Roman" w:cs="Times New Roman"/>
                <w:sz w:val="26"/>
                <w:szCs w:val="26"/>
              </w:rPr>
              <w:t>h</w:t>
            </w:r>
          </w:p>
        </w:tc>
        <w:tc>
          <w:tcPr>
            <w:tcW w:w="6946" w:type="dxa"/>
          </w:tcPr>
          <w:p w14:paraId="52004C35" w14:textId="274BC0F1" w:rsidR="00E66905" w:rsidRPr="00FE6010" w:rsidRDefault="00E66905" w:rsidP="00E66905">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Khi người dùng đang sử dụng hệ thống và người cập nhật thông tin cá nhân trên hệ thống</w:t>
            </w:r>
          </w:p>
        </w:tc>
      </w:tr>
      <w:tr w:rsidR="00E66905" w:rsidRPr="00FE6010" w14:paraId="254BD60A" w14:textId="77777777" w:rsidTr="001344BA">
        <w:trPr>
          <w:trHeight w:val="873"/>
        </w:trPr>
        <w:tc>
          <w:tcPr>
            <w:tcW w:w="2263" w:type="dxa"/>
          </w:tcPr>
          <w:p w14:paraId="567C70DD" w14:textId="77777777" w:rsidR="00E66905" w:rsidRPr="00FE6010" w:rsidRDefault="00E66905" w:rsidP="001344BA">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lastRenderedPageBreak/>
              <w:t>Mô tả</w:t>
            </w:r>
          </w:p>
        </w:tc>
        <w:tc>
          <w:tcPr>
            <w:tcW w:w="6946" w:type="dxa"/>
          </w:tcPr>
          <w:p w14:paraId="7CEAE5CC" w14:textId="77777777" w:rsidR="001C7168" w:rsidRDefault="00E66905"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Khi người dung có nhu cầu cập nhật thông tin cá nhân trên hệ thống, nút Cập nhật thông tin được kích hoạt để thực hiện chức </w:t>
            </w:r>
          </w:p>
          <w:p w14:paraId="7F02B0F6" w14:textId="041A3834" w:rsidR="00E66905" w:rsidRPr="00632314" w:rsidRDefault="00E66905"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năng Cập nhật thông tin</w:t>
            </w:r>
          </w:p>
        </w:tc>
      </w:tr>
      <w:tr w:rsidR="001C7168" w:rsidRPr="00FE6010" w14:paraId="1CD7D3E5" w14:textId="77777777" w:rsidTr="001344BA">
        <w:trPr>
          <w:trHeight w:val="873"/>
        </w:trPr>
        <w:tc>
          <w:tcPr>
            <w:tcW w:w="2263" w:type="dxa"/>
          </w:tcPr>
          <w:p w14:paraId="40B2433E" w14:textId="59DCC9C6" w:rsidR="001C7168" w:rsidRPr="00FE6010" w:rsidRDefault="001C7168" w:rsidP="001C7168">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Mục đích</w:t>
            </w:r>
          </w:p>
        </w:tc>
        <w:tc>
          <w:tcPr>
            <w:tcW w:w="6946" w:type="dxa"/>
          </w:tcPr>
          <w:p w14:paraId="11CA66D6" w14:textId="48AA5DD0" w:rsidR="001C7168" w:rsidRDefault="001C7168" w:rsidP="001C7168">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Cập nhật thông tin của người dùng</w:t>
            </w:r>
          </w:p>
        </w:tc>
      </w:tr>
      <w:tr w:rsidR="001C7168" w:rsidRPr="00FE6010" w14:paraId="0547B65E" w14:textId="77777777" w:rsidTr="001344BA">
        <w:trPr>
          <w:trHeight w:val="468"/>
        </w:trPr>
        <w:tc>
          <w:tcPr>
            <w:tcW w:w="2263" w:type="dxa"/>
          </w:tcPr>
          <w:p w14:paraId="695EFD18" w14:textId="73FFFBDC" w:rsidR="001C7168" w:rsidRPr="00FE6010" w:rsidRDefault="001C7168" w:rsidP="001C7168">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Sự kiện kích hoạt</w:t>
            </w:r>
          </w:p>
        </w:tc>
        <w:tc>
          <w:tcPr>
            <w:tcW w:w="6946" w:type="dxa"/>
          </w:tcPr>
          <w:p w14:paraId="7C207C26" w14:textId="37C5DFCA" w:rsidR="001C7168" w:rsidRPr="00FE6010" w:rsidRDefault="001C7168" w:rsidP="001C7168">
            <w:pPr>
              <w:pStyle w:val="TableCaption"/>
              <w:snapToGrid w:val="0"/>
              <w:rPr>
                <w:rFonts w:ascii="Times New Roman" w:hAnsi="Times New Roman" w:cs="Times New Roman"/>
                <w:b w:val="0"/>
                <w:sz w:val="26"/>
                <w:szCs w:val="26"/>
              </w:rPr>
            </w:pPr>
            <w:r w:rsidRPr="0027187B">
              <w:rPr>
                <w:rFonts w:ascii="Times New Roman" w:hAnsi="Times New Roman" w:cs="Times New Roman"/>
                <w:b w:val="0"/>
                <w:sz w:val="26"/>
                <w:szCs w:val="26"/>
              </w:rPr>
              <w:t>Chọn mở “</w:t>
            </w:r>
            <w:r>
              <w:rPr>
                <w:rFonts w:ascii="Times New Roman" w:hAnsi="Times New Roman" w:cs="Times New Roman"/>
                <w:b w:val="0"/>
                <w:sz w:val="26"/>
                <w:szCs w:val="26"/>
              </w:rPr>
              <w:t>Cập nhật thông tin</w:t>
            </w:r>
            <w:r w:rsidRPr="0027187B">
              <w:rPr>
                <w:rFonts w:ascii="Times New Roman" w:hAnsi="Times New Roman" w:cs="Times New Roman"/>
                <w:b w:val="0"/>
                <w:sz w:val="26"/>
                <w:szCs w:val="26"/>
              </w:rPr>
              <w:t xml:space="preserve">” </w:t>
            </w:r>
          </w:p>
        </w:tc>
      </w:tr>
      <w:tr w:rsidR="001C7168" w:rsidRPr="00FE6010" w14:paraId="4E89F6D9" w14:textId="77777777" w:rsidTr="001344BA">
        <w:trPr>
          <w:trHeight w:val="432"/>
        </w:trPr>
        <w:tc>
          <w:tcPr>
            <w:tcW w:w="2263" w:type="dxa"/>
          </w:tcPr>
          <w:p w14:paraId="2B2BF1AB" w14:textId="77777777" w:rsidR="001C7168" w:rsidRPr="00FE6010" w:rsidRDefault="001C7168" w:rsidP="001C7168">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t>Điều kiện tiên</w:t>
            </w:r>
            <w:r>
              <w:rPr>
                <w:rFonts w:ascii="Times New Roman" w:hAnsi="Times New Roman" w:cs="Times New Roman"/>
                <w:sz w:val="26"/>
                <w:szCs w:val="26"/>
              </w:rPr>
              <w:t xml:space="preserve"> </w:t>
            </w:r>
            <w:r w:rsidRPr="00FE6010">
              <w:rPr>
                <w:rFonts w:ascii="Times New Roman" w:hAnsi="Times New Roman" w:cs="Times New Roman"/>
                <w:sz w:val="26"/>
                <w:szCs w:val="26"/>
              </w:rPr>
              <w:t>quyết</w:t>
            </w:r>
          </w:p>
        </w:tc>
        <w:tc>
          <w:tcPr>
            <w:tcW w:w="6946" w:type="dxa"/>
          </w:tcPr>
          <w:p w14:paraId="4FE2E577" w14:textId="3D6CB500" w:rsidR="001C7168" w:rsidRPr="00FE6010" w:rsidRDefault="001C7168" w:rsidP="001C7168">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Đã đăng nhập vào hệ thống</w:t>
            </w:r>
            <w:r w:rsidR="00AC2609">
              <w:rPr>
                <w:rFonts w:ascii="Times New Roman" w:hAnsi="Times New Roman" w:cs="Times New Roman"/>
                <w:b w:val="0"/>
                <w:sz w:val="26"/>
                <w:szCs w:val="26"/>
              </w:rPr>
              <w:t xml:space="preserve"> và được phân quyền</w:t>
            </w:r>
          </w:p>
        </w:tc>
      </w:tr>
      <w:tr w:rsidR="001C7168" w:rsidRPr="00FE6010" w14:paraId="0761E999" w14:textId="77777777" w:rsidTr="001344BA">
        <w:trPr>
          <w:trHeight w:val="432"/>
        </w:trPr>
        <w:tc>
          <w:tcPr>
            <w:tcW w:w="2263" w:type="dxa"/>
          </w:tcPr>
          <w:p w14:paraId="1DCFBCE6" w14:textId="77777777" w:rsidR="001C7168" w:rsidRPr="00FE6010" w:rsidRDefault="001C7168" w:rsidP="001C7168">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t>Điều kiện sa</w:t>
            </w:r>
            <w:r>
              <w:rPr>
                <w:rFonts w:ascii="Times New Roman" w:hAnsi="Times New Roman" w:cs="Times New Roman"/>
                <w:sz w:val="26"/>
                <w:szCs w:val="26"/>
              </w:rPr>
              <w:t>u</w:t>
            </w:r>
          </w:p>
        </w:tc>
        <w:tc>
          <w:tcPr>
            <w:tcW w:w="6946" w:type="dxa"/>
          </w:tcPr>
          <w:p w14:paraId="458E83C5" w14:textId="1939A5C9" w:rsidR="001C7168" w:rsidRPr="00FE6010" w:rsidRDefault="001C7168" w:rsidP="001C7168">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Người dùng cập nhật thông tin thành công</w:t>
            </w:r>
          </w:p>
        </w:tc>
      </w:tr>
    </w:tbl>
    <w:tbl>
      <w:tblPr>
        <w:tblStyle w:val="TableGrid"/>
        <w:tblW w:w="9067" w:type="dxa"/>
        <w:tblLayout w:type="fixed"/>
        <w:tblLook w:val="04A0" w:firstRow="1" w:lastRow="0" w:firstColumn="1" w:lastColumn="0" w:noHBand="0" w:noVBand="1"/>
      </w:tblPr>
      <w:tblGrid>
        <w:gridCol w:w="2122"/>
        <w:gridCol w:w="6945"/>
      </w:tblGrid>
      <w:tr w:rsidR="00E66905" w:rsidRPr="00443CF7" w14:paraId="300C88AE" w14:textId="77777777" w:rsidTr="001344BA">
        <w:trPr>
          <w:trHeight w:val="2684"/>
        </w:trPr>
        <w:tc>
          <w:tcPr>
            <w:tcW w:w="2122" w:type="dxa"/>
          </w:tcPr>
          <w:p w14:paraId="524B3B91" w14:textId="77777777" w:rsidR="00E66905" w:rsidRPr="00443CF7" w:rsidRDefault="00E66905" w:rsidP="001344BA">
            <w:pPr>
              <w:pStyle w:val="TableCaption"/>
              <w:snapToGrid w:val="0"/>
              <w:jc w:val="left"/>
              <w:rPr>
                <w:rFonts w:ascii="Times New Roman" w:hAnsi="Times New Roman" w:cs="Times New Roman"/>
                <w:b w:val="0"/>
                <w:sz w:val="26"/>
                <w:szCs w:val="26"/>
              </w:rPr>
            </w:pPr>
          </w:p>
          <w:p w14:paraId="2B39113A" w14:textId="77777777" w:rsidR="00E66905" w:rsidRPr="00443CF7" w:rsidRDefault="00E66905" w:rsidP="001344BA">
            <w:pPr>
              <w:pStyle w:val="TableCaption"/>
              <w:snapToGrid w:val="0"/>
              <w:jc w:val="left"/>
              <w:rPr>
                <w:rFonts w:ascii="Times New Roman" w:hAnsi="Times New Roman" w:cs="Times New Roman"/>
                <w:b w:val="0"/>
                <w:sz w:val="26"/>
                <w:szCs w:val="26"/>
              </w:rPr>
            </w:pPr>
          </w:p>
          <w:p w14:paraId="4756B8F5" w14:textId="77777777" w:rsidR="00E66905" w:rsidRPr="00443CF7" w:rsidRDefault="00E66905" w:rsidP="001344BA">
            <w:pPr>
              <w:pStyle w:val="TableCaption"/>
              <w:snapToGrid w:val="0"/>
              <w:jc w:val="left"/>
              <w:rPr>
                <w:rFonts w:ascii="Times New Roman" w:hAnsi="Times New Roman" w:cs="Times New Roman"/>
                <w:b w:val="0"/>
                <w:sz w:val="26"/>
                <w:szCs w:val="26"/>
              </w:rPr>
            </w:pPr>
          </w:p>
          <w:p w14:paraId="65027581" w14:textId="77777777" w:rsidR="00E66905" w:rsidRPr="00443CF7" w:rsidRDefault="00E66905" w:rsidP="001344BA">
            <w:pPr>
              <w:pStyle w:val="TableCaption"/>
              <w:snapToGrid w:val="0"/>
              <w:jc w:val="left"/>
              <w:rPr>
                <w:rFonts w:ascii="Times New Roman" w:hAnsi="Times New Roman" w:cs="Times New Roman"/>
                <w:sz w:val="26"/>
                <w:szCs w:val="26"/>
              </w:rPr>
            </w:pPr>
            <w:r w:rsidRPr="00443CF7">
              <w:rPr>
                <w:rFonts w:ascii="Times New Roman" w:hAnsi="Times New Roman" w:cs="Times New Roman"/>
                <w:sz w:val="26"/>
                <w:szCs w:val="26"/>
              </w:rPr>
              <w:t xml:space="preserve">Luồng </w:t>
            </w:r>
            <w:r>
              <w:rPr>
                <w:rFonts w:ascii="Times New Roman" w:hAnsi="Times New Roman" w:cs="Times New Roman"/>
                <w:sz w:val="26"/>
                <w:szCs w:val="26"/>
              </w:rPr>
              <w:t>sự kiện</w:t>
            </w:r>
          </w:p>
        </w:tc>
        <w:tc>
          <w:tcPr>
            <w:tcW w:w="6945" w:type="dxa"/>
          </w:tcPr>
          <w:tbl>
            <w:tblPr>
              <w:tblStyle w:val="TableGrid"/>
              <w:tblpPr w:leftFromText="180" w:rightFromText="180" w:vertAnchor="text" w:horzAnchor="margin" w:tblpY="136"/>
              <w:tblOverlap w:val="never"/>
              <w:tblW w:w="5903" w:type="dxa"/>
              <w:tblLayout w:type="fixed"/>
              <w:tblLook w:val="04A0" w:firstRow="1" w:lastRow="0" w:firstColumn="1" w:lastColumn="0" w:noHBand="0" w:noVBand="1"/>
            </w:tblPr>
            <w:tblGrid>
              <w:gridCol w:w="2865"/>
              <w:gridCol w:w="3038"/>
            </w:tblGrid>
            <w:tr w:rsidR="00E66905" w:rsidRPr="00443CF7" w14:paraId="688AFA16" w14:textId="77777777" w:rsidTr="001344BA">
              <w:trPr>
                <w:trHeight w:val="311"/>
              </w:trPr>
              <w:tc>
                <w:tcPr>
                  <w:tcW w:w="2865" w:type="dxa"/>
                </w:tcPr>
                <w:p w14:paraId="2A62C249" w14:textId="77777777" w:rsidR="00E66905" w:rsidRPr="00443CF7" w:rsidRDefault="00E66905"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Tác nhân</w:t>
                  </w:r>
                </w:p>
              </w:tc>
              <w:tc>
                <w:tcPr>
                  <w:tcW w:w="3038" w:type="dxa"/>
                </w:tcPr>
                <w:p w14:paraId="29C43DFE" w14:textId="77777777" w:rsidR="00E66905" w:rsidRPr="00443CF7" w:rsidRDefault="00E66905"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E66905" w:rsidRPr="00443CF7" w14:paraId="72D69720" w14:textId="77777777" w:rsidTr="001344BA">
              <w:trPr>
                <w:trHeight w:val="1503"/>
              </w:trPr>
              <w:tc>
                <w:tcPr>
                  <w:tcW w:w="2865" w:type="dxa"/>
                  <w:vMerge w:val="restart"/>
                </w:tcPr>
                <w:p w14:paraId="32D47C2E" w14:textId="77777777" w:rsidR="004758AC" w:rsidRDefault="004758AC" w:rsidP="004758AC">
                  <w:pPr>
                    <w:spacing w:line="360" w:lineRule="auto"/>
                    <w:rPr>
                      <w:sz w:val="26"/>
                      <w:szCs w:val="26"/>
                    </w:rPr>
                  </w:pPr>
                  <w:r w:rsidRPr="00443CF7">
                    <w:rPr>
                      <w:sz w:val="26"/>
                      <w:szCs w:val="26"/>
                    </w:rPr>
                    <w:t xml:space="preserve">1. </w:t>
                  </w:r>
                  <w:r>
                    <w:rPr>
                      <w:sz w:val="26"/>
                      <w:szCs w:val="26"/>
                    </w:rPr>
                    <w:t>Người dùng nhấn vào nút Cập nhật thông tin</w:t>
                  </w:r>
                </w:p>
                <w:p w14:paraId="1CACC6CE" w14:textId="77777777" w:rsidR="004758AC" w:rsidRPr="00443CF7" w:rsidRDefault="004758AC" w:rsidP="004758AC">
                  <w:pPr>
                    <w:spacing w:line="360" w:lineRule="auto"/>
                    <w:rPr>
                      <w:sz w:val="26"/>
                      <w:szCs w:val="26"/>
                    </w:rPr>
                  </w:pPr>
                  <w:r>
                    <w:rPr>
                      <w:sz w:val="26"/>
                      <w:szCs w:val="26"/>
                    </w:rPr>
                    <w:t>2. Người dùng nhập thông tin cần cập nhật</w:t>
                  </w:r>
                </w:p>
                <w:p w14:paraId="6A035D80" w14:textId="77777777" w:rsidR="00E66905" w:rsidRDefault="004758AC" w:rsidP="004758AC">
                  <w:pPr>
                    <w:spacing w:line="360" w:lineRule="auto"/>
                    <w:rPr>
                      <w:sz w:val="26"/>
                      <w:szCs w:val="26"/>
                    </w:rPr>
                  </w:pPr>
                  <w:r>
                    <w:rPr>
                      <w:sz w:val="26"/>
                      <w:szCs w:val="26"/>
                    </w:rPr>
                    <w:t>3. Người dùng nhấn vào nút Cập nhật</w:t>
                  </w:r>
                </w:p>
                <w:p w14:paraId="0BE7D02A" w14:textId="1A4F6D77" w:rsidR="004758AC" w:rsidRPr="00443CF7" w:rsidRDefault="004758AC" w:rsidP="004758AC">
                  <w:pPr>
                    <w:spacing w:line="360" w:lineRule="auto"/>
                    <w:rPr>
                      <w:sz w:val="26"/>
                      <w:szCs w:val="26"/>
                    </w:rPr>
                  </w:pPr>
                  <w:r>
                    <w:rPr>
                      <w:sz w:val="26"/>
                      <w:szCs w:val="26"/>
                    </w:rPr>
                    <w:t xml:space="preserve">4. Người dùng nhấn vào nút Xác nhận </w:t>
                  </w:r>
                </w:p>
              </w:tc>
              <w:tc>
                <w:tcPr>
                  <w:tcW w:w="3038" w:type="dxa"/>
                </w:tcPr>
                <w:p w14:paraId="6C600895" w14:textId="77777777" w:rsidR="00E66905" w:rsidRDefault="004758AC" w:rsidP="004758AC">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2</w:t>
                  </w:r>
                  <w:r w:rsidR="00E66905">
                    <w:rPr>
                      <w:rFonts w:ascii="Times New Roman" w:hAnsi="Times New Roman" w:cs="Times New Roman"/>
                      <w:b w:val="0"/>
                      <w:sz w:val="26"/>
                      <w:szCs w:val="26"/>
                    </w:rPr>
                    <w:t xml:space="preserve">.1 Hệ thống </w:t>
                  </w:r>
                  <w:r>
                    <w:rPr>
                      <w:rFonts w:ascii="Times New Roman" w:hAnsi="Times New Roman" w:cs="Times New Roman"/>
                      <w:b w:val="0"/>
                      <w:sz w:val="26"/>
                      <w:szCs w:val="26"/>
                    </w:rPr>
                    <w:t>kiểm tra thông tin nhập có hợp lệ hay không</w:t>
                  </w:r>
                </w:p>
                <w:p w14:paraId="57299F71" w14:textId="4FCCA413" w:rsidR="004758AC" w:rsidRPr="00443CF7" w:rsidRDefault="004758AC" w:rsidP="004758AC">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3.1 Hệ thống xác nhận người dùng có đồng ý với thông tin đã cập nhật hay không</w:t>
                  </w:r>
                </w:p>
              </w:tc>
            </w:tr>
            <w:tr w:rsidR="00E66905" w:rsidRPr="00443CF7" w14:paraId="64837130" w14:textId="77777777" w:rsidTr="001344BA">
              <w:trPr>
                <w:trHeight w:val="1361"/>
              </w:trPr>
              <w:tc>
                <w:tcPr>
                  <w:tcW w:w="2865" w:type="dxa"/>
                  <w:vMerge/>
                </w:tcPr>
                <w:p w14:paraId="2D70A81A" w14:textId="77777777" w:rsidR="00E66905" w:rsidRPr="00443CF7" w:rsidRDefault="00E66905" w:rsidP="001344BA">
                  <w:pPr>
                    <w:pStyle w:val="TableCaption"/>
                    <w:snapToGrid w:val="0"/>
                    <w:rPr>
                      <w:rFonts w:ascii="Times New Roman" w:hAnsi="Times New Roman" w:cs="Times New Roman"/>
                      <w:b w:val="0"/>
                      <w:bCs w:val="0"/>
                      <w:sz w:val="26"/>
                      <w:szCs w:val="26"/>
                    </w:rPr>
                  </w:pPr>
                </w:p>
              </w:tc>
              <w:tc>
                <w:tcPr>
                  <w:tcW w:w="3038" w:type="dxa"/>
                </w:tcPr>
                <w:p w14:paraId="55EDC27D" w14:textId="77777777" w:rsidR="00E66905" w:rsidRDefault="00E66905" w:rsidP="001344BA">
                  <w:pPr>
                    <w:pStyle w:val="TableCaption"/>
                    <w:snapToGrid w:val="0"/>
                    <w:rPr>
                      <w:rFonts w:ascii="Times New Roman" w:hAnsi="Times New Roman" w:cs="Times New Roman"/>
                      <w:b w:val="0"/>
                      <w:sz w:val="26"/>
                      <w:szCs w:val="26"/>
                    </w:rPr>
                  </w:pPr>
                </w:p>
                <w:p w14:paraId="1D4B1578" w14:textId="77777777" w:rsidR="00E66905" w:rsidRPr="00443CF7" w:rsidRDefault="00E66905" w:rsidP="001344BA">
                  <w:pPr>
                    <w:pStyle w:val="TableCaption"/>
                    <w:snapToGrid w:val="0"/>
                    <w:rPr>
                      <w:rFonts w:ascii="Times New Roman" w:hAnsi="Times New Roman" w:cs="Times New Roman"/>
                      <w:b w:val="0"/>
                      <w:sz w:val="26"/>
                      <w:szCs w:val="26"/>
                    </w:rPr>
                  </w:pPr>
                </w:p>
              </w:tc>
            </w:tr>
          </w:tbl>
          <w:p w14:paraId="219A1B0D" w14:textId="77777777" w:rsidR="00E66905" w:rsidRPr="00443CF7" w:rsidRDefault="00E66905" w:rsidP="001344BA">
            <w:pPr>
              <w:pStyle w:val="TableCaption"/>
              <w:snapToGrid w:val="0"/>
              <w:rPr>
                <w:rFonts w:ascii="Times New Roman" w:hAnsi="Times New Roman" w:cs="Times New Roman"/>
                <w:b w:val="0"/>
                <w:sz w:val="26"/>
                <w:szCs w:val="26"/>
              </w:rPr>
            </w:pPr>
            <w:r w:rsidRPr="00443CF7">
              <w:rPr>
                <w:rFonts w:ascii="Times New Roman" w:hAnsi="Times New Roman" w:cs="Times New Roman"/>
                <w:b w:val="0"/>
                <w:sz w:val="26"/>
                <w:szCs w:val="26"/>
              </w:rPr>
              <w:t xml:space="preserve">                                                 </w:t>
            </w:r>
          </w:p>
        </w:tc>
      </w:tr>
      <w:tr w:rsidR="00E66905" w:rsidRPr="00443CF7" w14:paraId="134AEA11" w14:textId="77777777" w:rsidTr="001344BA">
        <w:trPr>
          <w:trHeight w:val="2684"/>
        </w:trPr>
        <w:tc>
          <w:tcPr>
            <w:tcW w:w="2122" w:type="dxa"/>
          </w:tcPr>
          <w:p w14:paraId="6BE45592" w14:textId="77777777" w:rsidR="00E66905" w:rsidRPr="00443CF7" w:rsidRDefault="00E66905" w:rsidP="001344BA">
            <w:pPr>
              <w:pStyle w:val="TableCaption"/>
              <w:snapToGrid w:val="0"/>
              <w:jc w:val="left"/>
              <w:rPr>
                <w:rFonts w:ascii="Times New Roman" w:hAnsi="Times New Roman" w:cs="Times New Roman"/>
                <w:b w:val="0"/>
                <w:sz w:val="26"/>
                <w:szCs w:val="26"/>
              </w:rPr>
            </w:pPr>
          </w:p>
          <w:p w14:paraId="31B3C47E" w14:textId="77777777" w:rsidR="00E66905" w:rsidRPr="00443CF7" w:rsidRDefault="00E66905" w:rsidP="001344BA">
            <w:pPr>
              <w:pStyle w:val="TableCaption"/>
              <w:snapToGrid w:val="0"/>
              <w:jc w:val="left"/>
              <w:rPr>
                <w:rFonts w:ascii="Times New Roman" w:hAnsi="Times New Roman" w:cs="Times New Roman"/>
                <w:b w:val="0"/>
                <w:sz w:val="26"/>
                <w:szCs w:val="26"/>
              </w:rPr>
            </w:pPr>
          </w:p>
          <w:p w14:paraId="5885D264" w14:textId="77777777" w:rsidR="00E66905" w:rsidRPr="00443CF7" w:rsidRDefault="00E66905" w:rsidP="001344BA">
            <w:pPr>
              <w:pStyle w:val="TableCaption"/>
              <w:snapToGrid w:val="0"/>
              <w:jc w:val="left"/>
              <w:rPr>
                <w:rFonts w:ascii="Times New Roman" w:hAnsi="Times New Roman" w:cs="Times New Roman"/>
                <w:b w:val="0"/>
                <w:sz w:val="26"/>
                <w:szCs w:val="26"/>
              </w:rPr>
            </w:pPr>
          </w:p>
          <w:p w14:paraId="20E51E25" w14:textId="77777777" w:rsidR="00E66905" w:rsidRPr="00443CF7" w:rsidRDefault="00E66905" w:rsidP="001344BA">
            <w:pPr>
              <w:pStyle w:val="TableCaption"/>
              <w:snapToGrid w:val="0"/>
              <w:jc w:val="left"/>
              <w:rPr>
                <w:rFonts w:ascii="Times New Roman" w:hAnsi="Times New Roman" w:cs="Times New Roman"/>
                <w:b w:val="0"/>
                <w:sz w:val="26"/>
                <w:szCs w:val="26"/>
              </w:rPr>
            </w:pPr>
            <w:r w:rsidRPr="00443CF7">
              <w:rPr>
                <w:rFonts w:ascii="Times New Roman" w:hAnsi="Times New Roman" w:cs="Times New Roman"/>
                <w:sz w:val="26"/>
                <w:szCs w:val="26"/>
              </w:rPr>
              <w:t xml:space="preserve">Luồng </w:t>
            </w:r>
            <w:r>
              <w:rPr>
                <w:rFonts w:ascii="Times New Roman" w:hAnsi="Times New Roman" w:cs="Times New Roman"/>
                <w:sz w:val="26"/>
                <w:szCs w:val="26"/>
              </w:rPr>
              <w:t>thay thế</w:t>
            </w:r>
          </w:p>
        </w:tc>
        <w:tc>
          <w:tcPr>
            <w:tcW w:w="6945" w:type="dxa"/>
          </w:tcPr>
          <w:tbl>
            <w:tblPr>
              <w:tblStyle w:val="TableGrid"/>
              <w:tblpPr w:leftFromText="180" w:rightFromText="180" w:vertAnchor="text" w:horzAnchor="margin" w:tblpY="136"/>
              <w:tblOverlap w:val="never"/>
              <w:tblW w:w="5903" w:type="dxa"/>
              <w:tblLayout w:type="fixed"/>
              <w:tblLook w:val="04A0" w:firstRow="1" w:lastRow="0" w:firstColumn="1" w:lastColumn="0" w:noHBand="0" w:noVBand="1"/>
            </w:tblPr>
            <w:tblGrid>
              <w:gridCol w:w="2865"/>
              <w:gridCol w:w="3038"/>
            </w:tblGrid>
            <w:tr w:rsidR="00E66905" w:rsidRPr="00443CF7" w14:paraId="2A2CFEF8" w14:textId="77777777" w:rsidTr="001344BA">
              <w:trPr>
                <w:trHeight w:val="311"/>
              </w:trPr>
              <w:tc>
                <w:tcPr>
                  <w:tcW w:w="2865" w:type="dxa"/>
                </w:tcPr>
                <w:p w14:paraId="10C246CA" w14:textId="77777777" w:rsidR="00E66905" w:rsidRPr="00443CF7" w:rsidRDefault="00E66905"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Tác nhân</w:t>
                  </w:r>
                </w:p>
              </w:tc>
              <w:tc>
                <w:tcPr>
                  <w:tcW w:w="3038" w:type="dxa"/>
                </w:tcPr>
                <w:p w14:paraId="08226297" w14:textId="77777777" w:rsidR="00E66905" w:rsidRPr="00443CF7" w:rsidRDefault="00E66905"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E66905" w:rsidRPr="00443CF7" w14:paraId="4F81D902" w14:textId="77777777" w:rsidTr="001344BA">
              <w:trPr>
                <w:trHeight w:val="1503"/>
              </w:trPr>
              <w:tc>
                <w:tcPr>
                  <w:tcW w:w="2865" w:type="dxa"/>
                  <w:vMerge w:val="restart"/>
                </w:tcPr>
                <w:p w14:paraId="1B3E27D8" w14:textId="23BEB665" w:rsidR="00E66905" w:rsidRDefault="00E66905" w:rsidP="001344BA">
                  <w:pPr>
                    <w:spacing w:line="360" w:lineRule="auto"/>
                    <w:rPr>
                      <w:sz w:val="26"/>
                      <w:szCs w:val="26"/>
                    </w:rPr>
                  </w:pPr>
                  <w:r w:rsidRPr="00443CF7">
                    <w:rPr>
                      <w:sz w:val="26"/>
                      <w:szCs w:val="26"/>
                    </w:rPr>
                    <w:t xml:space="preserve">1. </w:t>
                  </w:r>
                  <w:r>
                    <w:rPr>
                      <w:sz w:val="26"/>
                      <w:szCs w:val="26"/>
                    </w:rPr>
                    <w:t xml:space="preserve">Người dùng nhấn vào nút </w:t>
                  </w:r>
                  <w:r w:rsidR="004758AC">
                    <w:rPr>
                      <w:sz w:val="26"/>
                      <w:szCs w:val="26"/>
                    </w:rPr>
                    <w:t>Cập nhật thông tin</w:t>
                  </w:r>
                </w:p>
                <w:p w14:paraId="54280940" w14:textId="77777777" w:rsidR="00E66905" w:rsidRDefault="00E66905" w:rsidP="004758AC">
                  <w:pPr>
                    <w:spacing w:line="360" w:lineRule="auto"/>
                    <w:rPr>
                      <w:sz w:val="26"/>
                      <w:szCs w:val="26"/>
                    </w:rPr>
                  </w:pPr>
                  <w:r>
                    <w:rPr>
                      <w:sz w:val="26"/>
                      <w:szCs w:val="26"/>
                    </w:rPr>
                    <w:t xml:space="preserve">2. Người dùng nhấn vào nút </w:t>
                  </w:r>
                  <w:r w:rsidR="004758AC">
                    <w:rPr>
                      <w:sz w:val="26"/>
                      <w:szCs w:val="26"/>
                    </w:rPr>
                    <w:t>Back</w:t>
                  </w:r>
                </w:p>
                <w:p w14:paraId="3A8B4257" w14:textId="45A804FB" w:rsidR="004758AC" w:rsidRPr="00443CF7" w:rsidRDefault="004758AC" w:rsidP="004758AC">
                  <w:pPr>
                    <w:spacing w:line="360" w:lineRule="auto"/>
                    <w:rPr>
                      <w:sz w:val="26"/>
                      <w:szCs w:val="26"/>
                    </w:rPr>
                  </w:pPr>
                  <w:r>
                    <w:rPr>
                      <w:sz w:val="26"/>
                      <w:szCs w:val="26"/>
                    </w:rPr>
                    <w:t>3. Người dùng xác nhận thoát khỏi chức năng Cập nhật thông tin</w:t>
                  </w:r>
                </w:p>
              </w:tc>
              <w:tc>
                <w:tcPr>
                  <w:tcW w:w="3038" w:type="dxa"/>
                </w:tcPr>
                <w:p w14:paraId="0B7CD847" w14:textId="34FF54B3" w:rsidR="00E66905" w:rsidRPr="00443CF7" w:rsidRDefault="004758AC" w:rsidP="004758AC">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2</w:t>
                  </w:r>
                  <w:r w:rsidR="00E66905">
                    <w:rPr>
                      <w:rFonts w:ascii="Times New Roman" w:hAnsi="Times New Roman" w:cs="Times New Roman"/>
                      <w:b w:val="0"/>
                      <w:sz w:val="26"/>
                      <w:szCs w:val="26"/>
                    </w:rPr>
                    <w:t xml:space="preserve">.1 Hệ thống yêu cầu xác nhận thoát </w:t>
                  </w:r>
                  <w:r>
                    <w:rPr>
                      <w:rFonts w:ascii="Times New Roman" w:hAnsi="Times New Roman" w:cs="Times New Roman"/>
                      <w:b w:val="0"/>
                      <w:sz w:val="26"/>
                      <w:szCs w:val="26"/>
                    </w:rPr>
                    <w:t>chức năng Cập nhật thông tin</w:t>
                  </w:r>
                </w:p>
              </w:tc>
            </w:tr>
            <w:tr w:rsidR="00E66905" w:rsidRPr="00443CF7" w14:paraId="2480A700" w14:textId="77777777" w:rsidTr="001344BA">
              <w:trPr>
                <w:trHeight w:val="1361"/>
              </w:trPr>
              <w:tc>
                <w:tcPr>
                  <w:tcW w:w="2865" w:type="dxa"/>
                  <w:vMerge/>
                </w:tcPr>
                <w:p w14:paraId="436F0AED" w14:textId="77777777" w:rsidR="00E66905" w:rsidRPr="00443CF7" w:rsidRDefault="00E66905" w:rsidP="001344BA">
                  <w:pPr>
                    <w:pStyle w:val="TableCaption"/>
                    <w:snapToGrid w:val="0"/>
                    <w:rPr>
                      <w:rFonts w:ascii="Times New Roman" w:hAnsi="Times New Roman" w:cs="Times New Roman"/>
                      <w:b w:val="0"/>
                      <w:bCs w:val="0"/>
                      <w:sz w:val="26"/>
                      <w:szCs w:val="26"/>
                    </w:rPr>
                  </w:pPr>
                </w:p>
              </w:tc>
              <w:tc>
                <w:tcPr>
                  <w:tcW w:w="3038" w:type="dxa"/>
                </w:tcPr>
                <w:p w14:paraId="160300D7" w14:textId="77777777" w:rsidR="00E66905" w:rsidRDefault="00E66905" w:rsidP="001344BA">
                  <w:pPr>
                    <w:pStyle w:val="TableCaption"/>
                    <w:snapToGrid w:val="0"/>
                    <w:rPr>
                      <w:rFonts w:ascii="Times New Roman" w:hAnsi="Times New Roman" w:cs="Times New Roman"/>
                      <w:b w:val="0"/>
                      <w:sz w:val="26"/>
                      <w:szCs w:val="26"/>
                    </w:rPr>
                  </w:pPr>
                </w:p>
                <w:p w14:paraId="0C43EA50" w14:textId="77777777" w:rsidR="00E66905" w:rsidRPr="00443CF7" w:rsidRDefault="00E66905" w:rsidP="001344BA">
                  <w:pPr>
                    <w:pStyle w:val="TableCaption"/>
                    <w:snapToGrid w:val="0"/>
                    <w:rPr>
                      <w:rFonts w:ascii="Times New Roman" w:hAnsi="Times New Roman" w:cs="Times New Roman"/>
                      <w:b w:val="0"/>
                      <w:sz w:val="26"/>
                      <w:szCs w:val="26"/>
                    </w:rPr>
                  </w:pPr>
                </w:p>
              </w:tc>
            </w:tr>
          </w:tbl>
          <w:p w14:paraId="76937DB8" w14:textId="77777777" w:rsidR="00E66905" w:rsidRDefault="00E66905" w:rsidP="001344BA">
            <w:pPr>
              <w:pStyle w:val="TableCaption"/>
              <w:snapToGrid w:val="0"/>
              <w:jc w:val="center"/>
              <w:rPr>
                <w:rFonts w:ascii="Times New Roman" w:hAnsi="Times New Roman" w:cs="Times New Roman"/>
                <w:sz w:val="26"/>
                <w:szCs w:val="26"/>
              </w:rPr>
            </w:pPr>
            <w:r w:rsidRPr="00443CF7">
              <w:rPr>
                <w:rFonts w:ascii="Times New Roman" w:hAnsi="Times New Roman" w:cs="Times New Roman"/>
                <w:b w:val="0"/>
                <w:sz w:val="26"/>
                <w:szCs w:val="26"/>
              </w:rPr>
              <w:t xml:space="preserve">                                                 </w:t>
            </w:r>
          </w:p>
        </w:tc>
      </w:tr>
      <w:tr w:rsidR="00E66905" w:rsidRPr="00443CF7" w14:paraId="702CC10F" w14:textId="77777777" w:rsidTr="001344BA">
        <w:trPr>
          <w:trHeight w:val="603"/>
        </w:trPr>
        <w:tc>
          <w:tcPr>
            <w:tcW w:w="2122" w:type="dxa"/>
          </w:tcPr>
          <w:p w14:paraId="3C024925" w14:textId="77777777" w:rsidR="00E66905" w:rsidRPr="00443CF7" w:rsidRDefault="00E66905" w:rsidP="001344BA">
            <w:pPr>
              <w:pStyle w:val="TableCaption"/>
              <w:snapToGrid w:val="0"/>
              <w:jc w:val="left"/>
              <w:rPr>
                <w:rFonts w:ascii="Times New Roman" w:hAnsi="Times New Roman" w:cs="Times New Roman"/>
                <w:sz w:val="26"/>
                <w:szCs w:val="26"/>
              </w:rPr>
            </w:pPr>
            <w:r w:rsidRPr="00443CF7">
              <w:rPr>
                <w:rFonts w:ascii="Times New Roman" w:hAnsi="Times New Roman" w:cs="Times New Roman"/>
                <w:sz w:val="26"/>
                <w:szCs w:val="26"/>
              </w:rPr>
              <w:t>Kết quả</w:t>
            </w:r>
          </w:p>
        </w:tc>
        <w:tc>
          <w:tcPr>
            <w:tcW w:w="6945" w:type="dxa"/>
          </w:tcPr>
          <w:p w14:paraId="3EBCE868" w14:textId="3E8AD03F" w:rsidR="00E66905" w:rsidRPr="00443CF7" w:rsidRDefault="00E66905" w:rsidP="00483389">
            <w:pPr>
              <w:pStyle w:val="TableCaption"/>
              <w:snapToGrid w:val="0"/>
              <w:rPr>
                <w:rFonts w:ascii="Times New Roman" w:hAnsi="Times New Roman" w:cs="Times New Roman"/>
                <w:b w:val="0"/>
                <w:sz w:val="26"/>
                <w:szCs w:val="26"/>
              </w:rPr>
            </w:pPr>
            <w:r w:rsidRPr="00443CF7">
              <w:rPr>
                <w:rFonts w:ascii="Times New Roman" w:hAnsi="Times New Roman" w:cs="Times New Roman"/>
                <w:b w:val="0"/>
                <w:sz w:val="26"/>
                <w:szCs w:val="26"/>
              </w:rPr>
              <w:t xml:space="preserve">Hệ thống </w:t>
            </w:r>
            <w:r w:rsidR="00483389">
              <w:rPr>
                <w:rFonts w:ascii="Times New Roman" w:hAnsi="Times New Roman" w:cs="Times New Roman"/>
                <w:b w:val="0"/>
                <w:sz w:val="26"/>
                <w:szCs w:val="26"/>
              </w:rPr>
              <w:t>cập nhật thông tin</w:t>
            </w:r>
            <w:r>
              <w:rPr>
                <w:rFonts w:ascii="Times New Roman" w:hAnsi="Times New Roman" w:cs="Times New Roman"/>
                <w:b w:val="0"/>
                <w:sz w:val="26"/>
                <w:szCs w:val="26"/>
              </w:rPr>
              <w:t xml:space="preserve"> người dù</w:t>
            </w:r>
            <w:r w:rsidR="00483389">
              <w:rPr>
                <w:rFonts w:ascii="Times New Roman" w:hAnsi="Times New Roman" w:cs="Times New Roman"/>
                <w:b w:val="0"/>
                <w:sz w:val="26"/>
                <w:szCs w:val="26"/>
              </w:rPr>
              <w:t>ng và quay trở về giao diện sử dụng ban đầu</w:t>
            </w:r>
          </w:p>
        </w:tc>
      </w:tr>
      <w:tr w:rsidR="00E66905" w:rsidRPr="00443CF7" w14:paraId="621D8354" w14:textId="77777777" w:rsidTr="001344BA">
        <w:trPr>
          <w:trHeight w:val="1044"/>
        </w:trPr>
        <w:tc>
          <w:tcPr>
            <w:tcW w:w="2122" w:type="dxa"/>
          </w:tcPr>
          <w:p w14:paraId="7FF75023" w14:textId="77777777" w:rsidR="00E66905" w:rsidRPr="00443CF7" w:rsidRDefault="00E66905" w:rsidP="001344BA">
            <w:pPr>
              <w:pStyle w:val="TableCaption"/>
              <w:tabs>
                <w:tab w:val="left" w:pos="1878"/>
              </w:tabs>
              <w:snapToGrid w:val="0"/>
              <w:jc w:val="left"/>
              <w:rPr>
                <w:rFonts w:ascii="Times New Roman" w:hAnsi="Times New Roman" w:cs="Times New Roman"/>
                <w:sz w:val="26"/>
                <w:szCs w:val="26"/>
              </w:rPr>
            </w:pPr>
            <w:r w:rsidRPr="00443CF7">
              <w:rPr>
                <w:rFonts w:ascii="Times New Roman" w:hAnsi="Times New Roman" w:cs="Times New Roman"/>
                <w:sz w:val="26"/>
                <w:szCs w:val="26"/>
              </w:rPr>
              <w:t>Ngoại lệ</w:t>
            </w:r>
          </w:p>
        </w:tc>
        <w:tc>
          <w:tcPr>
            <w:tcW w:w="6945" w:type="dxa"/>
          </w:tcPr>
          <w:p w14:paraId="4DCA39F0" w14:textId="0907BFA6" w:rsidR="00E66905" w:rsidRPr="00443CF7" w:rsidRDefault="00E66905" w:rsidP="00483389">
            <w:pPr>
              <w:pStyle w:val="TableCaption"/>
              <w:snapToGrid w:val="0"/>
              <w:rPr>
                <w:rFonts w:ascii="Times New Roman" w:hAnsi="Times New Roman" w:cs="Times New Roman"/>
                <w:b w:val="0"/>
                <w:sz w:val="26"/>
                <w:szCs w:val="26"/>
              </w:rPr>
            </w:pPr>
            <w:r w:rsidRPr="003315A9">
              <w:rPr>
                <w:rFonts w:ascii="Times New Roman" w:hAnsi="Times New Roman" w:cs="Times New Roman"/>
                <w:b w:val="0"/>
                <w:sz w:val="26"/>
                <w:szCs w:val="26"/>
              </w:rPr>
              <w:t>Ngư</w:t>
            </w:r>
            <w:r>
              <w:rPr>
                <w:rFonts w:ascii="Times New Roman" w:hAnsi="Times New Roman" w:cs="Times New Roman"/>
                <w:b w:val="0"/>
                <w:sz w:val="26"/>
                <w:szCs w:val="26"/>
              </w:rPr>
              <w:t xml:space="preserve">ời dùng chọn lệnh hủy </w:t>
            </w:r>
            <w:r w:rsidR="00483389">
              <w:rPr>
                <w:rFonts w:ascii="Times New Roman" w:hAnsi="Times New Roman" w:cs="Times New Roman"/>
                <w:b w:val="0"/>
                <w:sz w:val="26"/>
                <w:szCs w:val="26"/>
              </w:rPr>
              <w:t xml:space="preserve">cập nhật </w:t>
            </w:r>
            <w:r>
              <w:rPr>
                <w:rFonts w:ascii="Times New Roman" w:hAnsi="Times New Roman" w:cs="Times New Roman"/>
                <w:b w:val="0"/>
                <w:sz w:val="26"/>
                <w:szCs w:val="26"/>
              </w:rPr>
              <w:t>và tiếp tục sử dụng hệ thống.</w:t>
            </w:r>
          </w:p>
        </w:tc>
      </w:tr>
    </w:tbl>
    <w:p w14:paraId="0209D50B" w14:textId="77777777" w:rsidR="00E66905" w:rsidRDefault="00E66905" w:rsidP="009C6B43">
      <w:pPr>
        <w:tabs>
          <w:tab w:val="center" w:pos="6379"/>
        </w:tabs>
        <w:spacing w:after="200" w:line="276" w:lineRule="auto"/>
        <w:rPr>
          <w:b/>
          <w:sz w:val="32"/>
          <w:szCs w:val="32"/>
        </w:rPr>
      </w:pPr>
    </w:p>
    <w:p w14:paraId="148B6C64" w14:textId="557FC29E" w:rsidR="00106698" w:rsidRDefault="00106698" w:rsidP="00106698">
      <w:pPr>
        <w:pStyle w:val="Tiumccp1"/>
      </w:pPr>
      <w:bookmarkStart w:id="22" w:name="_Toc53584362"/>
      <w:r>
        <w:t>3.</w:t>
      </w:r>
      <w:r w:rsidR="00064311">
        <w:t>4</w:t>
      </w:r>
      <w:r>
        <w:t xml:space="preserve"> Usecase </w:t>
      </w:r>
      <w:r w:rsidR="00103E3D">
        <w:t xml:space="preserve">Thuê phòng </w:t>
      </w:r>
      <w:r>
        <w:t>( UC</w:t>
      </w:r>
      <w:r w:rsidR="00103E3D">
        <w:t>04</w:t>
      </w:r>
      <w:r>
        <w:t>)</w:t>
      </w:r>
      <w:bookmarkEnd w:id="22"/>
    </w:p>
    <w:tbl>
      <w:tblPr>
        <w:tblStyle w:val="TableGrid"/>
        <w:tblpPr w:leftFromText="180" w:rightFromText="180" w:vertAnchor="text" w:tblpXSpec="right" w:tblpY="1"/>
        <w:tblOverlap w:val="never"/>
        <w:tblW w:w="9209" w:type="dxa"/>
        <w:tblLayout w:type="fixed"/>
        <w:tblLook w:val="04A0" w:firstRow="1" w:lastRow="0" w:firstColumn="1" w:lastColumn="0" w:noHBand="0" w:noVBand="1"/>
      </w:tblPr>
      <w:tblGrid>
        <w:gridCol w:w="2263"/>
        <w:gridCol w:w="6946"/>
      </w:tblGrid>
      <w:tr w:rsidR="00106698" w:rsidRPr="00FE6010" w14:paraId="6FA8990E" w14:textId="77777777" w:rsidTr="001344BA">
        <w:tc>
          <w:tcPr>
            <w:tcW w:w="2263" w:type="dxa"/>
          </w:tcPr>
          <w:p w14:paraId="43C9F04D" w14:textId="77777777" w:rsidR="00106698" w:rsidRPr="00FE6010" w:rsidRDefault="00106698" w:rsidP="001344BA">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t xml:space="preserve">Tên usecase </w:t>
            </w:r>
          </w:p>
        </w:tc>
        <w:tc>
          <w:tcPr>
            <w:tcW w:w="6946" w:type="dxa"/>
          </w:tcPr>
          <w:p w14:paraId="351487C0" w14:textId="060A2077" w:rsidR="00106698" w:rsidRPr="00FE6010" w:rsidRDefault="00103E3D"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Thuê phòng</w:t>
            </w:r>
          </w:p>
        </w:tc>
      </w:tr>
      <w:tr w:rsidR="00106698" w:rsidRPr="00FE6010" w14:paraId="74723919" w14:textId="77777777" w:rsidTr="001344BA">
        <w:tc>
          <w:tcPr>
            <w:tcW w:w="2263" w:type="dxa"/>
          </w:tcPr>
          <w:p w14:paraId="320492CA" w14:textId="77777777" w:rsidR="00106698" w:rsidRPr="00FE6010" w:rsidRDefault="00106698" w:rsidP="001344BA">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t>Ngữ cản</w:t>
            </w:r>
            <w:r>
              <w:rPr>
                <w:rFonts w:ascii="Times New Roman" w:hAnsi="Times New Roman" w:cs="Times New Roman"/>
                <w:sz w:val="26"/>
                <w:szCs w:val="26"/>
              </w:rPr>
              <w:t>h</w:t>
            </w:r>
          </w:p>
        </w:tc>
        <w:tc>
          <w:tcPr>
            <w:tcW w:w="6946" w:type="dxa"/>
          </w:tcPr>
          <w:p w14:paraId="74802E04" w14:textId="6C5F0127" w:rsidR="00106698" w:rsidRPr="00FE6010" w:rsidRDefault="00106698" w:rsidP="00CB44BB">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Khi </w:t>
            </w:r>
            <w:r w:rsidR="00CB44BB">
              <w:rPr>
                <w:rFonts w:ascii="Times New Roman" w:hAnsi="Times New Roman" w:cs="Times New Roman"/>
                <w:b w:val="0"/>
                <w:sz w:val="26"/>
                <w:szCs w:val="26"/>
              </w:rPr>
              <w:t>khách hàng thuê phòng của khách sạn</w:t>
            </w:r>
          </w:p>
        </w:tc>
      </w:tr>
      <w:tr w:rsidR="00106698" w:rsidRPr="00FE6010" w14:paraId="6DF17080" w14:textId="77777777" w:rsidTr="001344BA">
        <w:trPr>
          <w:trHeight w:val="873"/>
        </w:trPr>
        <w:tc>
          <w:tcPr>
            <w:tcW w:w="2263" w:type="dxa"/>
          </w:tcPr>
          <w:p w14:paraId="5D0578C7" w14:textId="77777777" w:rsidR="00106698" w:rsidRPr="00FE6010" w:rsidRDefault="00106698" w:rsidP="001344BA">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t>Mô tả</w:t>
            </w:r>
          </w:p>
        </w:tc>
        <w:tc>
          <w:tcPr>
            <w:tcW w:w="6946" w:type="dxa"/>
          </w:tcPr>
          <w:p w14:paraId="35F75E82" w14:textId="2D5B0013" w:rsidR="00106698" w:rsidRPr="00855EF3" w:rsidRDefault="00CB44BB" w:rsidP="001F7FCE">
            <w:pPr>
              <w:pStyle w:val="TableCaption"/>
              <w:snapToGrid w:val="0"/>
              <w:rPr>
                <w:rFonts w:ascii="Times New Roman" w:hAnsi="Times New Roman" w:cs="Times New Roman"/>
                <w:b w:val="0"/>
                <w:color w:val="000000" w:themeColor="text1"/>
                <w:sz w:val="26"/>
                <w:szCs w:val="26"/>
                <w:shd w:val="clear" w:color="auto" w:fill="FFFFFF"/>
              </w:rPr>
            </w:pPr>
            <w:r>
              <w:rPr>
                <w:rFonts w:ascii="Times New Roman" w:hAnsi="Times New Roman" w:cs="Times New Roman"/>
                <w:b w:val="0"/>
                <w:color w:val="000000" w:themeColor="text1"/>
                <w:sz w:val="26"/>
                <w:szCs w:val="26"/>
                <w:shd w:val="clear" w:color="auto" w:fill="FFFFFF"/>
              </w:rPr>
              <w:t>Khách hàng liên hệ với bộ phận lễ tân để tiến hành việc thuê phòng</w:t>
            </w:r>
            <w:r w:rsidR="00483389">
              <w:rPr>
                <w:rFonts w:ascii="Times New Roman" w:hAnsi="Times New Roman" w:cs="Times New Roman"/>
                <w:b w:val="0"/>
                <w:color w:val="000000" w:themeColor="text1"/>
                <w:sz w:val="26"/>
                <w:szCs w:val="26"/>
                <w:shd w:val="clear" w:color="auto" w:fill="FFFFFF"/>
              </w:rPr>
              <w:t>. Khách hàng có thể kiểm tra tình trạng phòng trước khi đặt phòng.</w:t>
            </w:r>
          </w:p>
        </w:tc>
      </w:tr>
      <w:tr w:rsidR="00855EF3" w:rsidRPr="00FE6010" w14:paraId="6BCC260D" w14:textId="77777777" w:rsidTr="001344BA">
        <w:trPr>
          <w:trHeight w:val="873"/>
        </w:trPr>
        <w:tc>
          <w:tcPr>
            <w:tcW w:w="2263" w:type="dxa"/>
          </w:tcPr>
          <w:p w14:paraId="7CF82C54" w14:textId="36F38397" w:rsidR="00855EF3" w:rsidRPr="00FE6010" w:rsidRDefault="00855EF3" w:rsidP="00855EF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Mục đích</w:t>
            </w:r>
          </w:p>
        </w:tc>
        <w:tc>
          <w:tcPr>
            <w:tcW w:w="6946" w:type="dxa"/>
          </w:tcPr>
          <w:p w14:paraId="57C997A9" w14:textId="50BDA719" w:rsidR="00855EF3" w:rsidRDefault="00855EF3" w:rsidP="00855EF3">
            <w:pPr>
              <w:pStyle w:val="TableCaption"/>
              <w:snapToGrid w:val="0"/>
              <w:rPr>
                <w:rFonts w:ascii="Times New Roman" w:hAnsi="Times New Roman" w:cs="Times New Roman"/>
                <w:b w:val="0"/>
                <w:color w:val="000000" w:themeColor="text1"/>
                <w:sz w:val="26"/>
                <w:szCs w:val="26"/>
                <w:shd w:val="clear" w:color="auto" w:fill="FFFFFF"/>
              </w:rPr>
            </w:pPr>
            <w:r>
              <w:rPr>
                <w:rFonts w:ascii="Times New Roman" w:hAnsi="Times New Roman" w:cs="Times New Roman"/>
                <w:b w:val="0"/>
                <w:sz w:val="26"/>
                <w:szCs w:val="26"/>
              </w:rPr>
              <w:t>Tiến hành các thủ tục trước khi thuê phòng cho khách hàng</w:t>
            </w:r>
          </w:p>
        </w:tc>
      </w:tr>
      <w:tr w:rsidR="00855EF3" w:rsidRPr="00FE6010" w14:paraId="3A92B0C7" w14:textId="77777777" w:rsidTr="001344BA">
        <w:trPr>
          <w:trHeight w:val="432"/>
        </w:trPr>
        <w:tc>
          <w:tcPr>
            <w:tcW w:w="2263" w:type="dxa"/>
          </w:tcPr>
          <w:p w14:paraId="554D6970" w14:textId="7D3D4D1A" w:rsidR="00855EF3" w:rsidRPr="00FE6010" w:rsidRDefault="00855EF3" w:rsidP="00855EF3">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t>Điều kiện tiên</w:t>
            </w:r>
            <w:r>
              <w:rPr>
                <w:rFonts w:ascii="Times New Roman" w:hAnsi="Times New Roman" w:cs="Times New Roman"/>
                <w:sz w:val="26"/>
                <w:szCs w:val="26"/>
              </w:rPr>
              <w:t xml:space="preserve"> </w:t>
            </w:r>
            <w:r w:rsidRPr="00FE6010">
              <w:rPr>
                <w:rFonts w:ascii="Times New Roman" w:hAnsi="Times New Roman" w:cs="Times New Roman"/>
                <w:sz w:val="26"/>
                <w:szCs w:val="26"/>
              </w:rPr>
              <w:t>quyết</w:t>
            </w:r>
          </w:p>
        </w:tc>
        <w:tc>
          <w:tcPr>
            <w:tcW w:w="6946" w:type="dxa"/>
          </w:tcPr>
          <w:p w14:paraId="15FD898D" w14:textId="3D813A08" w:rsidR="00855EF3" w:rsidRPr="00FE6010" w:rsidRDefault="00855EF3" w:rsidP="00855EF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Không</w:t>
            </w:r>
          </w:p>
        </w:tc>
      </w:tr>
      <w:tr w:rsidR="00855EF3" w:rsidRPr="00FE6010" w14:paraId="0D77928D" w14:textId="77777777" w:rsidTr="001344BA">
        <w:trPr>
          <w:trHeight w:val="432"/>
        </w:trPr>
        <w:tc>
          <w:tcPr>
            <w:tcW w:w="2263" w:type="dxa"/>
          </w:tcPr>
          <w:p w14:paraId="289491DE" w14:textId="77777777" w:rsidR="00855EF3" w:rsidRPr="00FE6010" w:rsidRDefault="00855EF3" w:rsidP="00855EF3">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lastRenderedPageBreak/>
              <w:t>Điều kiện sa</w:t>
            </w:r>
            <w:r>
              <w:rPr>
                <w:rFonts w:ascii="Times New Roman" w:hAnsi="Times New Roman" w:cs="Times New Roman"/>
                <w:sz w:val="26"/>
                <w:szCs w:val="26"/>
              </w:rPr>
              <w:t>u</w:t>
            </w:r>
          </w:p>
        </w:tc>
        <w:tc>
          <w:tcPr>
            <w:tcW w:w="6946" w:type="dxa"/>
          </w:tcPr>
          <w:p w14:paraId="66ACC7BD" w14:textId="39B815F0" w:rsidR="00855EF3" w:rsidRPr="00FE6010" w:rsidRDefault="00855EF3" w:rsidP="00855EF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Trạng thái thuê phòng của khách hàng</w:t>
            </w:r>
          </w:p>
        </w:tc>
      </w:tr>
    </w:tbl>
    <w:tbl>
      <w:tblPr>
        <w:tblStyle w:val="TableGrid"/>
        <w:tblW w:w="9214" w:type="dxa"/>
        <w:tblInd w:w="-147" w:type="dxa"/>
        <w:tblLayout w:type="fixed"/>
        <w:tblLook w:val="04A0" w:firstRow="1" w:lastRow="0" w:firstColumn="1" w:lastColumn="0" w:noHBand="0" w:noVBand="1"/>
      </w:tblPr>
      <w:tblGrid>
        <w:gridCol w:w="2269"/>
        <w:gridCol w:w="6945"/>
      </w:tblGrid>
      <w:tr w:rsidR="00106698" w:rsidRPr="00443CF7" w14:paraId="19E4658B" w14:textId="77777777" w:rsidTr="001F7FCE">
        <w:trPr>
          <w:trHeight w:val="2684"/>
        </w:trPr>
        <w:tc>
          <w:tcPr>
            <w:tcW w:w="2269" w:type="dxa"/>
          </w:tcPr>
          <w:p w14:paraId="3F3DEC7C" w14:textId="77777777" w:rsidR="00106698" w:rsidRPr="00443CF7" w:rsidRDefault="00106698" w:rsidP="001344BA">
            <w:pPr>
              <w:pStyle w:val="TableCaption"/>
              <w:snapToGrid w:val="0"/>
              <w:jc w:val="left"/>
              <w:rPr>
                <w:rFonts w:ascii="Times New Roman" w:hAnsi="Times New Roman" w:cs="Times New Roman"/>
                <w:b w:val="0"/>
                <w:sz w:val="26"/>
                <w:szCs w:val="26"/>
              </w:rPr>
            </w:pPr>
          </w:p>
          <w:p w14:paraId="45A632E7" w14:textId="77777777" w:rsidR="00106698" w:rsidRPr="00443CF7" w:rsidRDefault="00106698" w:rsidP="001344BA">
            <w:pPr>
              <w:pStyle w:val="TableCaption"/>
              <w:snapToGrid w:val="0"/>
              <w:jc w:val="left"/>
              <w:rPr>
                <w:rFonts w:ascii="Times New Roman" w:hAnsi="Times New Roman" w:cs="Times New Roman"/>
                <w:b w:val="0"/>
                <w:sz w:val="26"/>
                <w:szCs w:val="26"/>
              </w:rPr>
            </w:pPr>
          </w:p>
          <w:p w14:paraId="13FBAA4D" w14:textId="77777777" w:rsidR="00106698" w:rsidRPr="00443CF7" w:rsidRDefault="00106698" w:rsidP="001344BA">
            <w:pPr>
              <w:pStyle w:val="TableCaption"/>
              <w:snapToGrid w:val="0"/>
              <w:jc w:val="left"/>
              <w:rPr>
                <w:rFonts w:ascii="Times New Roman" w:hAnsi="Times New Roman" w:cs="Times New Roman"/>
                <w:b w:val="0"/>
                <w:sz w:val="26"/>
                <w:szCs w:val="26"/>
              </w:rPr>
            </w:pPr>
          </w:p>
          <w:p w14:paraId="38C11268" w14:textId="77777777" w:rsidR="00106698" w:rsidRPr="00443CF7" w:rsidRDefault="00106698" w:rsidP="001344BA">
            <w:pPr>
              <w:pStyle w:val="TableCaption"/>
              <w:snapToGrid w:val="0"/>
              <w:jc w:val="left"/>
              <w:rPr>
                <w:rFonts w:ascii="Times New Roman" w:hAnsi="Times New Roman" w:cs="Times New Roman"/>
                <w:sz w:val="26"/>
                <w:szCs w:val="26"/>
              </w:rPr>
            </w:pPr>
            <w:r w:rsidRPr="00443CF7">
              <w:rPr>
                <w:rFonts w:ascii="Times New Roman" w:hAnsi="Times New Roman" w:cs="Times New Roman"/>
                <w:sz w:val="26"/>
                <w:szCs w:val="26"/>
              </w:rPr>
              <w:t xml:space="preserve">Luồng </w:t>
            </w:r>
            <w:r>
              <w:rPr>
                <w:rFonts w:ascii="Times New Roman" w:hAnsi="Times New Roman" w:cs="Times New Roman"/>
                <w:sz w:val="26"/>
                <w:szCs w:val="26"/>
              </w:rPr>
              <w:t>sự kiện</w:t>
            </w:r>
          </w:p>
        </w:tc>
        <w:tc>
          <w:tcPr>
            <w:tcW w:w="6945" w:type="dxa"/>
          </w:tcPr>
          <w:tbl>
            <w:tblPr>
              <w:tblStyle w:val="TableGrid"/>
              <w:tblpPr w:leftFromText="180" w:rightFromText="180" w:vertAnchor="text" w:horzAnchor="margin" w:tblpY="136"/>
              <w:tblOverlap w:val="never"/>
              <w:tblW w:w="6295" w:type="dxa"/>
              <w:tblLayout w:type="fixed"/>
              <w:tblLook w:val="04A0" w:firstRow="1" w:lastRow="0" w:firstColumn="1" w:lastColumn="0" w:noHBand="0" w:noVBand="1"/>
            </w:tblPr>
            <w:tblGrid>
              <w:gridCol w:w="3055"/>
              <w:gridCol w:w="3240"/>
            </w:tblGrid>
            <w:tr w:rsidR="00106698" w:rsidRPr="00443CF7" w14:paraId="6BB85425" w14:textId="77777777" w:rsidTr="001344BA">
              <w:tc>
                <w:tcPr>
                  <w:tcW w:w="3055" w:type="dxa"/>
                </w:tcPr>
                <w:p w14:paraId="61EBEFBA" w14:textId="77777777" w:rsidR="00106698" w:rsidRPr="00443CF7" w:rsidRDefault="00106698"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Tác nhân</w:t>
                  </w:r>
                </w:p>
              </w:tc>
              <w:tc>
                <w:tcPr>
                  <w:tcW w:w="3240" w:type="dxa"/>
                </w:tcPr>
                <w:p w14:paraId="3358AB81" w14:textId="77777777" w:rsidR="00106698" w:rsidRPr="00443CF7" w:rsidRDefault="00106698"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106698" w:rsidRPr="00443CF7" w14:paraId="46BE8E99" w14:textId="77777777" w:rsidTr="001344BA">
              <w:trPr>
                <w:trHeight w:val="2752"/>
              </w:trPr>
              <w:tc>
                <w:tcPr>
                  <w:tcW w:w="3055" w:type="dxa"/>
                  <w:vMerge w:val="restart"/>
                </w:tcPr>
                <w:p w14:paraId="1980F8F1" w14:textId="3500B30E" w:rsidR="00CB44BB" w:rsidRDefault="00CB44BB" w:rsidP="00CB44BB">
                  <w:pPr>
                    <w:spacing w:line="360" w:lineRule="auto"/>
                    <w:rPr>
                      <w:sz w:val="26"/>
                      <w:szCs w:val="26"/>
                    </w:rPr>
                  </w:pPr>
                  <w:r>
                    <w:rPr>
                      <w:sz w:val="26"/>
                      <w:szCs w:val="26"/>
                    </w:rPr>
                    <w:t>1. Khách hàng liên hệ với bộ phận lễ tân</w:t>
                  </w:r>
                </w:p>
                <w:p w14:paraId="76E1E76A" w14:textId="3357E6B5" w:rsidR="00CB44BB" w:rsidRDefault="00CB44BB" w:rsidP="00CB44BB">
                  <w:pPr>
                    <w:spacing w:line="360" w:lineRule="auto"/>
                    <w:rPr>
                      <w:sz w:val="26"/>
                      <w:szCs w:val="26"/>
                    </w:rPr>
                  </w:pPr>
                  <w:r>
                    <w:rPr>
                      <w:sz w:val="26"/>
                      <w:szCs w:val="26"/>
                    </w:rPr>
                    <w:t>2. Bộ phận lễ tân kiểm tra tình trạng phòng và thông báo cho khách hàng</w:t>
                  </w:r>
                </w:p>
                <w:p w14:paraId="4E3A7F20" w14:textId="68C4B71D" w:rsidR="00CB44BB" w:rsidRPr="00443CF7" w:rsidRDefault="00CB44BB" w:rsidP="00CB44BB">
                  <w:pPr>
                    <w:spacing w:line="360" w:lineRule="auto"/>
                    <w:rPr>
                      <w:sz w:val="26"/>
                      <w:szCs w:val="26"/>
                    </w:rPr>
                  </w:pPr>
                  <w:r>
                    <w:rPr>
                      <w:sz w:val="26"/>
                      <w:szCs w:val="26"/>
                    </w:rPr>
                    <w:t xml:space="preserve">3. </w:t>
                  </w:r>
                  <w:r w:rsidR="00483389">
                    <w:rPr>
                      <w:sz w:val="26"/>
                      <w:szCs w:val="26"/>
                    </w:rPr>
                    <w:t>Khách hàng tiến hành các thủ tục đặt phòng</w:t>
                  </w:r>
                </w:p>
                <w:p w14:paraId="047A518F" w14:textId="6FD0C969" w:rsidR="001F7FCE" w:rsidRPr="00443CF7" w:rsidRDefault="001F7FCE" w:rsidP="001F7FCE">
                  <w:pPr>
                    <w:spacing w:line="360" w:lineRule="auto"/>
                    <w:rPr>
                      <w:sz w:val="26"/>
                      <w:szCs w:val="26"/>
                    </w:rPr>
                  </w:pPr>
                </w:p>
              </w:tc>
              <w:tc>
                <w:tcPr>
                  <w:tcW w:w="3240" w:type="dxa"/>
                </w:tcPr>
                <w:p w14:paraId="63978462" w14:textId="3D6C1E96" w:rsidR="00106698" w:rsidRPr="00443CF7" w:rsidRDefault="00106698" w:rsidP="00CB44BB">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2.1 Hệ thống kiểm </w:t>
                  </w:r>
                  <w:r w:rsidR="00CB44BB">
                    <w:rPr>
                      <w:rFonts w:ascii="Times New Roman" w:hAnsi="Times New Roman" w:cs="Times New Roman"/>
                      <w:b w:val="0"/>
                      <w:sz w:val="26"/>
                      <w:szCs w:val="26"/>
                    </w:rPr>
                    <w:t>tra tình trạng phòng và hiển thị cho người dùng</w:t>
                  </w:r>
                </w:p>
              </w:tc>
            </w:tr>
            <w:tr w:rsidR="00106698" w:rsidRPr="00443CF7" w14:paraId="72D1D686" w14:textId="77777777" w:rsidTr="001344BA">
              <w:trPr>
                <w:trHeight w:val="2492"/>
              </w:trPr>
              <w:tc>
                <w:tcPr>
                  <w:tcW w:w="3055" w:type="dxa"/>
                  <w:vMerge/>
                </w:tcPr>
                <w:p w14:paraId="17716C1C" w14:textId="77777777" w:rsidR="00106698" w:rsidRPr="00443CF7" w:rsidRDefault="00106698" w:rsidP="001344BA">
                  <w:pPr>
                    <w:pStyle w:val="TableCaption"/>
                    <w:snapToGrid w:val="0"/>
                    <w:rPr>
                      <w:rFonts w:ascii="Times New Roman" w:hAnsi="Times New Roman" w:cs="Times New Roman"/>
                      <w:b w:val="0"/>
                      <w:bCs w:val="0"/>
                      <w:sz w:val="26"/>
                      <w:szCs w:val="26"/>
                    </w:rPr>
                  </w:pPr>
                </w:p>
              </w:tc>
              <w:tc>
                <w:tcPr>
                  <w:tcW w:w="3240" w:type="dxa"/>
                </w:tcPr>
                <w:p w14:paraId="754D308E" w14:textId="3BFAF977" w:rsidR="00106698" w:rsidRPr="00443CF7" w:rsidRDefault="00106698"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3.1</w:t>
                  </w:r>
                  <w:r w:rsidRPr="00443CF7">
                    <w:rPr>
                      <w:rFonts w:ascii="Times New Roman" w:hAnsi="Times New Roman" w:cs="Times New Roman"/>
                      <w:b w:val="0"/>
                      <w:sz w:val="26"/>
                      <w:szCs w:val="26"/>
                    </w:rPr>
                    <w:t xml:space="preserve"> </w:t>
                  </w:r>
                  <w:r w:rsidR="001F7FCE">
                    <w:rPr>
                      <w:rFonts w:ascii="Times New Roman" w:hAnsi="Times New Roman" w:cs="Times New Roman"/>
                      <w:b w:val="0"/>
                      <w:sz w:val="26"/>
                      <w:szCs w:val="26"/>
                    </w:rPr>
                    <w:t>Hệ thống gửi yêu cầu xác nhận cập nhật thông tin</w:t>
                  </w:r>
                </w:p>
                <w:p w14:paraId="2D4CB53E" w14:textId="77777777" w:rsidR="00106698" w:rsidRPr="00443CF7" w:rsidRDefault="00106698" w:rsidP="001344BA">
                  <w:pPr>
                    <w:pStyle w:val="TableCaption"/>
                    <w:rPr>
                      <w:rFonts w:ascii="Times New Roman" w:hAnsi="Times New Roman" w:cs="Times New Roman"/>
                      <w:b w:val="0"/>
                      <w:sz w:val="26"/>
                      <w:szCs w:val="26"/>
                    </w:rPr>
                  </w:pPr>
                </w:p>
              </w:tc>
            </w:tr>
          </w:tbl>
          <w:p w14:paraId="771FCC0F" w14:textId="77777777" w:rsidR="00106698" w:rsidRPr="00443CF7" w:rsidRDefault="00106698" w:rsidP="001344BA">
            <w:pPr>
              <w:pStyle w:val="TableCaption"/>
              <w:snapToGrid w:val="0"/>
              <w:rPr>
                <w:rFonts w:ascii="Times New Roman" w:hAnsi="Times New Roman" w:cs="Times New Roman"/>
                <w:b w:val="0"/>
                <w:sz w:val="26"/>
                <w:szCs w:val="26"/>
              </w:rPr>
            </w:pPr>
            <w:r w:rsidRPr="00443CF7">
              <w:rPr>
                <w:rFonts w:ascii="Times New Roman" w:hAnsi="Times New Roman" w:cs="Times New Roman"/>
                <w:b w:val="0"/>
                <w:sz w:val="26"/>
                <w:szCs w:val="26"/>
              </w:rPr>
              <w:t xml:space="preserve">                                                 </w:t>
            </w:r>
          </w:p>
        </w:tc>
      </w:tr>
      <w:tr w:rsidR="00106698" w:rsidRPr="00443CF7" w14:paraId="3F824285" w14:textId="77777777" w:rsidTr="001F7FCE">
        <w:trPr>
          <w:trHeight w:val="603"/>
        </w:trPr>
        <w:tc>
          <w:tcPr>
            <w:tcW w:w="2269" w:type="dxa"/>
          </w:tcPr>
          <w:p w14:paraId="6A185657" w14:textId="77777777" w:rsidR="00106698" w:rsidRPr="00443CF7" w:rsidRDefault="00106698" w:rsidP="001344BA">
            <w:pPr>
              <w:pStyle w:val="TableCaption"/>
              <w:snapToGrid w:val="0"/>
              <w:jc w:val="left"/>
              <w:rPr>
                <w:rFonts w:ascii="Times New Roman" w:hAnsi="Times New Roman" w:cs="Times New Roman"/>
                <w:sz w:val="26"/>
                <w:szCs w:val="26"/>
              </w:rPr>
            </w:pPr>
            <w:r w:rsidRPr="00443CF7">
              <w:rPr>
                <w:rFonts w:ascii="Times New Roman" w:hAnsi="Times New Roman" w:cs="Times New Roman"/>
                <w:sz w:val="26"/>
                <w:szCs w:val="26"/>
              </w:rPr>
              <w:t>Kết quả</w:t>
            </w:r>
          </w:p>
        </w:tc>
        <w:tc>
          <w:tcPr>
            <w:tcW w:w="6945" w:type="dxa"/>
          </w:tcPr>
          <w:p w14:paraId="42B5476F" w14:textId="74C56473" w:rsidR="00106698" w:rsidRPr="00443CF7" w:rsidRDefault="00106698" w:rsidP="001344BA">
            <w:pPr>
              <w:pStyle w:val="TableCaption"/>
              <w:snapToGrid w:val="0"/>
              <w:rPr>
                <w:rFonts w:ascii="Times New Roman" w:hAnsi="Times New Roman" w:cs="Times New Roman"/>
                <w:b w:val="0"/>
                <w:sz w:val="26"/>
                <w:szCs w:val="26"/>
              </w:rPr>
            </w:pPr>
            <w:r w:rsidRPr="00443CF7">
              <w:rPr>
                <w:rFonts w:ascii="Times New Roman" w:hAnsi="Times New Roman" w:cs="Times New Roman"/>
                <w:b w:val="0"/>
                <w:sz w:val="26"/>
                <w:szCs w:val="26"/>
              </w:rPr>
              <w:t xml:space="preserve">Hệ thống hiển thị </w:t>
            </w:r>
            <w:r>
              <w:rPr>
                <w:rFonts w:ascii="Times New Roman" w:hAnsi="Times New Roman" w:cs="Times New Roman"/>
                <w:b w:val="0"/>
                <w:sz w:val="26"/>
                <w:szCs w:val="26"/>
              </w:rPr>
              <w:t>giao diện sử dụng của người dùng</w:t>
            </w:r>
            <w:r w:rsidR="00483389">
              <w:rPr>
                <w:rFonts w:ascii="Times New Roman" w:hAnsi="Times New Roman" w:cs="Times New Roman"/>
                <w:b w:val="0"/>
                <w:sz w:val="26"/>
                <w:szCs w:val="26"/>
              </w:rPr>
              <w:t xml:space="preserve"> và cập nhật thông tin khách hàng, trạng thái đặt phòng</w:t>
            </w:r>
          </w:p>
        </w:tc>
      </w:tr>
      <w:tr w:rsidR="00106698" w:rsidRPr="00443CF7" w14:paraId="339E3C1D" w14:textId="77777777" w:rsidTr="001F7FCE">
        <w:trPr>
          <w:trHeight w:val="1044"/>
        </w:trPr>
        <w:tc>
          <w:tcPr>
            <w:tcW w:w="2269" w:type="dxa"/>
          </w:tcPr>
          <w:p w14:paraId="033EAFF4" w14:textId="77777777" w:rsidR="00106698" w:rsidRPr="00443CF7" w:rsidRDefault="00106698" w:rsidP="001344BA">
            <w:pPr>
              <w:pStyle w:val="TableCaption"/>
              <w:tabs>
                <w:tab w:val="left" w:pos="1878"/>
              </w:tabs>
              <w:snapToGrid w:val="0"/>
              <w:jc w:val="left"/>
              <w:rPr>
                <w:rFonts w:ascii="Times New Roman" w:hAnsi="Times New Roman" w:cs="Times New Roman"/>
                <w:sz w:val="26"/>
                <w:szCs w:val="26"/>
              </w:rPr>
            </w:pPr>
            <w:r w:rsidRPr="00443CF7">
              <w:rPr>
                <w:rFonts w:ascii="Times New Roman" w:hAnsi="Times New Roman" w:cs="Times New Roman"/>
                <w:sz w:val="26"/>
                <w:szCs w:val="26"/>
              </w:rPr>
              <w:t>Ngoại lệ</w:t>
            </w:r>
          </w:p>
        </w:tc>
        <w:tc>
          <w:tcPr>
            <w:tcW w:w="6945" w:type="dxa"/>
          </w:tcPr>
          <w:p w14:paraId="2E7402DA" w14:textId="40050D05" w:rsidR="00106698" w:rsidRPr="00443CF7" w:rsidRDefault="00106698" w:rsidP="001F7FCE">
            <w:pPr>
              <w:pStyle w:val="TableCaption"/>
              <w:snapToGrid w:val="0"/>
              <w:rPr>
                <w:rFonts w:ascii="Times New Roman" w:hAnsi="Times New Roman" w:cs="Times New Roman"/>
                <w:b w:val="0"/>
                <w:sz w:val="26"/>
                <w:szCs w:val="26"/>
              </w:rPr>
            </w:pPr>
            <w:r w:rsidRPr="003315A9">
              <w:rPr>
                <w:rFonts w:ascii="Times New Roman" w:hAnsi="Times New Roman" w:cs="Times New Roman"/>
                <w:b w:val="0"/>
                <w:sz w:val="26"/>
                <w:szCs w:val="26"/>
              </w:rPr>
              <w:t xml:space="preserve">Hệ thống xác thực thông tin </w:t>
            </w:r>
            <w:r w:rsidR="00483389">
              <w:rPr>
                <w:rFonts w:ascii="Times New Roman" w:hAnsi="Times New Roman" w:cs="Times New Roman"/>
                <w:b w:val="0"/>
                <w:sz w:val="26"/>
                <w:szCs w:val="26"/>
              </w:rPr>
              <w:t xml:space="preserve">thuê phòng, thông tin khách hàng </w:t>
            </w:r>
            <w:r w:rsidRPr="003315A9">
              <w:rPr>
                <w:rFonts w:ascii="Times New Roman" w:hAnsi="Times New Roman" w:cs="Times New Roman"/>
                <w:b w:val="0"/>
                <w:sz w:val="26"/>
                <w:szCs w:val="26"/>
              </w:rPr>
              <w:t>không thành công và hiển thị thông báo.</w:t>
            </w:r>
          </w:p>
        </w:tc>
      </w:tr>
    </w:tbl>
    <w:p w14:paraId="5874F2FC" w14:textId="6A701662" w:rsidR="00106698" w:rsidRDefault="00106698" w:rsidP="00106698">
      <w:pPr>
        <w:tabs>
          <w:tab w:val="center" w:pos="6379"/>
        </w:tabs>
        <w:spacing w:after="200" w:line="276" w:lineRule="auto"/>
        <w:rPr>
          <w:b/>
          <w:sz w:val="32"/>
          <w:szCs w:val="32"/>
        </w:rPr>
      </w:pPr>
    </w:p>
    <w:p w14:paraId="62549C75" w14:textId="6E953217" w:rsidR="00B349D5" w:rsidRDefault="00B349D5" w:rsidP="00B349D5">
      <w:pPr>
        <w:pStyle w:val="Tiumccp1"/>
      </w:pPr>
      <w:bookmarkStart w:id="23" w:name="_Toc53584363"/>
      <w:r>
        <w:t>3.5 Usecase Đặt phòng ( UC05)</w:t>
      </w:r>
      <w:bookmarkEnd w:id="23"/>
    </w:p>
    <w:tbl>
      <w:tblPr>
        <w:tblStyle w:val="TableGrid"/>
        <w:tblpPr w:leftFromText="180" w:rightFromText="180" w:vertAnchor="text" w:tblpXSpec="right" w:tblpY="1"/>
        <w:tblOverlap w:val="never"/>
        <w:tblW w:w="9209" w:type="dxa"/>
        <w:tblLayout w:type="fixed"/>
        <w:tblLook w:val="04A0" w:firstRow="1" w:lastRow="0" w:firstColumn="1" w:lastColumn="0" w:noHBand="0" w:noVBand="1"/>
      </w:tblPr>
      <w:tblGrid>
        <w:gridCol w:w="2263"/>
        <w:gridCol w:w="6946"/>
      </w:tblGrid>
      <w:tr w:rsidR="00B349D5" w:rsidRPr="00FE6010" w14:paraId="4C215A90" w14:textId="77777777" w:rsidTr="001344BA">
        <w:tc>
          <w:tcPr>
            <w:tcW w:w="2263" w:type="dxa"/>
          </w:tcPr>
          <w:p w14:paraId="630314C9" w14:textId="77777777" w:rsidR="00B349D5" w:rsidRPr="00FE6010" w:rsidRDefault="00B349D5" w:rsidP="001344BA">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t xml:space="preserve">Tên usecase </w:t>
            </w:r>
          </w:p>
        </w:tc>
        <w:tc>
          <w:tcPr>
            <w:tcW w:w="6946" w:type="dxa"/>
          </w:tcPr>
          <w:p w14:paraId="08414C86" w14:textId="367732D9" w:rsidR="00B349D5" w:rsidRPr="00FE6010" w:rsidRDefault="00B349D5"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Đặt phòng</w:t>
            </w:r>
          </w:p>
        </w:tc>
      </w:tr>
      <w:tr w:rsidR="00B349D5" w:rsidRPr="00FE6010" w14:paraId="2FE3566E" w14:textId="77777777" w:rsidTr="001344BA">
        <w:tc>
          <w:tcPr>
            <w:tcW w:w="2263" w:type="dxa"/>
          </w:tcPr>
          <w:p w14:paraId="369C34C2" w14:textId="77777777" w:rsidR="00B349D5" w:rsidRPr="00FE6010" w:rsidRDefault="00B349D5" w:rsidP="001344BA">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t>Ngữ cản</w:t>
            </w:r>
            <w:r>
              <w:rPr>
                <w:rFonts w:ascii="Times New Roman" w:hAnsi="Times New Roman" w:cs="Times New Roman"/>
                <w:sz w:val="26"/>
                <w:szCs w:val="26"/>
              </w:rPr>
              <w:t>h</w:t>
            </w:r>
          </w:p>
        </w:tc>
        <w:tc>
          <w:tcPr>
            <w:tcW w:w="6946" w:type="dxa"/>
          </w:tcPr>
          <w:p w14:paraId="21A0C647" w14:textId="74B55526" w:rsidR="00B349D5" w:rsidRPr="00FE6010" w:rsidRDefault="00B349D5"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Khi khách hàng thuê phòng của khách sạn và bộ phận lễ tân tiến hành đặt phòng cho khách trọ</w:t>
            </w:r>
          </w:p>
        </w:tc>
      </w:tr>
      <w:tr w:rsidR="00B349D5" w:rsidRPr="00FE6010" w14:paraId="1ADE3C62" w14:textId="77777777" w:rsidTr="001344BA">
        <w:trPr>
          <w:trHeight w:val="873"/>
        </w:trPr>
        <w:tc>
          <w:tcPr>
            <w:tcW w:w="2263" w:type="dxa"/>
          </w:tcPr>
          <w:p w14:paraId="3F777C1F" w14:textId="77777777" w:rsidR="00B349D5" w:rsidRPr="00FE6010" w:rsidRDefault="00B349D5" w:rsidP="001344BA">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lastRenderedPageBreak/>
              <w:t>Mô tả</w:t>
            </w:r>
          </w:p>
        </w:tc>
        <w:tc>
          <w:tcPr>
            <w:tcW w:w="6946" w:type="dxa"/>
          </w:tcPr>
          <w:p w14:paraId="65E19A02" w14:textId="2CBF9F45" w:rsidR="00B349D5" w:rsidRPr="00632314" w:rsidRDefault="00B349D5" w:rsidP="00B349D5">
            <w:pPr>
              <w:pStyle w:val="TableCaption"/>
              <w:snapToGrid w:val="0"/>
              <w:rPr>
                <w:rFonts w:ascii="Times New Roman" w:hAnsi="Times New Roman" w:cs="Times New Roman"/>
                <w:b w:val="0"/>
                <w:sz w:val="26"/>
                <w:szCs w:val="26"/>
              </w:rPr>
            </w:pPr>
            <w:r>
              <w:rPr>
                <w:rFonts w:ascii="Times New Roman" w:hAnsi="Times New Roman" w:cs="Times New Roman"/>
                <w:b w:val="0"/>
                <w:color w:val="000000" w:themeColor="text1"/>
                <w:sz w:val="26"/>
                <w:szCs w:val="26"/>
                <w:shd w:val="clear" w:color="auto" w:fill="FFFFFF"/>
              </w:rPr>
              <w:t>Khách hàng liên hệ với bộ phận lễ tân để tiến hành việc thuê phòng, khi đó bộ phận lễ tân sử dụng chức năng đặt phòng của hệ thống để tiến hành công việc thuê phòng cho khách hàng</w:t>
            </w:r>
          </w:p>
        </w:tc>
      </w:tr>
      <w:tr w:rsidR="00855EF3" w:rsidRPr="00FE6010" w14:paraId="5D3C53F3" w14:textId="77777777" w:rsidTr="001344BA">
        <w:trPr>
          <w:trHeight w:val="873"/>
        </w:trPr>
        <w:tc>
          <w:tcPr>
            <w:tcW w:w="2263" w:type="dxa"/>
          </w:tcPr>
          <w:p w14:paraId="5AF1C1E5" w14:textId="0F9757F7" w:rsidR="00855EF3" w:rsidRPr="00FE6010" w:rsidRDefault="00855EF3" w:rsidP="00855EF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Mục đích</w:t>
            </w:r>
          </w:p>
        </w:tc>
        <w:tc>
          <w:tcPr>
            <w:tcW w:w="6946" w:type="dxa"/>
          </w:tcPr>
          <w:p w14:paraId="07A843C3" w14:textId="013A530F" w:rsidR="00855EF3" w:rsidRDefault="00855EF3" w:rsidP="00855EF3">
            <w:pPr>
              <w:pStyle w:val="TableCaption"/>
              <w:snapToGrid w:val="0"/>
              <w:rPr>
                <w:rFonts w:ascii="Times New Roman" w:hAnsi="Times New Roman" w:cs="Times New Roman"/>
                <w:b w:val="0"/>
                <w:color w:val="000000" w:themeColor="text1"/>
                <w:sz w:val="26"/>
                <w:szCs w:val="26"/>
                <w:shd w:val="clear" w:color="auto" w:fill="FFFFFF"/>
              </w:rPr>
            </w:pPr>
            <w:r>
              <w:rPr>
                <w:rFonts w:ascii="Times New Roman" w:hAnsi="Times New Roman" w:cs="Times New Roman"/>
                <w:b w:val="0"/>
                <w:sz w:val="26"/>
                <w:szCs w:val="26"/>
              </w:rPr>
              <w:t>Tiến hành việc thuê phòng cho khách hàng</w:t>
            </w:r>
          </w:p>
        </w:tc>
      </w:tr>
      <w:tr w:rsidR="00855EF3" w:rsidRPr="00FE6010" w14:paraId="13B5BF5C" w14:textId="77777777" w:rsidTr="001344BA">
        <w:trPr>
          <w:trHeight w:val="468"/>
        </w:trPr>
        <w:tc>
          <w:tcPr>
            <w:tcW w:w="2263" w:type="dxa"/>
          </w:tcPr>
          <w:p w14:paraId="5ABF4687" w14:textId="411CF4D8" w:rsidR="00855EF3" w:rsidRPr="00FE6010" w:rsidRDefault="00855EF3" w:rsidP="00855EF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Sự kiện kích hoạt</w:t>
            </w:r>
          </w:p>
        </w:tc>
        <w:tc>
          <w:tcPr>
            <w:tcW w:w="6946" w:type="dxa"/>
          </w:tcPr>
          <w:p w14:paraId="77019B75" w14:textId="3E3950A8" w:rsidR="00855EF3" w:rsidRPr="00FE6010" w:rsidRDefault="00855EF3" w:rsidP="00855EF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Chọn mở</w:t>
            </w:r>
            <w:r w:rsidRPr="0027187B">
              <w:rPr>
                <w:rFonts w:ascii="Times New Roman" w:hAnsi="Times New Roman" w:cs="Times New Roman"/>
                <w:b w:val="0"/>
                <w:sz w:val="26"/>
                <w:szCs w:val="26"/>
              </w:rPr>
              <w:t xml:space="preserve"> “</w:t>
            </w:r>
            <w:r>
              <w:rPr>
                <w:rFonts w:ascii="Times New Roman" w:hAnsi="Times New Roman" w:cs="Times New Roman"/>
                <w:b w:val="0"/>
                <w:sz w:val="26"/>
                <w:szCs w:val="26"/>
              </w:rPr>
              <w:t>Đặt phòng</w:t>
            </w:r>
            <w:r w:rsidRPr="0027187B">
              <w:rPr>
                <w:rFonts w:ascii="Times New Roman" w:hAnsi="Times New Roman" w:cs="Times New Roman"/>
                <w:b w:val="0"/>
                <w:sz w:val="26"/>
                <w:szCs w:val="26"/>
              </w:rPr>
              <w:t xml:space="preserve">” </w:t>
            </w:r>
          </w:p>
        </w:tc>
      </w:tr>
      <w:tr w:rsidR="00855EF3" w:rsidRPr="00FE6010" w14:paraId="49D48F44" w14:textId="77777777" w:rsidTr="001344BA">
        <w:trPr>
          <w:trHeight w:val="468"/>
        </w:trPr>
        <w:tc>
          <w:tcPr>
            <w:tcW w:w="2263" w:type="dxa"/>
          </w:tcPr>
          <w:p w14:paraId="64B1E26C" w14:textId="227A5F35" w:rsidR="00855EF3" w:rsidRPr="0027187B" w:rsidRDefault="00855EF3" w:rsidP="00855EF3">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Stackeholers</w:t>
            </w:r>
          </w:p>
        </w:tc>
        <w:tc>
          <w:tcPr>
            <w:tcW w:w="6946" w:type="dxa"/>
          </w:tcPr>
          <w:p w14:paraId="17484039" w14:textId="287C6A4D" w:rsidR="00855EF3" w:rsidRPr="0027187B" w:rsidRDefault="00855EF3" w:rsidP="00855EF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Khách hàng</w:t>
            </w:r>
          </w:p>
        </w:tc>
      </w:tr>
      <w:tr w:rsidR="00662071" w:rsidRPr="00FE6010" w14:paraId="60379202" w14:textId="77777777" w:rsidTr="001344BA">
        <w:trPr>
          <w:trHeight w:val="468"/>
        </w:trPr>
        <w:tc>
          <w:tcPr>
            <w:tcW w:w="2263" w:type="dxa"/>
          </w:tcPr>
          <w:p w14:paraId="6B181158" w14:textId="5843DD21" w:rsidR="00662071" w:rsidRDefault="00662071" w:rsidP="00662071">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UC liên quan</w:t>
            </w:r>
          </w:p>
        </w:tc>
        <w:tc>
          <w:tcPr>
            <w:tcW w:w="6946" w:type="dxa"/>
          </w:tcPr>
          <w:p w14:paraId="155E5D8C" w14:textId="3E871F05" w:rsidR="00662071" w:rsidRDefault="00662071" w:rsidP="00662071">
            <w:pPr>
              <w:pStyle w:val="TableCaption"/>
              <w:snapToGrid w:val="0"/>
              <w:rPr>
                <w:rFonts w:ascii="Times New Roman" w:hAnsi="Times New Roman" w:cs="Times New Roman"/>
                <w:b w:val="0"/>
                <w:sz w:val="26"/>
                <w:szCs w:val="26"/>
              </w:rPr>
            </w:pPr>
            <w:r w:rsidRPr="0027187B">
              <w:rPr>
                <w:rFonts w:ascii="Times New Roman" w:hAnsi="Times New Roman" w:cs="Times New Roman"/>
                <w:b w:val="0"/>
                <w:sz w:val="26"/>
                <w:szCs w:val="26"/>
              </w:rPr>
              <w:t>Đăng nhập hệ thống</w:t>
            </w:r>
            <w:r>
              <w:rPr>
                <w:rFonts w:ascii="Times New Roman" w:hAnsi="Times New Roman" w:cs="Times New Roman"/>
                <w:b w:val="0"/>
                <w:sz w:val="26"/>
                <w:szCs w:val="26"/>
              </w:rPr>
              <w:t>.</w:t>
            </w:r>
          </w:p>
        </w:tc>
      </w:tr>
      <w:tr w:rsidR="00662071" w:rsidRPr="00FE6010" w14:paraId="3C19DC05" w14:textId="77777777" w:rsidTr="001344BA">
        <w:trPr>
          <w:trHeight w:val="432"/>
        </w:trPr>
        <w:tc>
          <w:tcPr>
            <w:tcW w:w="2263" w:type="dxa"/>
          </w:tcPr>
          <w:p w14:paraId="3E7AD69B" w14:textId="77777777" w:rsidR="00662071" w:rsidRPr="00FE6010" w:rsidRDefault="00662071" w:rsidP="00662071">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t>Điều kiện tiên</w:t>
            </w:r>
            <w:r>
              <w:rPr>
                <w:rFonts w:ascii="Times New Roman" w:hAnsi="Times New Roman" w:cs="Times New Roman"/>
                <w:sz w:val="26"/>
                <w:szCs w:val="26"/>
              </w:rPr>
              <w:t xml:space="preserve"> </w:t>
            </w:r>
            <w:r w:rsidRPr="00FE6010">
              <w:rPr>
                <w:rFonts w:ascii="Times New Roman" w:hAnsi="Times New Roman" w:cs="Times New Roman"/>
                <w:sz w:val="26"/>
                <w:szCs w:val="26"/>
              </w:rPr>
              <w:t>quyết</w:t>
            </w:r>
          </w:p>
        </w:tc>
        <w:tc>
          <w:tcPr>
            <w:tcW w:w="6946" w:type="dxa"/>
          </w:tcPr>
          <w:p w14:paraId="0987DC44" w14:textId="71A3C65D" w:rsidR="00662071" w:rsidRPr="00FE6010" w:rsidRDefault="00662071" w:rsidP="00662071">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Đã đăng nhập vào hệ thống, được phân quyền sử dụng</w:t>
            </w:r>
          </w:p>
        </w:tc>
      </w:tr>
      <w:tr w:rsidR="00662071" w:rsidRPr="00FE6010" w14:paraId="7455BC88" w14:textId="77777777" w:rsidTr="001344BA">
        <w:trPr>
          <w:trHeight w:val="432"/>
        </w:trPr>
        <w:tc>
          <w:tcPr>
            <w:tcW w:w="2263" w:type="dxa"/>
          </w:tcPr>
          <w:p w14:paraId="471A71F3" w14:textId="77777777" w:rsidR="00662071" w:rsidRPr="00FE6010" w:rsidRDefault="00662071" w:rsidP="00662071">
            <w:pPr>
              <w:pStyle w:val="TableCaption"/>
              <w:snapToGrid w:val="0"/>
              <w:jc w:val="left"/>
              <w:rPr>
                <w:rFonts w:ascii="Times New Roman" w:hAnsi="Times New Roman" w:cs="Times New Roman"/>
                <w:sz w:val="26"/>
                <w:szCs w:val="26"/>
              </w:rPr>
            </w:pPr>
            <w:r w:rsidRPr="00FE6010">
              <w:rPr>
                <w:rFonts w:ascii="Times New Roman" w:hAnsi="Times New Roman" w:cs="Times New Roman"/>
                <w:sz w:val="26"/>
                <w:szCs w:val="26"/>
              </w:rPr>
              <w:t>Điều kiện sa</w:t>
            </w:r>
            <w:r>
              <w:rPr>
                <w:rFonts w:ascii="Times New Roman" w:hAnsi="Times New Roman" w:cs="Times New Roman"/>
                <w:sz w:val="26"/>
                <w:szCs w:val="26"/>
              </w:rPr>
              <w:t>u</w:t>
            </w:r>
          </w:p>
        </w:tc>
        <w:tc>
          <w:tcPr>
            <w:tcW w:w="6946" w:type="dxa"/>
          </w:tcPr>
          <w:p w14:paraId="5C9251B7" w14:textId="15C7EE3E" w:rsidR="00662071" w:rsidRPr="00FE6010" w:rsidRDefault="00662071" w:rsidP="00662071">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Trạng thái thuê phòng của khách hàng</w:t>
            </w:r>
          </w:p>
        </w:tc>
      </w:tr>
    </w:tbl>
    <w:tbl>
      <w:tblPr>
        <w:tblStyle w:val="TableGrid"/>
        <w:tblW w:w="9214" w:type="dxa"/>
        <w:tblInd w:w="-147" w:type="dxa"/>
        <w:tblLayout w:type="fixed"/>
        <w:tblLook w:val="04A0" w:firstRow="1" w:lastRow="0" w:firstColumn="1" w:lastColumn="0" w:noHBand="0" w:noVBand="1"/>
      </w:tblPr>
      <w:tblGrid>
        <w:gridCol w:w="2269"/>
        <w:gridCol w:w="6945"/>
      </w:tblGrid>
      <w:tr w:rsidR="00B349D5" w:rsidRPr="00443CF7" w14:paraId="6DB83D54" w14:textId="77777777" w:rsidTr="001344BA">
        <w:trPr>
          <w:trHeight w:val="2684"/>
        </w:trPr>
        <w:tc>
          <w:tcPr>
            <w:tcW w:w="2269" w:type="dxa"/>
          </w:tcPr>
          <w:p w14:paraId="182EB28E" w14:textId="77777777" w:rsidR="00B349D5" w:rsidRPr="00443CF7" w:rsidRDefault="00B349D5" w:rsidP="001344BA">
            <w:pPr>
              <w:pStyle w:val="TableCaption"/>
              <w:snapToGrid w:val="0"/>
              <w:jc w:val="left"/>
              <w:rPr>
                <w:rFonts w:ascii="Times New Roman" w:hAnsi="Times New Roman" w:cs="Times New Roman"/>
                <w:b w:val="0"/>
                <w:sz w:val="26"/>
                <w:szCs w:val="26"/>
              </w:rPr>
            </w:pPr>
          </w:p>
          <w:p w14:paraId="5284C2E2" w14:textId="77777777" w:rsidR="00B349D5" w:rsidRPr="00443CF7" w:rsidRDefault="00B349D5" w:rsidP="001344BA">
            <w:pPr>
              <w:pStyle w:val="TableCaption"/>
              <w:snapToGrid w:val="0"/>
              <w:jc w:val="left"/>
              <w:rPr>
                <w:rFonts w:ascii="Times New Roman" w:hAnsi="Times New Roman" w:cs="Times New Roman"/>
                <w:b w:val="0"/>
                <w:sz w:val="26"/>
                <w:szCs w:val="26"/>
              </w:rPr>
            </w:pPr>
          </w:p>
          <w:p w14:paraId="4A353503" w14:textId="77777777" w:rsidR="00B349D5" w:rsidRPr="00443CF7" w:rsidRDefault="00B349D5" w:rsidP="001344BA">
            <w:pPr>
              <w:pStyle w:val="TableCaption"/>
              <w:snapToGrid w:val="0"/>
              <w:jc w:val="left"/>
              <w:rPr>
                <w:rFonts w:ascii="Times New Roman" w:hAnsi="Times New Roman" w:cs="Times New Roman"/>
                <w:b w:val="0"/>
                <w:sz w:val="26"/>
                <w:szCs w:val="26"/>
              </w:rPr>
            </w:pPr>
          </w:p>
          <w:p w14:paraId="763F96EB" w14:textId="77777777" w:rsidR="00B349D5" w:rsidRPr="00443CF7" w:rsidRDefault="00B349D5" w:rsidP="001344BA">
            <w:pPr>
              <w:pStyle w:val="TableCaption"/>
              <w:snapToGrid w:val="0"/>
              <w:jc w:val="left"/>
              <w:rPr>
                <w:rFonts w:ascii="Times New Roman" w:hAnsi="Times New Roman" w:cs="Times New Roman"/>
                <w:sz w:val="26"/>
                <w:szCs w:val="26"/>
              </w:rPr>
            </w:pPr>
            <w:r w:rsidRPr="00443CF7">
              <w:rPr>
                <w:rFonts w:ascii="Times New Roman" w:hAnsi="Times New Roman" w:cs="Times New Roman"/>
                <w:sz w:val="26"/>
                <w:szCs w:val="26"/>
              </w:rPr>
              <w:t xml:space="preserve">Luồng </w:t>
            </w:r>
            <w:r>
              <w:rPr>
                <w:rFonts w:ascii="Times New Roman" w:hAnsi="Times New Roman" w:cs="Times New Roman"/>
                <w:sz w:val="26"/>
                <w:szCs w:val="26"/>
              </w:rPr>
              <w:t>sự kiện</w:t>
            </w:r>
          </w:p>
        </w:tc>
        <w:tc>
          <w:tcPr>
            <w:tcW w:w="6945" w:type="dxa"/>
          </w:tcPr>
          <w:tbl>
            <w:tblPr>
              <w:tblStyle w:val="TableGrid"/>
              <w:tblpPr w:leftFromText="180" w:rightFromText="180" w:vertAnchor="text" w:horzAnchor="margin" w:tblpY="136"/>
              <w:tblOverlap w:val="never"/>
              <w:tblW w:w="6295" w:type="dxa"/>
              <w:tblLayout w:type="fixed"/>
              <w:tblLook w:val="04A0" w:firstRow="1" w:lastRow="0" w:firstColumn="1" w:lastColumn="0" w:noHBand="0" w:noVBand="1"/>
            </w:tblPr>
            <w:tblGrid>
              <w:gridCol w:w="3055"/>
              <w:gridCol w:w="3240"/>
            </w:tblGrid>
            <w:tr w:rsidR="00B349D5" w:rsidRPr="00443CF7" w14:paraId="7B424952" w14:textId="77777777" w:rsidTr="001344BA">
              <w:tc>
                <w:tcPr>
                  <w:tcW w:w="3055" w:type="dxa"/>
                </w:tcPr>
                <w:p w14:paraId="008DA59E" w14:textId="77777777" w:rsidR="00B349D5" w:rsidRPr="00443CF7" w:rsidRDefault="00B349D5"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Tác nhân</w:t>
                  </w:r>
                </w:p>
              </w:tc>
              <w:tc>
                <w:tcPr>
                  <w:tcW w:w="3240" w:type="dxa"/>
                </w:tcPr>
                <w:p w14:paraId="551755C5" w14:textId="77777777" w:rsidR="00B349D5" w:rsidRPr="00443CF7" w:rsidRDefault="00B349D5"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B349D5" w:rsidRPr="00443CF7" w14:paraId="68ACD034" w14:textId="77777777" w:rsidTr="001344BA">
              <w:trPr>
                <w:trHeight w:val="2752"/>
              </w:trPr>
              <w:tc>
                <w:tcPr>
                  <w:tcW w:w="3055" w:type="dxa"/>
                  <w:vMerge w:val="restart"/>
                </w:tcPr>
                <w:p w14:paraId="3903C387" w14:textId="77777777" w:rsidR="00B349D5" w:rsidRDefault="00B349D5" w:rsidP="001344BA">
                  <w:pPr>
                    <w:spacing w:line="360" w:lineRule="auto"/>
                    <w:rPr>
                      <w:sz w:val="26"/>
                      <w:szCs w:val="26"/>
                    </w:rPr>
                  </w:pPr>
                  <w:r>
                    <w:rPr>
                      <w:sz w:val="26"/>
                      <w:szCs w:val="26"/>
                    </w:rPr>
                    <w:t>1. Khách hàng liên hệ với bộ phận lễ tân</w:t>
                  </w:r>
                </w:p>
                <w:p w14:paraId="6070EBE1" w14:textId="5671FBA4" w:rsidR="00B349D5" w:rsidRDefault="00B349D5" w:rsidP="001344BA">
                  <w:pPr>
                    <w:spacing w:line="360" w:lineRule="auto"/>
                    <w:rPr>
                      <w:sz w:val="26"/>
                      <w:szCs w:val="26"/>
                    </w:rPr>
                  </w:pPr>
                  <w:r>
                    <w:rPr>
                      <w:sz w:val="26"/>
                      <w:szCs w:val="26"/>
                    </w:rPr>
                    <w:t>2. Bộ phận lễ tân kiểm tra tình trạng phòng</w:t>
                  </w:r>
                  <w:r w:rsidR="00527AFA">
                    <w:rPr>
                      <w:sz w:val="26"/>
                      <w:szCs w:val="26"/>
                    </w:rPr>
                    <w:t>, thông tin các lần thuê phòng của khách hàng nếu có</w:t>
                  </w:r>
                  <w:r>
                    <w:rPr>
                      <w:sz w:val="26"/>
                      <w:szCs w:val="26"/>
                    </w:rPr>
                    <w:t xml:space="preserve"> và thông báo cho khách hàng</w:t>
                  </w:r>
                </w:p>
                <w:p w14:paraId="67160EC5" w14:textId="2F6D0EAA" w:rsidR="00B349D5" w:rsidRDefault="00B349D5" w:rsidP="001344BA">
                  <w:pPr>
                    <w:spacing w:line="360" w:lineRule="auto"/>
                    <w:rPr>
                      <w:sz w:val="26"/>
                      <w:szCs w:val="26"/>
                    </w:rPr>
                  </w:pPr>
                  <w:r>
                    <w:rPr>
                      <w:sz w:val="26"/>
                      <w:szCs w:val="26"/>
                    </w:rPr>
                    <w:t>3. Khách hàng tiến hành các thủ tục đặt phòng</w:t>
                  </w:r>
                </w:p>
                <w:p w14:paraId="05D86F4C" w14:textId="0B67CA51" w:rsidR="00527AFA" w:rsidRPr="00443CF7" w:rsidRDefault="00527AFA" w:rsidP="001344BA">
                  <w:pPr>
                    <w:spacing w:line="360" w:lineRule="auto"/>
                    <w:rPr>
                      <w:sz w:val="26"/>
                      <w:szCs w:val="26"/>
                    </w:rPr>
                  </w:pPr>
                  <w:r>
                    <w:rPr>
                      <w:sz w:val="26"/>
                      <w:szCs w:val="26"/>
                    </w:rPr>
                    <w:t xml:space="preserve">4. Bộ phận lễ tân cập nhật như thêm, xóa, sửa thông </w:t>
                  </w:r>
                  <w:r>
                    <w:rPr>
                      <w:sz w:val="26"/>
                      <w:szCs w:val="26"/>
                    </w:rPr>
                    <w:lastRenderedPageBreak/>
                    <w:t>tin khách hàn</w:t>
                  </w:r>
                  <w:r w:rsidR="00A21CC9">
                    <w:rPr>
                      <w:sz w:val="26"/>
                      <w:szCs w:val="26"/>
                    </w:rPr>
                    <w:t>g, trạng thái phòng.</w:t>
                  </w:r>
                </w:p>
                <w:p w14:paraId="54419B51" w14:textId="77777777" w:rsidR="00B349D5" w:rsidRPr="00443CF7" w:rsidRDefault="00B349D5" w:rsidP="001344BA">
                  <w:pPr>
                    <w:spacing w:line="360" w:lineRule="auto"/>
                    <w:rPr>
                      <w:sz w:val="26"/>
                      <w:szCs w:val="26"/>
                    </w:rPr>
                  </w:pPr>
                </w:p>
              </w:tc>
              <w:tc>
                <w:tcPr>
                  <w:tcW w:w="3240" w:type="dxa"/>
                </w:tcPr>
                <w:p w14:paraId="11141E39" w14:textId="77777777" w:rsidR="00B349D5" w:rsidRDefault="00B349D5"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lastRenderedPageBreak/>
                    <w:t>2.1 Hệ thống kiểm tra tình trạng phòng và hiển thị cho người dùng</w:t>
                  </w:r>
                </w:p>
                <w:p w14:paraId="73F06703" w14:textId="295A1855" w:rsidR="00A21CC9" w:rsidRPr="00443CF7" w:rsidRDefault="00A21CC9"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4.1 Hệ thống yêu cầu nhập thông tin khách hàng, trạng thái phòng</w:t>
                  </w:r>
                </w:p>
              </w:tc>
            </w:tr>
            <w:tr w:rsidR="00B349D5" w:rsidRPr="00443CF7" w14:paraId="3EF41DD6" w14:textId="77777777" w:rsidTr="001344BA">
              <w:trPr>
                <w:trHeight w:val="2492"/>
              </w:trPr>
              <w:tc>
                <w:tcPr>
                  <w:tcW w:w="3055" w:type="dxa"/>
                  <w:vMerge/>
                </w:tcPr>
                <w:p w14:paraId="48BC4D4E" w14:textId="77777777" w:rsidR="00B349D5" w:rsidRPr="00443CF7" w:rsidRDefault="00B349D5" w:rsidP="001344BA">
                  <w:pPr>
                    <w:pStyle w:val="TableCaption"/>
                    <w:snapToGrid w:val="0"/>
                    <w:rPr>
                      <w:rFonts w:ascii="Times New Roman" w:hAnsi="Times New Roman" w:cs="Times New Roman"/>
                      <w:b w:val="0"/>
                      <w:bCs w:val="0"/>
                      <w:sz w:val="26"/>
                      <w:szCs w:val="26"/>
                    </w:rPr>
                  </w:pPr>
                </w:p>
              </w:tc>
              <w:tc>
                <w:tcPr>
                  <w:tcW w:w="3240" w:type="dxa"/>
                </w:tcPr>
                <w:p w14:paraId="7AEE912F" w14:textId="43ED65F3" w:rsidR="00B349D5" w:rsidRPr="00443CF7" w:rsidRDefault="00A21CC9"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4.2</w:t>
                  </w:r>
                  <w:r w:rsidR="00B349D5" w:rsidRPr="00443CF7">
                    <w:rPr>
                      <w:rFonts w:ascii="Times New Roman" w:hAnsi="Times New Roman" w:cs="Times New Roman"/>
                      <w:b w:val="0"/>
                      <w:sz w:val="26"/>
                      <w:szCs w:val="26"/>
                    </w:rPr>
                    <w:t xml:space="preserve"> </w:t>
                  </w:r>
                  <w:r w:rsidR="00B349D5">
                    <w:rPr>
                      <w:rFonts w:ascii="Times New Roman" w:hAnsi="Times New Roman" w:cs="Times New Roman"/>
                      <w:b w:val="0"/>
                      <w:sz w:val="26"/>
                      <w:szCs w:val="26"/>
                    </w:rPr>
                    <w:t xml:space="preserve">Hệ thống gửi yêu cầu xác nhận cập nhật thông </w:t>
                  </w:r>
                  <w:r>
                    <w:rPr>
                      <w:rFonts w:ascii="Times New Roman" w:hAnsi="Times New Roman" w:cs="Times New Roman"/>
                      <w:b w:val="0"/>
                      <w:sz w:val="26"/>
                      <w:szCs w:val="26"/>
                    </w:rPr>
                    <w:t>tin khách hàng, trạng thái phòng</w:t>
                  </w:r>
                  <w:r w:rsidR="00666610">
                    <w:rPr>
                      <w:rFonts w:ascii="Times New Roman" w:hAnsi="Times New Roman" w:cs="Times New Roman"/>
                      <w:b w:val="0"/>
                      <w:sz w:val="26"/>
                      <w:szCs w:val="26"/>
                    </w:rPr>
                    <w:t>.</w:t>
                  </w:r>
                </w:p>
                <w:p w14:paraId="2D44AED6" w14:textId="77777777" w:rsidR="00B349D5" w:rsidRPr="00443CF7" w:rsidRDefault="00B349D5" w:rsidP="001344BA">
                  <w:pPr>
                    <w:pStyle w:val="TableCaption"/>
                    <w:rPr>
                      <w:rFonts w:ascii="Times New Roman" w:hAnsi="Times New Roman" w:cs="Times New Roman"/>
                      <w:b w:val="0"/>
                      <w:sz w:val="26"/>
                      <w:szCs w:val="26"/>
                    </w:rPr>
                  </w:pPr>
                </w:p>
              </w:tc>
            </w:tr>
          </w:tbl>
          <w:p w14:paraId="36296945" w14:textId="77777777" w:rsidR="00B349D5" w:rsidRPr="00443CF7" w:rsidRDefault="00B349D5" w:rsidP="001344BA">
            <w:pPr>
              <w:pStyle w:val="TableCaption"/>
              <w:snapToGrid w:val="0"/>
              <w:rPr>
                <w:rFonts w:ascii="Times New Roman" w:hAnsi="Times New Roman" w:cs="Times New Roman"/>
                <w:b w:val="0"/>
                <w:sz w:val="26"/>
                <w:szCs w:val="26"/>
              </w:rPr>
            </w:pPr>
            <w:r w:rsidRPr="00443CF7">
              <w:rPr>
                <w:rFonts w:ascii="Times New Roman" w:hAnsi="Times New Roman" w:cs="Times New Roman"/>
                <w:b w:val="0"/>
                <w:sz w:val="26"/>
                <w:szCs w:val="26"/>
              </w:rPr>
              <w:lastRenderedPageBreak/>
              <w:t xml:space="preserve">                                                 </w:t>
            </w:r>
          </w:p>
        </w:tc>
      </w:tr>
      <w:tr w:rsidR="00B349D5" w:rsidRPr="00443CF7" w14:paraId="725B265D" w14:textId="77777777" w:rsidTr="001344BA">
        <w:trPr>
          <w:trHeight w:val="603"/>
        </w:trPr>
        <w:tc>
          <w:tcPr>
            <w:tcW w:w="2269" w:type="dxa"/>
          </w:tcPr>
          <w:p w14:paraId="5015A15F" w14:textId="77777777" w:rsidR="00B349D5" w:rsidRPr="00443CF7" w:rsidRDefault="00B349D5" w:rsidP="001344BA">
            <w:pPr>
              <w:pStyle w:val="TableCaption"/>
              <w:snapToGrid w:val="0"/>
              <w:jc w:val="left"/>
              <w:rPr>
                <w:rFonts w:ascii="Times New Roman" w:hAnsi="Times New Roman" w:cs="Times New Roman"/>
                <w:sz w:val="26"/>
                <w:szCs w:val="26"/>
              </w:rPr>
            </w:pPr>
            <w:r w:rsidRPr="00443CF7">
              <w:rPr>
                <w:rFonts w:ascii="Times New Roman" w:hAnsi="Times New Roman" w:cs="Times New Roman"/>
                <w:sz w:val="26"/>
                <w:szCs w:val="26"/>
              </w:rPr>
              <w:lastRenderedPageBreak/>
              <w:t>Kết quả</w:t>
            </w:r>
          </w:p>
        </w:tc>
        <w:tc>
          <w:tcPr>
            <w:tcW w:w="6945" w:type="dxa"/>
          </w:tcPr>
          <w:p w14:paraId="68DC9C0A" w14:textId="52D378FB" w:rsidR="00B349D5" w:rsidRPr="00443CF7" w:rsidRDefault="00B349D5" w:rsidP="001344BA">
            <w:pPr>
              <w:pStyle w:val="TableCaption"/>
              <w:snapToGrid w:val="0"/>
              <w:rPr>
                <w:rFonts w:ascii="Times New Roman" w:hAnsi="Times New Roman" w:cs="Times New Roman"/>
                <w:b w:val="0"/>
                <w:sz w:val="26"/>
                <w:szCs w:val="26"/>
              </w:rPr>
            </w:pPr>
            <w:r w:rsidRPr="00443CF7">
              <w:rPr>
                <w:rFonts w:ascii="Times New Roman" w:hAnsi="Times New Roman" w:cs="Times New Roman"/>
                <w:b w:val="0"/>
                <w:sz w:val="26"/>
                <w:szCs w:val="26"/>
              </w:rPr>
              <w:t xml:space="preserve">Hệ thống hiển thị </w:t>
            </w:r>
            <w:r>
              <w:rPr>
                <w:rFonts w:ascii="Times New Roman" w:hAnsi="Times New Roman" w:cs="Times New Roman"/>
                <w:b w:val="0"/>
                <w:sz w:val="26"/>
                <w:szCs w:val="26"/>
              </w:rPr>
              <w:t>giao diện sử dụng của người dùng và cập nhật thông tin khách hàng, trạng thái đặt phòng</w:t>
            </w:r>
            <w:r w:rsidR="00E1491E">
              <w:rPr>
                <w:rFonts w:ascii="Times New Roman" w:hAnsi="Times New Roman" w:cs="Times New Roman"/>
                <w:b w:val="0"/>
                <w:sz w:val="26"/>
                <w:szCs w:val="26"/>
              </w:rPr>
              <w:t>.</w:t>
            </w:r>
          </w:p>
        </w:tc>
      </w:tr>
      <w:tr w:rsidR="00B349D5" w:rsidRPr="00443CF7" w14:paraId="04D647DA" w14:textId="77777777" w:rsidTr="001344BA">
        <w:trPr>
          <w:trHeight w:val="1044"/>
        </w:trPr>
        <w:tc>
          <w:tcPr>
            <w:tcW w:w="2269" w:type="dxa"/>
          </w:tcPr>
          <w:p w14:paraId="2DDBABDB" w14:textId="77777777" w:rsidR="00B349D5" w:rsidRPr="00443CF7" w:rsidRDefault="00B349D5" w:rsidP="001344BA">
            <w:pPr>
              <w:pStyle w:val="TableCaption"/>
              <w:tabs>
                <w:tab w:val="left" w:pos="1878"/>
              </w:tabs>
              <w:snapToGrid w:val="0"/>
              <w:jc w:val="left"/>
              <w:rPr>
                <w:rFonts w:ascii="Times New Roman" w:hAnsi="Times New Roman" w:cs="Times New Roman"/>
                <w:sz w:val="26"/>
                <w:szCs w:val="26"/>
              </w:rPr>
            </w:pPr>
            <w:r w:rsidRPr="00443CF7">
              <w:rPr>
                <w:rFonts w:ascii="Times New Roman" w:hAnsi="Times New Roman" w:cs="Times New Roman"/>
                <w:sz w:val="26"/>
                <w:szCs w:val="26"/>
              </w:rPr>
              <w:t>Ngoại lệ</w:t>
            </w:r>
          </w:p>
        </w:tc>
        <w:tc>
          <w:tcPr>
            <w:tcW w:w="6945" w:type="dxa"/>
          </w:tcPr>
          <w:p w14:paraId="5F5CC3F4" w14:textId="77777777" w:rsidR="00B349D5" w:rsidRPr="00443CF7" w:rsidRDefault="00B349D5" w:rsidP="001344BA">
            <w:pPr>
              <w:pStyle w:val="TableCaption"/>
              <w:snapToGrid w:val="0"/>
              <w:rPr>
                <w:rFonts w:ascii="Times New Roman" w:hAnsi="Times New Roman" w:cs="Times New Roman"/>
                <w:b w:val="0"/>
                <w:sz w:val="26"/>
                <w:szCs w:val="26"/>
              </w:rPr>
            </w:pPr>
            <w:r w:rsidRPr="003315A9">
              <w:rPr>
                <w:rFonts w:ascii="Times New Roman" w:hAnsi="Times New Roman" w:cs="Times New Roman"/>
                <w:b w:val="0"/>
                <w:sz w:val="26"/>
                <w:szCs w:val="26"/>
              </w:rPr>
              <w:t xml:space="preserve">Hệ thống xác thực thông tin </w:t>
            </w:r>
            <w:r>
              <w:rPr>
                <w:rFonts w:ascii="Times New Roman" w:hAnsi="Times New Roman" w:cs="Times New Roman"/>
                <w:b w:val="0"/>
                <w:sz w:val="26"/>
                <w:szCs w:val="26"/>
              </w:rPr>
              <w:t xml:space="preserve">thuê phòng, thông tin khách hàng </w:t>
            </w:r>
            <w:r w:rsidRPr="003315A9">
              <w:rPr>
                <w:rFonts w:ascii="Times New Roman" w:hAnsi="Times New Roman" w:cs="Times New Roman"/>
                <w:b w:val="0"/>
                <w:sz w:val="26"/>
                <w:szCs w:val="26"/>
              </w:rPr>
              <w:t>không thành công và hiển thị thông báo.</w:t>
            </w:r>
          </w:p>
        </w:tc>
      </w:tr>
    </w:tbl>
    <w:p w14:paraId="6917ABC7" w14:textId="6CB66D6E" w:rsidR="00B349D5" w:rsidRDefault="00B349D5" w:rsidP="00106698">
      <w:pPr>
        <w:tabs>
          <w:tab w:val="center" w:pos="6379"/>
        </w:tabs>
        <w:spacing w:after="200" w:line="276" w:lineRule="auto"/>
        <w:rPr>
          <w:b/>
          <w:sz w:val="32"/>
          <w:szCs w:val="32"/>
        </w:rPr>
      </w:pPr>
    </w:p>
    <w:p w14:paraId="2D90FED6" w14:textId="5ECEAAFD" w:rsidR="006A63A7" w:rsidRDefault="006A63A7" w:rsidP="00106698">
      <w:pPr>
        <w:tabs>
          <w:tab w:val="center" w:pos="6379"/>
        </w:tabs>
        <w:spacing w:after="200" w:line="276" w:lineRule="auto"/>
        <w:rPr>
          <w:b/>
          <w:sz w:val="32"/>
          <w:szCs w:val="32"/>
        </w:rPr>
      </w:pPr>
    </w:p>
    <w:p w14:paraId="48F07F0E" w14:textId="3AB4C0A0" w:rsidR="006A63A7" w:rsidRDefault="006A63A7" w:rsidP="006A63A7">
      <w:pPr>
        <w:pStyle w:val="Tiumccp1"/>
      </w:pPr>
      <w:bookmarkStart w:id="24" w:name="_Toc53584364"/>
      <w:r>
        <w:t>3.6 Usecase K</w:t>
      </w:r>
      <w:r w:rsidR="008C6F75">
        <w:t>iểm tra tình trạng</w:t>
      </w:r>
      <w:r>
        <w:t xml:space="preserve"> phòng ( UC06)</w:t>
      </w:r>
      <w:bookmarkEnd w:id="24"/>
    </w:p>
    <w:tbl>
      <w:tblPr>
        <w:tblStyle w:val="TableGrid"/>
        <w:tblW w:w="9067" w:type="dxa"/>
        <w:tblLayout w:type="fixed"/>
        <w:tblLook w:val="04A0" w:firstRow="1" w:lastRow="0" w:firstColumn="1" w:lastColumn="0" w:noHBand="0" w:noVBand="1"/>
      </w:tblPr>
      <w:tblGrid>
        <w:gridCol w:w="2122"/>
        <w:gridCol w:w="6945"/>
      </w:tblGrid>
      <w:tr w:rsidR="006A63A7" w:rsidRPr="0027187B" w14:paraId="327E45F0" w14:textId="77777777" w:rsidTr="001344BA">
        <w:tc>
          <w:tcPr>
            <w:tcW w:w="2122" w:type="dxa"/>
          </w:tcPr>
          <w:p w14:paraId="420F745B" w14:textId="77777777" w:rsidR="006A63A7" w:rsidRPr="0027187B" w:rsidRDefault="006A63A7"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 xml:space="preserve">Tên use case </w:t>
            </w:r>
          </w:p>
        </w:tc>
        <w:tc>
          <w:tcPr>
            <w:tcW w:w="6945" w:type="dxa"/>
          </w:tcPr>
          <w:p w14:paraId="65EF9043" w14:textId="114A20DD" w:rsidR="006A63A7" w:rsidRPr="0027187B" w:rsidRDefault="008C6F75"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Kiểm tra tình trạng phòng</w:t>
            </w:r>
            <w:r w:rsidR="006A63A7">
              <w:rPr>
                <w:rFonts w:ascii="Times New Roman" w:hAnsi="Times New Roman" w:cs="Times New Roman"/>
                <w:b w:val="0"/>
                <w:sz w:val="26"/>
                <w:szCs w:val="26"/>
              </w:rPr>
              <w:t>.</w:t>
            </w:r>
          </w:p>
        </w:tc>
      </w:tr>
      <w:tr w:rsidR="006A63A7" w:rsidRPr="0027187B" w14:paraId="22F8708E" w14:textId="77777777" w:rsidTr="001344BA">
        <w:tc>
          <w:tcPr>
            <w:tcW w:w="2122" w:type="dxa"/>
          </w:tcPr>
          <w:p w14:paraId="314DDBBC" w14:textId="77777777" w:rsidR="006A63A7" w:rsidRPr="0027187B" w:rsidRDefault="006A63A7"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Ngữ cảnh</w:t>
            </w:r>
          </w:p>
        </w:tc>
        <w:tc>
          <w:tcPr>
            <w:tcW w:w="6945" w:type="dxa"/>
          </w:tcPr>
          <w:p w14:paraId="12F38315" w14:textId="0782827A" w:rsidR="006A63A7" w:rsidRPr="0027187B" w:rsidRDefault="008C6F75"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Trực tiếp tại khách sạn</w:t>
            </w:r>
          </w:p>
        </w:tc>
      </w:tr>
      <w:tr w:rsidR="006A63A7" w:rsidRPr="0027187B" w14:paraId="5AA76558" w14:textId="77777777" w:rsidTr="001344BA">
        <w:tc>
          <w:tcPr>
            <w:tcW w:w="2122" w:type="dxa"/>
          </w:tcPr>
          <w:p w14:paraId="3002CCB5" w14:textId="77777777" w:rsidR="006A63A7" w:rsidRPr="0027187B" w:rsidRDefault="006A63A7"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Mục đích</w:t>
            </w:r>
          </w:p>
        </w:tc>
        <w:tc>
          <w:tcPr>
            <w:tcW w:w="6945" w:type="dxa"/>
          </w:tcPr>
          <w:p w14:paraId="7673FC6A" w14:textId="5BD493E3" w:rsidR="006A63A7" w:rsidRPr="0027187B" w:rsidRDefault="008C6F75"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Kiểm tra tình trạng phòng của khách sạn</w:t>
            </w:r>
          </w:p>
        </w:tc>
      </w:tr>
      <w:tr w:rsidR="006A63A7" w:rsidRPr="0027187B" w14:paraId="723C3F96" w14:textId="77777777" w:rsidTr="001344BA">
        <w:trPr>
          <w:trHeight w:val="450"/>
        </w:trPr>
        <w:tc>
          <w:tcPr>
            <w:tcW w:w="2122" w:type="dxa"/>
          </w:tcPr>
          <w:p w14:paraId="62E7BE1A" w14:textId="77777777" w:rsidR="006A63A7" w:rsidRPr="0027187B" w:rsidRDefault="006A63A7"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Sự kiện kích hoạt</w:t>
            </w:r>
          </w:p>
        </w:tc>
        <w:tc>
          <w:tcPr>
            <w:tcW w:w="6945" w:type="dxa"/>
          </w:tcPr>
          <w:p w14:paraId="6F74E32E" w14:textId="26F21138" w:rsidR="006A63A7" w:rsidRPr="0027187B" w:rsidRDefault="006A63A7" w:rsidP="008C6F75">
            <w:pPr>
              <w:pStyle w:val="TableCaption"/>
              <w:snapToGrid w:val="0"/>
              <w:rPr>
                <w:rFonts w:ascii="Times New Roman" w:hAnsi="Times New Roman" w:cs="Times New Roman"/>
                <w:b w:val="0"/>
                <w:sz w:val="26"/>
                <w:szCs w:val="26"/>
              </w:rPr>
            </w:pPr>
            <w:r w:rsidRPr="0027187B">
              <w:rPr>
                <w:rFonts w:ascii="Times New Roman" w:hAnsi="Times New Roman" w:cs="Times New Roman"/>
                <w:b w:val="0"/>
                <w:sz w:val="26"/>
                <w:szCs w:val="26"/>
              </w:rPr>
              <w:t>Chọn mở “</w:t>
            </w:r>
            <w:r w:rsidR="008C6F75">
              <w:rPr>
                <w:rFonts w:ascii="Times New Roman" w:hAnsi="Times New Roman" w:cs="Times New Roman"/>
                <w:b w:val="0"/>
                <w:sz w:val="26"/>
                <w:szCs w:val="26"/>
              </w:rPr>
              <w:t>Đặt phòng</w:t>
            </w:r>
            <w:r w:rsidRPr="0027187B">
              <w:rPr>
                <w:rFonts w:ascii="Times New Roman" w:hAnsi="Times New Roman" w:cs="Times New Roman"/>
                <w:b w:val="0"/>
                <w:sz w:val="26"/>
                <w:szCs w:val="26"/>
              </w:rPr>
              <w:t xml:space="preserve">” </w:t>
            </w:r>
            <w:r w:rsidRPr="0027187B">
              <w:rPr>
                <w:rFonts w:ascii="Times New Roman" w:hAnsi="Times New Roman" w:cs="Times New Roman"/>
                <w:b w:val="0"/>
                <w:sz w:val="26"/>
                <w:szCs w:val="26"/>
              </w:rPr>
              <w:sym w:font="Wingdings" w:char="F0E0"/>
            </w:r>
            <w:r w:rsidRPr="0027187B">
              <w:rPr>
                <w:rFonts w:ascii="Times New Roman" w:hAnsi="Times New Roman" w:cs="Times New Roman"/>
                <w:b w:val="0"/>
                <w:sz w:val="26"/>
                <w:szCs w:val="26"/>
              </w:rPr>
              <w:t xml:space="preserve"> Chọn “</w:t>
            </w:r>
            <w:r w:rsidR="008C6F75">
              <w:rPr>
                <w:rFonts w:ascii="Times New Roman" w:hAnsi="Times New Roman" w:cs="Times New Roman"/>
                <w:b w:val="0"/>
                <w:sz w:val="26"/>
                <w:szCs w:val="26"/>
              </w:rPr>
              <w:t>Kiểm tra tình trạng phòng.</w:t>
            </w:r>
            <w:r w:rsidR="00816211">
              <w:rPr>
                <w:rFonts w:ascii="Times New Roman" w:hAnsi="Times New Roman" w:cs="Times New Roman"/>
                <w:b w:val="0"/>
                <w:sz w:val="26"/>
                <w:szCs w:val="26"/>
              </w:rPr>
              <w:t>”</w:t>
            </w:r>
          </w:p>
        </w:tc>
      </w:tr>
      <w:tr w:rsidR="006A63A7" w:rsidRPr="0027187B" w14:paraId="02A2B44A" w14:textId="77777777" w:rsidTr="001344BA">
        <w:trPr>
          <w:trHeight w:val="873"/>
        </w:trPr>
        <w:tc>
          <w:tcPr>
            <w:tcW w:w="2122" w:type="dxa"/>
          </w:tcPr>
          <w:p w14:paraId="0C6062A5" w14:textId="02A40B7E" w:rsidR="006A63A7" w:rsidRPr="0027187B" w:rsidRDefault="008C6F75" w:rsidP="001344BA">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Mô tả</w:t>
            </w:r>
          </w:p>
        </w:tc>
        <w:tc>
          <w:tcPr>
            <w:tcW w:w="6945" w:type="dxa"/>
          </w:tcPr>
          <w:p w14:paraId="68B4FEE0" w14:textId="75618A43" w:rsidR="006A63A7" w:rsidRPr="0027187B" w:rsidRDefault="008C6F75"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Kiểm tra tình trạng phòng trước khi tiến hành việc thuê phòng cho khách trọ hoặc các admin, ban giám đốc kiểm tra tình trạng phòng của khách sạn</w:t>
            </w:r>
          </w:p>
        </w:tc>
      </w:tr>
      <w:tr w:rsidR="006A63A7" w:rsidRPr="0027187B" w14:paraId="295B98FE" w14:textId="77777777" w:rsidTr="001344BA">
        <w:trPr>
          <w:trHeight w:val="468"/>
        </w:trPr>
        <w:tc>
          <w:tcPr>
            <w:tcW w:w="2122" w:type="dxa"/>
          </w:tcPr>
          <w:p w14:paraId="36EB375A" w14:textId="77777777" w:rsidR="006A63A7" w:rsidRPr="0027187B" w:rsidRDefault="006A63A7"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Tác nhâ</w:t>
            </w:r>
            <w:r>
              <w:rPr>
                <w:rFonts w:ascii="Times New Roman" w:hAnsi="Times New Roman" w:cs="Times New Roman"/>
                <w:sz w:val="26"/>
                <w:szCs w:val="26"/>
              </w:rPr>
              <w:t>n</w:t>
            </w:r>
          </w:p>
        </w:tc>
        <w:tc>
          <w:tcPr>
            <w:tcW w:w="6945" w:type="dxa"/>
          </w:tcPr>
          <w:p w14:paraId="78B74193" w14:textId="563050E6" w:rsidR="006A63A7" w:rsidRPr="0027187B" w:rsidRDefault="008C6F75"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Bộ phận lễ tân, admin, ban giám đốc</w:t>
            </w:r>
          </w:p>
        </w:tc>
      </w:tr>
      <w:tr w:rsidR="006A63A7" w:rsidRPr="0027187B" w14:paraId="2E1CFB33" w14:textId="77777777" w:rsidTr="001344BA">
        <w:trPr>
          <w:trHeight w:val="432"/>
        </w:trPr>
        <w:tc>
          <w:tcPr>
            <w:tcW w:w="2122" w:type="dxa"/>
          </w:tcPr>
          <w:p w14:paraId="3A091407" w14:textId="77777777" w:rsidR="006A63A7" w:rsidRPr="0027187B" w:rsidRDefault="006A63A7"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lastRenderedPageBreak/>
              <w:t>UC liên quan</w:t>
            </w:r>
          </w:p>
        </w:tc>
        <w:tc>
          <w:tcPr>
            <w:tcW w:w="6945" w:type="dxa"/>
          </w:tcPr>
          <w:p w14:paraId="09521C86" w14:textId="381DD3B8" w:rsidR="006A63A7" w:rsidRPr="0027187B" w:rsidRDefault="008C6F75" w:rsidP="008C6F75">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Đăng nhập</w:t>
            </w:r>
          </w:p>
        </w:tc>
      </w:tr>
      <w:tr w:rsidR="006A63A7" w:rsidRPr="0027187B" w14:paraId="2E7AB371" w14:textId="77777777" w:rsidTr="001344BA">
        <w:trPr>
          <w:trHeight w:val="432"/>
        </w:trPr>
        <w:tc>
          <w:tcPr>
            <w:tcW w:w="2122" w:type="dxa"/>
          </w:tcPr>
          <w:p w14:paraId="28DDA80C" w14:textId="2C0CA2CD" w:rsidR="006A63A7" w:rsidRPr="0027187B" w:rsidRDefault="00C96F8B" w:rsidP="001344BA">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Stakeholders</w:t>
            </w:r>
          </w:p>
        </w:tc>
        <w:tc>
          <w:tcPr>
            <w:tcW w:w="6945" w:type="dxa"/>
          </w:tcPr>
          <w:p w14:paraId="5A84AA00" w14:textId="10BFDC31" w:rsidR="006A63A7" w:rsidRPr="0027187B" w:rsidRDefault="00C96F8B"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Bộ phận lễ tân, admin, ban giám đốc, khách hàng</w:t>
            </w:r>
          </w:p>
        </w:tc>
      </w:tr>
      <w:tr w:rsidR="006A63A7" w:rsidRPr="0027187B" w14:paraId="1D6DEEAC" w14:textId="77777777" w:rsidTr="001344BA">
        <w:trPr>
          <w:trHeight w:val="432"/>
        </w:trPr>
        <w:tc>
          <w:tcPr>
            <w:tcW w:w="2122" w:type="dxa"/>
          </w:tcPr>
          <w:p w14:paraId="3442D00A" w14:textId="77777777" w:rsidR="006A63A7" w:rsidRPr="0027187B" w:rsidRDefault="006A63A7"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Điều kiện tiên quyết</w:t>
            </w:r>
          </w:p>
        </w:tc>
        <w:tc>
          <w:tcPr>
            <w:tcW w:w="6945" w:type="dxa"/>
          </w:tcPr>
          <w:p w14:paraId="620A1985" w14:textId="288F48ED" w:rsidR="00816211" w:rsidRDefault="00816211"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Đã đăng nhập vào hệ thống</w:t>
            </w:r>
            <w:r w:rsidR="00AC2609">
              <w:rPr>
                <w:rFonts w:ascii="Times New Roman" w:hAnsi="Times New Roman" w:cs="Times New Roman"/>
                <w:b w:val="0"/>
                <w:sz w:val="26"/>
                <w:szCs w:val="26"/>
              </w:rPr>
              <w:t xml:space="preserve"> và được phân quyền</w:t>
            </w:r>
          </w:p>
          <w:p w14:paraId="0233EF3F" w14:textId="3441F96A" w:rsidR="006A63A7" w:rsidRPr="0027187B" w:rsidRDefault="006A63A7" w:rsidP="001344BA">
            <w:pPr>
              <w:pStyle w:val="TableCaption"/>
              <w:snapToGrid w:val="0"/>
              <w:rPr>
                <w:rFonts w:ascii="Times New Roman" w:hAnsi="Times New Roman" w:cs="Times New Roman"/>
                <w:b w:val="0"/>
                <w:sz w:val="26"/>
                <w:szCs w:val="26"/>
              </w:rPr>
            </w:pPr>
            <w:r w:rsidRPr="0027187B">
              <w:rPr>
                <w:rFonts w:ascii="Times New Roman" w:hAnsi="Times New Roman" w:cs="Times New Roman"/>
                <w:b w:val="0"/>
                <w:sz w:val="26"/>
                <w:szCs w:val="26"/>
              </w:rPr>
              <w:t>Đã có thông tin trong Database</w:t>
            </w:r>
          </w:p>
        </w:tc>
      </w:tr>
      <w:tr w:rsidR="006A63A7" w:rsidRPr="0027187B" w14:paraId="1518D932" w14:textId="77777777" w:rsidTr="001344BA">
        <w:trPr>
          <w:trHeight w:val="432"/>
        </w:trPr>
        <w:tc>
          <w:tcPr>
            <w:tcW w:w="2122" w:type="dxa"/>
          </w:tcPr>
          <w:p w14:paraId="1D6A0B77" w14:textId="77777777" w:rsidR="006A63A7" w:rsidRPr="0027187B" w:rsidRDefault="006A63A7"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Điều kiện sau</w:t>
            </w:r>
          </w:p>
        </w:tc>
        <w:tc>
          <w:tcPr>
            <w:tcW w:w="6945" w:type="dxa"/>
          </w:tcPr>
          <w:p w14:paraId="08468995" w14:textId="26C7D723" w:rsidR="006A63A7" w:rsidRPr="0027187B" w:rsidRDefault="00816211"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Cập nhật lại thông tin trong D</w:t>
            </w:r>
            <w:r w:rsidR="006A63A7" w:rsidRPr="0027187B">
              <w:rPr>
                <w:rFonts w:ascii="Times New Roman" w:hAnsi="Times New Roman" w:cs="Times New Roman"/>
                <w:b w:val="0"/>
                <w:sz w:val="26"/>
                <w:szCs w:val="26"/>
              </w:rPr>
              <w:t>atabase</w:t>
            </w:r>
            <w:r w:rsidR="006A63A7">
              <w:rPr>
                <w:rFonts w:ascii="Times New Roman" w:hAnsi="Times New Roman" w:cs="Times New Roman"/>
                <w:b w:val="0"/>
                <w:sz w:val="26"/>
                <w:szCs w:val="26"/>
              </w:rPr>
              <w:t>.</w:t>
            </w:r>
          </w:p>
        </w:tc>
      </w:tr>
      <w:tr w:rsidR="006A63A7" w:rsidRPr="0027187B" w14:paraId="374A2044" w14:textId="77777777" w:rsidTr="001344BA">
        <w:trPr>
          <w:trHeight w:val="983"/>
        </w:trPr>
        <w:tc>
          <w:tcPr>
            <w:tcW w:w="2122" w:type="dxa"/>
          </w:tcPr>
          <w:p w14:paraId="75511240" w14:textId="77777777" w:rsidR="006A63A7" w:rsidRPr="0027187B" w:rsidRDefault="006A63A7" w:rsidP="001344BA">
            <w:pPr>
              <w:pStyle w:val="TableCaption"/>
              <w:snapToGrid w:val="0"/>
              <w:jc w:val="left"/>
              <w:rPr>
                <w:rFonts w:ascii="Times New Roman" w:hAnsi="Times New Roman" w:cs="Times New Roman"/>
                <w:b w:val="0"/>
                <w:sz w:val="26"/>
                <w:szCs w:val="26"/>
              </w:rPr>
            </w:pPr>
          </w:p>
          <w:p w14:paraId="42361F34" w14:textId="77777777" w:rsidR="006A63A7" w:rsidRPr="0027187B" w:rsidRDefault="006A63A7" w:rsidP="001344BA">
            <w:pPr>
              <w:pStyle w:val="TableCaption"/>
              <w:snapToGrid w:val="0"/>
              <w:jc w:val="left"/>
              <w:rPr>
                <w:rFonts w:ascii="Times New Roman" w:hAnsi="Times New Roman" w:cs="Times New Roman"/>
                <w:b w:val="0"/>
                <w:sz w:val="26"/>
                <w:szCs w:val="26"/>
              </w:rPr>
            </w:pPr>
          </w:p>
          <w:p w14:paraId="3157F4C5" w14:textId="77777777" w:rsidR="006A63A7" w:rsidRPr="0027187B" w:rsidRDefault="006A63A7" w:rsidP="001344BA">
            <w:pPr>
              <w:pStyle w:val="TableCaption"/>
              <w:snapToGrid w:val="0"/>
              <w:jc w:val="left"/>
              <w:rPr>
                <w:rFonts w:ascii="Times New Roman" w:hAnsi="Times New Roman" w:cs="Times New Roman"/>
                <w:b w:val="0"/>
                <w:sz w:val="26"/>
                <w:szCs w:val="26"/>
              </w:rPr>
            </w:pPr>
          </w:p>
          <w:p w14:paraId="1655EC1B" w14:textId="77777777" w:rsidR="006A63A7" w:rsidRPr="0027187B" w:rsidRDefault="006A63A7"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Luồng hoạt động</w:t>
            </w:r>
          </w:p>
        </w:tc>
        <w:tc>
          <w:tcPr>
            <w:tcW w:w="6945" w:type="dxa"/>
          </w:tcPr>
          <w:tbl>
            <w:tblPr>
              <w:tblStyle w:val="TableGrid"/>
              <w:tblpPr w:leftFromText="180" w:rightFromText="180" w:vertAnchor="text" w:horzAnchor="margin" w:tblpY="136"/>
              <w:tblOverlap w:val="never"/>
              <w:tblW w:w="6091" w:type="dxa"/>
              <w:tblLayout w:type="fixed"/>
              <w:tblLook w:val="04A0" w:firstRow="1" w:lastRow="0" w:firstColumn="1" w:lastColumn="0" w:noHBand="0" w:noVBand="1"/>
            </w:tblPr>
            <w:tblGrid>
              <w:gridCol w:w="3055"/>
              <w:gridCol w:w="3036"/>
            </w:tblGrid>
            <w:tr w:rsidR="006A63A7" w:rsidRPr="0027187B" w14:paraId="25871DB9" w14:textId="77777777" w:rsidTr="001344BA">
              <w:tc>
                <w:tcPr>
                  <w:tcW w:w="3055" w:type="dxa"/>
                </w:tcPr>
                <w:p w14:paraId="794F86AC" w14:textId="77777777" w:rsidR="006A63A7" w:rsidRPr="0027187B" w:rsidRDefault="006A63A7"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Tác nhân</w:t>
                  </w:r>
                </w:p>
              </w:tc>
              <w:tc>
                <w:tcPr>
                  <w:tcW w:w="3036" w:type="dxa"/>
                </w:tcPr>
                <w:p w14:paraId="7AEE5D88" w14:textId="77777777" w:rsidR="006A63A7" w:rsidRPr="0027187B" w:rsidRDefault="006A63A7"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6A63A7" w:rsidRPr="0027187B" w14:paraId="50AF77A9" w14:textId="77777777" w:rsidTr="00816211">
              <w:trPr>
                <w:trHeight w:val="1536"/>
              </w:trPr>
              <w:tc>
                <w:tcPr>
                  <w:tcW w:w="3055" w:type="dxa"/>
                </w:tcPr>
                <w:p w14:paraId="4B8C0AAA" w14:textId="77777777" w:rsidR="006A63A7" w:rsidRPr="0027187B" w:rsidRDefault="006A63A7" w:rsidP="001344BA">
                  <w:pPr>
                    <w:spacing w:line="360" w:lineRule="auto"/>
                    <w:rPr>
                      <w:sz w:val="26"/>
                      <w:szCs w:val="26"/>
                    </w:rPr>
                  </w:pPr>
                  <w:r w:rsidRPr="0027187B">
                    <w:rPr>
                      <w:sz w:val="26"/>
                      <w:szCs w:val="26"/>
                    </w:rPr>
                    <w:t>1. Đăng nhập vào hệ thống</w:t>
                  </w:r>
                </w:p>
              </w:tc>
              <w:tc>
                <w:tcPr>
                  <w:tcW w:w="3036" w:type="dxa"/>
                </w:tcPr>
                <w:p w14:paraId="5681E809" w14:textId="77777777" w:rsidR="006A63A7" w:rsidRPr="0027187B" w:rsidRDefault="006A63A7" w:rsidP="001344BA">
                  <w:pPr>
                    <w:pStyle w:val="TableCaption"/>
                    <w:snapToGrid w:val="0"/>
                    <w:rPr>
                      <w:rFonts w:ascii="Times New Roman" w:hAnsi="Times New Roman" w:cs="Times New Roman"/>
                      <w:b w:val="0"/>
                      <w:sz w:val="26"/>
                      <w:szCs w:val="26"/>
                    </w:rPr>
                  </w:pPr>
                </w:p>
              </w:tc>
            </w:tr>
            <w:tr w:rsidR="006A63A7" w:rsidRPr="0027187B" w14:paraId="322619E5" w14:textId="77777777" w:rsidTr="001344BA">
              <w:tc>
                <w:tcPr>
                  <w:tcW w:w="3055" w:type="dxa"/>
                </w:tcPr>
                <w:p w14:paraId="768E78CA" w14:textId="21AF38B6" w:rsidR="006A63A7" w:rsidRPr="0027187B" w:rsidRDefault="00816211" w:rsidP="001344BA">
                  <w:pPr>
                    <w:spacing w:line="360" w:lineRule="auto"/>
                    <w:rPr>
                      <w:sz w:val="26"/>
                      <w:szCs w:val="26"/>
                    </w:rPr>
                  </w:pPr>
                  <w:r>
                    <w:rPr>
                      <w:sz w:val="26"/>
                      <w:szCs w:val="26"/>
                    </w:rPr>
                    <w:t xml:space="preserve">2. </w:t>
                  </w:r>
                  <w:r w:rsidRPr="0027187B">
                    <w:rPr>
                      <w:sz w:val="26"/>
                      <w:szCs w:val="26"/>
                    </w:rPr>
                    <w:t>Chọn mở “</w:t>
                  </w:r>
                  <w:r w:rsidRPr="00816211">
                    <w:rPr>
                      <w:sz w:val="26"/>
                      <w:szCs w:val="26"/>
                    </w:rPr>
                    <w:t>Đặt phòng</w:t>
                  </w:r>
                  <w:r w:rsidRPr="0027187B">
                    <w:rPr>
                      <w:sz w:val="26"/>
                      <w:szCs w:val="26"/>
                    </w:rPr>
                    <w:t xml:space="preserve">” </w:t>
                  </w:r>
                  <w:r w:rsidRPr="0027187B">
                    <w:rPr>
                      <w:sz w:val="26"/>
                      <w:szCs w:val="26"/>
                    </w:rPr>
                    <w:sym w:font="Wingdings" w:char="F0E0"/>
                  </w:r>
                  <w:r w:rsidRPr="0027187B">
                    <w:rPr>
                      <w:sz w:val="26"/>
                      <w:szCs w:val="26"/>
                    </w:rPr>
                    <w:t xml:space="preserve"> Chọn “</w:t>
                  </w:r>
                  <w:r w:rsidRPr="00816211">
                    <w:rPr>
                      <w:sz w:val="26"/>
                      <w:szCs w:val="26"/>
                    </w:rPr>
                    <w:t>Kiểm tra tình trạng phòng.”</w:t>
                  </w:r>
                </w:p>
              </w:tc>
              <w:tc>
                <w:tcPr>
                  <w:tcW w:w="3036" w:type="dxa"/>
                </w:tcPr>
                <w:p w14:paraId="52BCDAE3" w14:textId="77777777" w:rsidR="006A63A7" w:rsidRPr="0027187B" w:rsidRDefault="006A63A7" w:rsidP="001344BA">
                  <w:pPr>
                    <w:pStyle w:val="TableCaption"/>
                    <w:snapToGrid w:val="0"/>
                    <w:rPr>
                      <w:rFonts w:ascii="Times New Roman" w:hAnsi="Times New Roman" w:cs="Times New Roman"/>
                      <w:b w:val="0"/>
                      <w:sz w:val="26"/>
                      <w:szCs w:val="26"/>
                    </w:rPr>
                  </w:pPr>
                </w:p>
              </w:tc>
            </w:tr>
            <w:tr w:rsidR="006A63A7" w:rsidRPr="0027187B" w14:paraId="4C1A9727" w14:textId="77777777" w:rsidTr="001344BA">
              <w:tc>
                <w:tcPr>
                  <w:tcW w:w="3055" w:type="dxa"/>
                </w:tcPr>
                <w:p w14:paraId="7ABC4173" w14:textId="77777777" w:rsidR="006A63A7" w:rsidRPr="0027187B" w:rsidRDefault="006A63A7" w:rsidP="001344BA">
                  <w:pPr>
                    <w:spacing w:line="360" w:lineRule="auto"/>
                    <w:rPr>
                      <w:sz w:val="26"/>
                      <w:szCs w:val="26"/>
                    </w:rPr>
                  </w:pPr>
                </w:p>
              </w:tc>
              <w:tc>
                <w:tcPr>
                  <w:tcW w:w="3036" w:type="dxa"/>
                </w:tcPr>
                <w:p w14:paraId="2327E21F" w14:textId="084059B6" w:rsidR="006A63A7" w:rsidRPr="0027187B" w:rsidRDefault="00816211"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3. Hiển thị trạng thái phòng</w:t>
                  </w:r>
                </w:p>
              </w:tc>
            </w:tr>
            <w:tr w:rsidR="006A63A7" w:rsidRPr="0027187B" w14:paraId="2CFC63D6" w14:textId="77777777" w:rsidTr="001344BA">
              <w:tc>
                <w:tcPr>
                  <w:tcW w:w="3055" w:type="dxa"/>
                </w:tcPr>
                <w:p w14:paraId="33258F7B" w14:textId="08CA3F03" w:rsidR="006A63A7" w:rsidRPr="0027187B" w:rsidRDefault="006A63A7" w:rsidP="00816211">
                  <w:pPr>
                    <w:pStyle w:val="TableCaption"/>
                    <w:snapToGrid w:val="0"/>
                    <w:rPr>
                      <w:rFonts w:ascii="Times New Roman" w:hAnsi="Times New Roman" w:cs="Times New Roman"/>
                      <w:b w:val="0"/>
                      <w:sz w:val="26"/>
                      <w:szCs w:val="26"/>
                    </w:rPr>
                  </w:pPr>
                  <w:r w:rsidRPr="0027187B">
                    <w:rPr>
                      <w:rFonts w:ascii="Times New Roman" w:hAnsi="Times New Roman" w:cs="Times New Roman"/>
                      <w:b w:val="0"/>
                      <w:sz w:val="26"/>
                      <w:szCs w:val="26"/>
                    </w:rPr>
                    <w:t xml:space="preserve">4.Nhân viên </w:t>
                  </w:r>
                  <w:r w:rsidR="00816211">
                    <w:rPr>
                      <w:rFonts w:ascii="Times New Roman" w:hAnsi="Times New Roman" w:cs="Times New Roman"/>
                      <w:b w:val="0"/>
                      <w:sz w:val="26"/>
                      <w:szCs w:val="26"/>
                    </w:rPr>
                    <w:t>thông báo với khách hàng về trạng thái phòng của khách sạn</w:t>
                  </w:r>
                </w:p>
              </w:tc>
              <w:tc>
                <w:tcPr>
                  <w:tcW w:w="3036" w:type="dxa"/>
                </w:tcPr>
                <w:p w14:paraId="42FE3321" w14:textId="77777777" w:rsidR="006A63A7" w:rsidRPr="0027187B" w:rsidRDefault="006A63A7" w:rsidP="001344BA">
                  <w:pPr>
                    <w:pStyle w:val="TableCaption"/>
                    <w:snapToGrid w:val="0"/>
                    <w:rPr>
                      <w:rFonts w:ascii="Times New Roman" w:hAnsi="Times New Roman" w:cs="Times New Roman"/>
                      <w:b w:val="0"/>
                      <w:sz w:val="26"/>
                      <w:szCs w:val="26"/>
                    </w:rPr>
                  </w:pPr>
                </w:p>
              </w:tc>
            </w:tr>
          </w:tbl>
          <w:p w14:paraId="31A58E20" w14:textId="77777777" w:rsidR="006A63A7" w:rsidRPr="0027187B" w:rsidRDefault="006A63A7" w:rsidP="001344BA">
            <w:pPr>
              <w:pStyle w:val="TableCaption"/>
              <w:snapToGrid w:val="0"/>
              <w:rPr>
                <w:rFonts w:ascii="Times New Roman" w:hAnsi="Times New Roman" w:cs="Times New Roman"/>
                <w:b w:val="0"/>
                <w:sz w:val="26"/>
                <w:szCs w:val="26"/>
              </w:rPr>
            </w:pPr>
            <w:r w:rsidRPr="0027187B">
              <w:rPr>
                <w:rFonts w:ascii="Times New Roman" w:hAnsi="Times New Roman" w:cs="Times New Roman"/>
                <w:b w:val="0"/>
                <w:sz w:val="26"/>
                <w:szCs w:val="26"/>
              </w:rPr>
              <w:t xml:space="preserve">                                                      </w:t>
            </w:r>
          </w:p>
        </w:tc>
      </w:tr>
      <w:tr w:rsidR="006A63A7" w:rsidRPr="0027187B" w14:paraId="52F4A352" w14:textId="77777777" w:rsidTr="001344BA">
        <w:trPr>
          <w:trHeight w:val="1044"/>
        </w:trPr>
        <w:tc>
          <w:tcPr>
            <w:tcW w:w="2122" w:type="dxa"/>
          </w:tcPr>
          <w:p w14:paraId="31C4A4D9" w14:textId="77777777" w:rsidR="006A63A7" w:rsidRPr="0027187B" w:rsidRDefault="006A63A7" w:rsidP="001344BA">
            <w:pPr>
              <w:pStyle w:val="TableCaption"/>
              <w:tabs>
                <w:tab w:val="left" w:pos="1878"/>
              </w:tabs>
              <w:snapToGrid w:val="0"/>
              <w:jc w:val="left"/>
              <w:rPr>
                <w:rFonts w:ascii="Times New Roman" w:hAnsi="Times New Roman" w:cs="Times New Roman"/>
                <w:sz w:val="26"/>
                <w:szCs w:val="26"/>
              </w:rPr>
            </w:pPr>
            <w:r w:rsidRPr="0027187B">
              <w:rPr>
                <w:rFonts w:ascii="Times New Roman" w:hAnsi="Times New Roman" w:cs="Times New Roman"/>
                <w:sz w:val="26"/>
                <w:szCs w:val="26"/>
              </w:rPr>
              <w:t>Ngoại lệ</w:t>
            </w:r>
          </w:p>
        </w:tc>
        <w:tc>
          <w:tcPr>
            <w:tcW w:w="6945" w:type="dxa"/>
          </w:tcPr>
          <w:p w14:paraId="5FF4F1FF" w14:textId="6BACDD62" w:rsidR="006A63A7" w:rsidRPr="0027187B" w:rsidRDefault="00D81A55"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Không</w:t>
            </w:r>
          </w:p>
        </w:tc>
      </w:tr>
    </w:tbl>
    <w:p w14:paraId="22BD2587" w14:textId="0EE7D43B" w:rsidR="00C35A0F" w:rsidRDefault="00C35A0F" w:rsidP="009C6B43">
      <w:pPr>
        <w:tabs>
          <w:tab w:val="center" w:pos="6379"/>
        </w:tabs>
        <w:spacing w:after="200" w:line="276" w:lineRule="auto"/>
        <w:rPr>
          <w:b/>
          <w:sz w:val="32"/>
          <w:szCs w:val="32"/>
        </w:rPr>
      </w:pPr>
    </w:p>
    <w:p w14:paraId="6EC590DB" w14:textId="1F5A95EA" w:rsidR="005C7B93" w:rsidRDefault="005C7B93" w:rsidP="009C6B43">
      <w:pPr>
        <w:tabs>
          <w:tab w:val="center" w:pos="6379"/>
        </w:tabs>
        <w:spacing w:after="200" w:line="276" w:lineRule="auto"/>
        <w:rPr>
          <w:b/>
          <w:sz w:val="32"/>
          <w:szCs w:val="32"/>
        </w:rPr>
      </w:pPr>
    </w:p>
    <w:p w14:paraId="7135F25E" w14:textId="18AE9CB1" w:rsidR="00305DA8" w:rsidRDefault="00305DA8" w:rsidP="009C6B43">
      <w:pPr>
        <w:tabs>
          <w:tab w:val="center" w:pos="6379"/>
        </w:tabs>
        <w:spacing w:after="200" w:line="276" w:lineRule="auto"/>
        <w:rPr>
          <w:b/>
          <w:sz w:val="32"/>
          <w:szCs w:val="32"/>
        </w:rPr>
      </w:pPr>
    </w:p>
    <w:p w14:paraId="7DBDE639" w14:textId="77777777" w:rsidR="00305DA8" w:rsidRDefault="00305DA8" w:rsidP="009C6B43">
      <w:pPr>
        <w:tabs>
          <w:tab w:val="center" w:pos="6379"/>
        </w:tabs>
        <w:spacing w:after="200" w:line="276" w:lineRule="auto"/>
        <w:rPr>
          <w:b/>
          <w:sz w:val="32"/>
          <w:szCs w:val="32"/>
        </w:rPr>
      </w:pPr>
    </w:p>
    <w:p w14:paraId="55934625" w14:textId="5AFF1AFE" w:rsidR="005C7B93" w:rsidRDefault="005C7B93" w:rsidP="005C7B93">
      <w:pPr>
        <w:pStyle w:val="Tiumccp1"/>
      </w:pPr>
      <w:bookmarkStart w:id="25" w:name="_Toc53584365"/>
      <w:r>
        <w:lastRenderedPageBreak/>
        <w:t>3.7 Usecase Sử dụng dịch vụ ( UC07)</w:t>
      </w:r>
      <w:bookmarkEnd w:id="25"/>
    </w:p>
    <w:tbl>
      <w:tblPr>
        <w:tblStyle w:val="TableGrid"/>
        <w:tblW w:w="9067" w:type="dxa"/>
        <w:tblLayout w:type="fixed"/>
        <w:tblLook w:val="04A0" w:firstRow="1" w:lastRow="0" w:firstColumn="1" w:lastColumn="0" w:noHBand="0" w:noVBand="1"/>
      </w:tblPr>
      <w:tblGrid>
        <w:gridCol w:w="2122"/>
        <w:gridCol w:w="6945"/>
      </w:tblGrid>
      <w:tr w:rsidR="005C7B93" w:rsidRPr="0027187B" w14:paraId="34A8A785" w14:textId="77777777" w:rsidTr="001344BA">
        <w:tc>
          <w:tcPr>
            <w:tcW w:w="2122" w:type="dxa"/>
          </w:tcPr>
          <w:p w14:paraId="0DF6D801" w14:textId="77777777" w:rsidR="005C7B93" w:rsidRPr="0027187B" w:rsidRDefault="005C7B93"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 xml:space="preserve">Tên use case </w:t>
            </w:r>
          </w:p>
        </w:tc>
        <w:tc>
          <w:tcPr>
            <w:tcW w:w="6945" w:type="dxa"/>
          </w:tcPr>
          <w:p w14:paraId="51C95AAE" w14:textId="0C5CB934" w:rsidR="005C7B93" w:rsidRPr="0027187B" w:rsidRDefault="005C7B93"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Sử dụng dịch vụ</w:t>
            </w:r>
          </w:p>
        </w:tc>
      </w:tr>
      <w:tr w:rsidR="005C7B93" w:rsidRPr="0027187B" w14:paraId="4220E5C4" w14:textId="77777777" w:rsidTr="001344BA">
        <w:tc>
          <w:tcPr>
            <w:tcW w:w="2122" w:type="dxa"/>
          </w:tcPr>
          <w:p w14:paraId="452F58C8" w14:textId="77777777" w:rsidR="005C7B93" w:rsidRPr="0027187B" w:rsidRDefault="005C7B93"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Ngữ cảnh</w:t>
            </w:r>
          </w:p>
        </w:tc>
        <w:tc>
          <w:tcPr>
            <w:tcW w:w="6945" w:type="dxa"/>
          </w:tcPr>
          <w:p w14:paraId="446DC4BA" w14:textId="77777777" w:rsidR="005C7B93" w:rsidRPr="0027187B" w:rsidRDefault="005C7B93"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Trực tiếp tại khách sạn</w:t>
            </w:r>
          </w:p>
        </w:tc>
      </w:tr>
      <w:tr w:rsidR="005C7B93" w:rsidRPr="0027187B" w14:paraId="236EF1F9" w14:textId="77777777" w:rsidTr="001344BA">
        <w:tc>
          <w:tcPr>
            <w:tcW w:w="2122" w:type="dxa"/>
          </w:tcPr>
          <w:p w14:paraId="031B7403" w14:textId="77777777" w:rsidR="005C7B93" w:rsidRPr="0027187B" w:rsidRDefault="005C7B93"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Mục đích</w:t>
            </w:r>
          </w:p>
        </w:tc>
        <w:tc>
          <w:tcPr>
            <w:tcW w:w="6945" w:type="dxa"/>
          </w:tcPr>
          <w:p w14:paraId="4F3E4878" w14:textId="4ACB3C84" w:rsidR="005C7B93" w:rsidRPr="0027187B" w:rsidRDefault="003232A3"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Khách hàng sử dụng dịch vụ do khách sạn cung cấp</w:t>
            </w:r>
          </w:p>
        </w:tc>
      </w:tr>
      <w:tr w:rsidR="005C7B93" w:rsidRPr="0027187B" w14:paraId="230D16D4" w14:textId="77777777" w:rsidTr="001344BA">
        <w:trPr>
          <w:trHeight w:val="873"/>
        </w:trPr>
        <w:tc>
          <w:tcPr>
            <w:tcW w:w="2122" w:type="dxa"/>
          </w:tcPr>
          <w:p w14:paraId="01AF3610" w14:textId="77777777" w:rsidR="005C7B93" w:rsidRPr="0027187B" w:rsidRDefault="005C7B93" w:rsidP="001344BA">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Mô tả</w:t>
            </w:r>
          </w:p>
        </w:tc>
        <w:tc>
          <w:tcPr>
            <w:tcW w:w="6945" w:type="dxa"/>
          </w:tcPr>
          <w:p w14:paraId="39B9AC20" w14:textId="2957704E" w:rsidR="005C7B93" w:rsidRPr="0027187B" w:rsidRDefault="003232A3" w:rsidP="003232A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Khi khách hàng có nhu cầu sử dụng các dịch vụ do khách sạn cung cấp và liên hệ với bộ phận dịch vụ</w:t>
            </w:r>
          </w:p>
        </w:tc>
      </w:tr>
      <w:tr w:rsidR="005C7B93" w:rsidRPr="0027187B" w14:paraId="5AC55A90" w14:textId="77777777" w:rsidTr="001344BA">
        <w:trPr>
          <w:trHeight w:val="468"/>
        </w:trPr>
        <w:tc>
          <w:tcPr>
            <w:tcW w:w="2122" w:type="dxa"/>
          </w:tcPr>
          <w:p w14:paraId="48318D45" w14:textId="77777777" w:rsidR="005C7B93" w:rsidRPr="0027187B" w:rsidRDefault="005C7B93"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Tác nhâ</w:t>
            </w:r>
            <w:r>
              <w:rPr>
                <w:rFonts w:ascii="Times New Roman" w:hAnsi="Times New Roman" w:cs="Times New Roman"/>
                <w:sz w:val="26"/>
                <w:szCs w:val="26"/>
              </w:rPr>
              <w:t>n</w:t>
            </w:r>
          </w:p>
        </w:tc>
        <w:tc>
          <w:tcPr>
            <w:tcW w:w="6945" w:type="dxa"/>
          </w:tcPr>
          <w:p w14:paraId="30056A22" w14:textId="0E41AFE8" w:rsidR="005C7B93" w:rsidRPr="0027187B" w:rsidRDefault="003232A3"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Khách hàng</w:t>
            </w:r>
          </w:p>
        </w:tc>
      </w:tr>
      <w:tr w:rsidR="005C7B93" w:rsidRPr="0027187B" w14:paraId="733F7C34" w14:textId="77777777" w:rsidTr="001344BA">
        <w:trPr>
          <w:trHeight w:val="432"/>
        </w:trPr>
        <w:tc>
          <w:tcPr>
            <w:tcW w:w="2122" w:type="dxa"/>
          </w:tcPr>
          <w:p w14:paraId="09082982" w14:textId="77777777" w:rsidR="005C7B93" w:rsidRPr="0027187B" w:rsidRDefault="005C7B93" w:rsidP="001344BA">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Stakeholders</w:t>
            </w:r>
          </w:p>
        </w:tc>
        <w:tc>
          <w:tcPr>
            <w:tcW w:w="6945" w:type="dxa"/>
          </w:tcPr>
          <w:p w14:paraId="192D205E" w14:textId="67EE8E5A" w:rsidR="005C7B93" w:rsidRPr="0027187B" w:rsidRDefault="005C7B93" w:rsidP="003232A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B</w:t>
            </w:r>
            <w:r w:rsidR="003232A3">
              <w:rPr>
                <w:rFonts w:ascii="Times New Roman" w:hAnsi="Times New Roman" w:cs="Times New Roman"/>
                <w:b w:val="0"/>
                <w:sz w:val="26"/>
                <w:szCs w:val="26"/>
              </w:rPr>
              <w:t>ộ phận dịch vụ</w:t>
            </w:r>
          </w:p>
        </w:tc>
      </w:tr>
      <w:tr w:rsidR="005C7B93" w:rsidRPr="0027187B" w14:paraId="06F6619E" w14:textId="77777777" w:rsidTr="001344BA">
        <w:trPr>
          <w:trHeight w:val="432"/>
        </w:trPr>
        <w:tc>
          <w:tcPr>
            <w:tcW w:w="2122" w:type="dxa"/>
          </w:tcPr>
          <w:p w14:paraId="658CD0B9" w14:textId="77777777" w:rsidR="005C7B93" w:rsidRPr="0027187B" w:rsidRDefault="005C7B93"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Điều kiện tiên quyết</w:t>
            </w:r>
          </w:p>
        </w:tc>
        <w:tc>
          <w:tcPr>
            <w:tcW w:w="6945" w:type="dxa"/>
          </w:tcPr>
          <w:p w14:paraId="61C2BDC0" w14:textId="6CD59E94" w:rsidR="005C7B93" w:rsidRPr="0027187B" w:rsidRDefault="005A152D"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Đã thuê phòng của khách sạn</w:t>
            </w:r>
          </w:p>
        </w:tc>
      </w:tr>
      <w:tr w:rsidR="005C7B93" w:rsidRPr="0027187B" w14:paraId="17B84247" w14:textId="77777777" w:rsidTr="001344BA">
        <w:trPr>
          <w:trHeight w:val="432"/>
        </w:trPr>
        <w:tc>
          <w:tcPr>
            <w:tcW w:w="2122" w:type="dxa"/>
          </w:tcPr>
          <w:p w14:paraId="350BAF55" w14:textId="77777777" w:rsidR="005C7B93" w:rsidRPr="0027187B" w:rsidRDefault="005C7B93"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Điều kiện sau</w:t>
            </w:r>
          </w:p>
        </w:tc>
        <w:tc>
          <w:tcPr>
            <w:tcW w:w="6945" w:type="dxa"/>
          </w:tcPr>
          <w:p w14:paraId="1C522DEB" w14:textId="031DF0A5" w:rsidR="005C7B93" w:rsidRPr="0027187B" w:rsidRDefault="00D11EDA"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Sử dụng dịch vụ do khách sạn cung cấp</w:t>
            </w:r>
          </w:p>
        </w:tc>
      </w:tr>
      <w:tr w:rsidR="005C7B93" w:rsidRPr="0027187B" w14:paraId="758C58A5" w14:textId="77777777" w:rsidTr="001344BA">
        <w:trPr>
          <w:trHeight w:val="983"/>
        </w:trPr>
        <w:tc>
          <w:tcPr>
            <w:tcW w:w="2122" w:type="dxa"/>
          </w:tcPr>
          <w:p w14:paraId="12D35039" w14:textId="77777777" w:rsidR="005C7B93" w:rsidRPr="0027187B" w:rsidRDefault="005C7B93" w:rsidP="001344BA">
            <w:pPr>
              <w:pStyle w:val="TableCaption"/>
              <w:snapToGrid w:val="0"/>
              <w:jc w:val="left"/>
              <w:rPr>
                <w:rFonts w:ascii="Times New Roman" w:hAnsi="Times New Roman" w:cs="Times New Roman"/>
                <w:b w:val="0"/>
                <w:sz w:val="26"/>
                <w:szCs w:val="26"/>
              </w:rPr>
            </w:pPr>
          </w:p>
          <w:p w14:paraId="4FB9578C" w14:textId="77777777" w:rsidR="005C7B93" w:rsidRPr="0027187B" w:rsidRDefault="005C7B93" w:rsidP="001344BA">
            <w:pPr>
              <w:pStyle w:val="TableCaption"/>
              <w:snapToGrid w:val="0"/>
              <w:jc w:val="left"/>
              <w:rPr>
                <w:rFonts w:ascii="Times New Roman" w:hAnsi="Times New Roman" w:cs="Times New Roman"/>
                <w:b w:val="0"/>
                <w:sz w:val="26"/>
                <w:szCs w:val="26"/>
              </w:rPr>
            </w:pPr>
          </w:p>
          <w:p w14:paraId="14608295" w14:textId="77777777" w:rsidR="005C7B93" w:rsidRPr="0027187B" w:rsidRDefault="005C7B93" w:rsidP="001344BA">
            <w:pPr>
              <w:pStyle w:val="TableCaption"/>
              <w:snapToGrid w:val="0"/>
              <w:jc w:val="left"/>
              <w:rPr>
                <w:rFonts w:ascii="Times New Roman" w:hAnsi="Times New Roman" w:cs="Times New Roman"/>
                <w:b w:val="0"/>
                <w:sz w:val="26"/>
                <w:szCs w:val="26"/>
              </w:rPr>
            </w:pPr>
          </w:p>
          <w:p w14:paraId="557E571C" w14:textId="77777777" w:rsidR="005C7B93" w:rsidRPr="0027187B" w:rsidRDefault="005C7B93"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Luồng hoạt động</w:t>
            </w:r>
          </w:p>
        </w:tc>
        <w:tc>
          <w:tcPr>
            <w:tcW w:w="6945" w:type="dxa"/>
          </w:tcPr>
          <w:tbl>
            <w:tblPr>
              <w:tblStyle w:val="TableGrid"/>
              <w:tblpPr w:leftFromText="180" w:rightFromText="180" w:vertAnchor="text" w:horzAnchor="margin" w:tblpY="136"/>
              <w:tblOverlap w:val="never"/>
              <w:tblW w:w="6091" w:type="dxa"/>
              <w:tblLayout w:type="fixed"/>
              <w:tblLook w:val="04A0" w:firstRow="1" w:lastRow="0" w:firstColumn="1" w:lastColumn="0" w:noHBand="0" w:noVBand="1"/>
            </w:tblPr>
            <w:tblGrid>
              <w:gridCol w:w="3055"/>
              <w:gridCol w:w="3036"/>
            </w:tblGrid>
            <w:tr w:rsidR="005C7B93" w:rsidRPr="0027187B" w14:paraId="2E3485D3" w14:textId="77777777" w:rsidTr="001344BA">
              <w:tc>
                <w:tcPr>
                  <w:tcW w:w="3055" w:type="dxa"/>
                </w:tcPr>
                <w:p w14:paraId="6AE0A3DD" w14:textId="77777777" w:rsidR="005C7B93" w:rsidRPr="0027187B" w:rsidRDefault="005C7B93"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Tác nhân</w:t>
                  </w:r>
                </w:p>
              </w:tc>
              <w:tc>
                <w:tcPr>
                  <w:tcW w:w="3036" w:type="dxa"/>
                </w:tcPr>
                <w:p w14:paraId="46FB3531" w14:textId="77777777" w:rsidR="005C7B93" w:rsidRPr="0027187B" w:rsidRDefault="005C7B93"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5C7B93" w:rsidRPr="0027187B" w14:paraId="303FCCB6" w14:textId="77777777" w:rsidTr="001344BA">
              <w:trPr>
                <w:trHeight w:val="1536"/>
              </w:trPr>
              <w:tc>
                <w:tcPr>
                  <w:tcW w:w="3055" w:type="dxa"/>
                </w:tcPr>
                <w:p w14:paraId="2FFEAE25" w14:textId="2ACC9FF8" w:rsidR="005C7B93" w:rsidRPr="0027187B" w:rsidRDefault="005C7B93" w:rsidP="00CD796B">
                  <w:pPr>
                    <w:spacing w:line="360" w:lineRule="auto"/>
                    <w:rPr>
                      <w:sz w:val="26"/>
                      <w:szCs w:val="26"/>
                    </w:rPr>
                  </w:pPr>
                  <w:r w:rsidRPr="0027187B">
                    <w:rPr>
                      <w:sz w:val="26"/>
                      <w:szCs w:val="26"/>
                    </w:rPr>
                    <w:t xml:space="preserve">1. </w:t>
                  </w:r>
                  <w:r w:rsidR="00CD796B">
                    <w:rPr>
                      <w:sz w:val="26"/>
                      <w:szCs w:val="26"/>
                    </w:rPr>
                    <w:t>Xem thông tin các dịch vụ</w:t>
                  </w:r>
                </w:p>
              </w:tc>
              <w:tc>
                <w:tcPr>
                  <w:tcW w:w="3036" w:type="dxa"/>
                </w:tcPr>
                <w:p w14:paraId="586B87A6" w14:textId="10A56845" w:rsidR="005C7B93" w:rsidRPr="0027187B" w:rsidRDefault="00CD796B"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1.1 Hiển thị các thông tin về dịch vụ do khách sạn cung cấp</w:t>
                  </w:r>
                </w:p>
              </w:tc>
            </w:tr>
            <w:tr w:rsidR="005C7B93" w:rsidRPr="0027187B" w14:paraId="200BA1CE" w14:textId="77777777" w:rsidTr="001344BA">
              <w:tc>
                <w:tcPr>
                  <w:tcW w:w="3055" w:type="dxa"/>
                </w:tcPr>
                <w:p w14:paraId="1A9D410E" w14:textId="333E5512" w:rsidR="005C7B93" w:rsidRPr="0027187B" w:rsidRDefault="005C7B93" w:rsidP="00CD796B">
                  <w:pPr>
                    <w:spacing w:line="360" w:lineRule="auto"/>
                    <w:rPr>
                      <w:sz w:val="26"/>
                      <w:szCs w:val="26"/>
                    </w:rPr>
                  </w:pPr>
                  <w:r>
                    <w:rPr>
                      <w:sz w:val="26"/>
                      <w:szCs w:val="26"/>
                    </w:rPr>
                    <w:t xml:space="preserve">2. </w:t>
                  </w:r>
                  <w:r w:rsidR="00CD796B">
                    <w:rPr>
                      <w:sz w:val="26"/>
                      <w:szCs w:val="26"/>
                    </w:rPr>
                    <w:t>Liên hệ bộ phận dịch vụ để sử dụng dịch vụ</w:t>
                  </w:r>
                </w:p>
              </w:tc>
              <w:tc>
                <w:tcPr>
                  <w:tcW w:w="3036" w:type="dxa"/>
                </w:tcPr>
                <w:p w14:paraId="1DD56EE2" w14:textId="77777777" w:rsidR="005C7B93" w:rsidRPr="0027187B" w:rsidRDefault="005C7B93" w:rsidP="001344BA">
                  <w:pPr>
                    <w:pStyle w:val="TableCaption"/>
                    <w:snapToGrid w:val="0"/>
                    <w:rPr>
                      <w:rFonts w:ascii="Times New Roman" w:hAnsi="Times New Roman" w:cs="Times New Roman"/>
                      <w:b w:val="0"/>
                      <w:sz w:val="26"/>
                      <w:szCs w:val="26"/>
                    </w:rPr>
                  </w:pPr>
                </w:p>
              </w:tc>
            </w:tr>
          </w:tbl>
          <w:p w14:paraId="2DC83B01" w14:textId="77777777" w:rsidR="005C7B93" w:rsidRPr="0027187B" w:rsidRDefault="005C7B93" w:rsidP="001344BA">
            <w:pPr>
              <w:pStyle w:val="TableCaption"/>
              <w:snapToGrid w:val="0"/>
              <w:rPr>
                <w:rFonts w:ascii="Times New Roman" w:hAnsi="Times New Roman" w:cs="Times New Roman"/>
                <w:b w:val="0"/>
                <w:sz w:val="26"/>
                <w:szCs w:val="26"/>
              </w:rPr>
            </w:pPr>
            <w:r w:rsidRPr="0027187B">
              <w:rPr>
                <w:rFonts w:ascii="Times New Roman" w:hAnsi="Times New Roman" w:cs="Times New Roman"/>
                <w:b w:val="0"/>
                <w:sz w:val="26"/>
                <w:szCs w:val="26"/>
              </w:rPr>
              <w:t xml:space="preserve">                                                      </w:t>
            </w:r>
          </w:p>
        </w:tc>
      </w:tr>
      <w:tr w:rsidR="005C7B93" w:rsidRPr="0027187B" w14:paraId="0FF09A75" w14:textId="77777777" w:rsidTr="001344BA">
        <w:trPr>
          <w:trHeight w:val="1044"/>
        </w:trPr>
        <w:tc>
          <w:tcPr>
            <w:tcW w:w="2122" w:type="dxa"/>
          </w:tcPr>
          <w:p w14:paraId="2431B67E" w14:textId="77777777" w:rsidR="005C7B93" w:rsidRPr="0027187B" w:rsidRDefault="005C7B93" w:rsidP="001344BA">
            <w:pPr>
              <w:pStyle w:val="TableCaption"/>
              <w:tabs>
                <w:tab w:val="left" w:pos="1878"/>
              </w:tabs>
              <w:snapToGrid w:val="0"/>
              <w:jc w:val="left"/>
              <w:rPr>
                <w:rFonts w:ascii="Times New Roman" w:hAnsi="Times New Roman" w:cs="Times New Roman"/>
                <w:sz w:val="26"/>
                <w:szCs w:val="26"/>
              </w:rPr>
            </w:pPr>
            <w:r w:rsidRPr="0027187B">
              <w:rPr>
                <w:rFonts w:ascii="Times New Roman" w:hAnsi="Times New Roman" w:cs="Times New Roman"/>
                <w:sz w:val="26"/>
                <w:szCs w:val="26"/>
              </w:rPr>
              <w:t>Ngoại lệ</w:t>
            </w:r>
          </w:p>
        </w:tc>
        <w:tc>
          <w:tcPr>
            <w:tcW w:w="6945" w:type="dxa"/>
          </w:tcPr>
          <w:p w14:paraId="2232BFB0" w14:textId="77777777" w:rsidR="005C7B93" w:rsidRPr="0027187B" w:rsidRDefault="005C7B93"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Không</w:t>
            </w:r>
          </w:p>
        </w:tc>
      </w:tr>
    </w:tbl>
    <w:p w14:paraId="0C049360" w14:textId="4B54106B" w:rsidR="005C7B93" w:rsidRDefault="005C7B93" w:rsidP="009C6B43">
      <w:pPr>
        <w:tabs>
          <w:tab w:val="center" w:pos="6379"/>
        </w:tabs>
        <w:spacing w:after="200" w:line="276" w:lineRule="auto"/>
        <w:rPr>
          <w:b/>
          <w:sz w:val="32"/>
          <w:szCs w:val="32"/>
        </w:rPr>
      </w:pPr>
    </w:p>
    <w:p w14:paraId="71BA0A5C" w14:textId="2F1FECCC" w:rsidR="00305DA8" w:rsidRDefault="00305DA8" w:rsidP="00305DA8">
      <w:pPr>
        <w:pStyle w:val="Tiumccp1"/>
      </w:pPr>
      <w:bookmarkStart w:id="26" w:name="_Toc53584366"/>
      <w:r>
        <w:t>3.8 Usecase Kiểm tra tình trạng các dịch vụ ( UC</w:t>
      </w:r>
      <w:r w:rsidR="00844FC0">
        <w:t>08</w:t>
      </w:r>
      <w:r>
        <w:t>)</w:t>
      </w:r>
      <w:bookmarkEnd w:id="26"/>
    </w:p>
    <w:tbl>
      <w:tblPr>
        <w:tblStyle w:val="TableGrid"/>
        <w:tblW w:w="9067" w:type="dxa"/>
        <w:tblLayout w:type="fixed"/>
        <w:tblLook w:val="04A0" w:firstRow="1" w:lastRow="0" w:firstColumn="1" w:lastColumn="0" w:noHBand="0" w:noVBand="1"/>
      </w:tblPr>
      <w:tblGrid>
        <w:gridCol w:w="2122"/>
        <w:gridCol w:w="6945"/>
      </w:tblGrid>
      <w:tr w:rsidR="00305DA8" w:rsidRPr="0027187B" w14:paraId="2CA140AB" w14:textId="77777777" w:rsidTr="001344BA">
        <w:tc>
          <w:tcPr>
            <w:tcW w:w="2122" w:type="dxa"/>
          </w:tcPr>
          <w:p w14:paraId="092C4DF5" w14:textId="77777777" w:rsidR="00305DA8" w:rsidRPr="0027187B" w:rsidRDefault="00305DA8"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 xml:space="preserve">Tên use case </w:t>
            </w:r>
          </w:p>
        </w:tc>
        <w:tc>
          <w:tcPr>
            <w:tcW w:w="6945" w:type="dxa"/>
          </w:tcPr>
          <w:p w14:paraId="03B75E17" w14:textId="2B7FEEF4" w:rsidR="00305DA8" w:rsidRPr="0027187B" w:rsidRDefault="00AE4D00"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Kiểm tra tình trạng các dịch vụ</w:t>
            </w:r>
          </w:p>
        </w:tc>
      </w:tr>
      <w:tr w:rsidR="00305DA8" w:rsidRPr="0027187B" w14:paraId="49B6708C" w14:textId="77777777" w:rsidTr="001344BA">
        <w:tc>
          <w:tcPr>
            <w:tcW w:w="2122" w:type="dxa"/>
          </w:tcPr>
          <w:p w14:paraId="413AAF52" w14:textId="77777777" w:rsidR="00305DA8" w:rsidRPr="0027187B" w:rsidRDefault="00305DA8"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lastRenderedPageBreak/>
              <w:t>Ngữ cảnh</w:t>
            </w:r>
          </w:p>
        </w:tc>
        <w:tc>
          <w:tcPr>
            <w:tcW w:w="6945" w:type="dxa"/>
          </w:tcPr>
          <w:p w14:paraId="0364B668" w14:textId="77777777" w:rsidR="00305DA8" w:rsidRPr="0027187B" w:rsidRDefault="00305DA8"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Trực tiếp tại khách sạn</w:t>
            </w:r>
          </w:p>
        </w:tc>
      </w:tr>
      <w:tr w:rsidR="00305DA8" w:rsidRPr="0027187B" w14:paraId="13C5A91C" w14:textId="77777777" w:rsidTr="001344BA">
        <w:tc>
          <w:tcPr>
            <w:tcW w:w="2122" w:type="dxa"/>
          </w:tcPr>
          <w:p w14:paraId="7708909C" w14:textId="77777777" w:rsidR="00305DA8" w:rsidRPr="0027187B" w:rsidRDefault="00305DA8"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Mục đích</w:t>
            </w:r>
          </w:p>
        </w:tc>
        <w:tc>
          <w:tcPr>
            <w:tcW w:w="6945" w:type="dxa"/>
          </w:tcPr>
          <w:p w14:paraId="1EA0A424" w14:textId="07FD56F7" w:rsidR="00305DA8" w:rsidRPr="0027187B" w:rsidRDefault="00B25A8C"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Kiểm tra tình trạng các dịch vụ</w:t>
            </w:r>
          </w:p>
        </w:tc>
      </w:tr>
      <w:tr w:rsidR="00305DA8" w:rsidRPr="0027187B" w14:paraId="712C210B" w14:textId="77777777" w:rsidTr="001344BA">
        <w:trPr>
          <w:trHeight w:val="873"/>
        </w:trPr>
        <w:tc>
          <w:tcPr>
            <w:tcW w:w="2122" w:type="dxa"/>
          </w:tcPr>
          <w:p w14:paraId="20F55B36" w14:textId="77777777" w:rsidR="00305DA8" w:rsidRPr="0027187B" w:rsidRDefault="00305DA8" w:rsidP="001344BA">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Mô tả</w:t>
            </w:r>
          </w:p>
        </w:tc>
        <w:tc>
          <w:tcPr>
            <w:tcW w:w="6945" w:type="dxa"/>
          </w:tcPr>
          <w:p w14:paraId="7FB8D764" w14:textId="58EF14D1" w:rsidR="00305DA8" w:rsidRPr="0027187B" w:rsidRDefault="00305DA8"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Khi khách hàng có nhu cầu sử dụng các dịch vụ do khách sạn cung cấp và liên hệ với bộ phận dịch vụ</w:t>
            </w:r>
            <w:r w:rsidR="00B25A8C">
              <w:rPr>
                <w:rFonts w:ascii="Times New Roman" w:hAnsi="Times New Roman" w:cs="Times New Roman"/>
                <w:b w:val="0"/>
                <w:sz w:val="26"/>
                <w:szCs w:val="26"/>
              </w:rPr>
              <w:t>, khi đó bộ phận dịch vụ sẽ tiến hành kiểm tra tình trạng các dịch vụ trước khi cung cấp cho khách hàng. Ngoài ra các admin, ban giám đốc cũng có thể xem tình trạng các dịch vụ để quản lý</w:t>
            </w:r>
          </w:p>
        </w:tc>
      </w:tr>
      <w:tr w:rsidR="00844FC0" w:rsidRPr="0027187B" w14:paraId="75D64F5A" w14:textId="77777777" w:rsidTr="001344BA">
        <w:trPr>
          <w:trHeight w:val="873"/>
        </w:trPr>
        <w:tc>
          <w:tcPr>
            <w:tcW w:w="2122" w:type="dxa"/>
          </w:tcPr>
          <w:p w14:paraId="13547C73" w14:textId="7575A4AC" w:rsidR="00844FC0" w:rsidRDefault="00844FC0" w:rsidP="00844FC0">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Sự kiện kích hoạt</w:t>
            </w:r>
          </w:p>
        </w:tc>
        <w:tc>
          <w:tcPr>
            <w:tcW w:w="6945" w:type="dxa"/>
          </w:tcPr>
          <w:p w14:paraId="2B36F15D" w14:textId="5B2066A6" w:rsidR="00844FC0" w:rsidRDefault="00844FC0" w:rsidP="00844FC0">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Chọn mở “Dịch vụ</w:t>
            </w:r>
            <w:r w:rsidRPr="0027187B">
              <w:rPr>
                <w:rFonts w:ascii="Times New Roman" w:hAnsi="Times New Roman" w:cs="Times New Roman"/>
                <w:b w:val="0"/>
                <w:sz w:val="26"/>
                <w:szCs w:val="26"/>
              </w:rPr>
              <w:t xml:space="preserve">” </w:t>
            </w:r>
            <w:r w:rsidRPr="0027187B">
              <w:rPr>
                <w:rFonts w:ascii="Times New Roman" w:hAnsi="Times New Roman" w:cs="Times New Roman"/>
                <w:b w:val="0"/>
                <w:sz w:val="26"/>
                <w:szCs w:val="26"/>
              </w:rPr>
              <w:sym w:font="Wingdings" w:char="F0E0"/>
            </w:r>
            <w:r w:rsidRPr="0027187B">
              <w:rPr>
                <w:rFonts w:ascii="Times New Roman" w:hAnsi="Times New Roman" w:cs="Times New Roman"/>
                <w:b w:val="0"/>
                <w:sz w:val="26"/>
                <w:szCs w:val="26"/>
              </w:rPr>
              <w:t xml:space="preserve"> Chọn “</w:t>
            </w:r>
            <w:r>
              <w:rPr>
                <w:rFonts w:ascii="Times New Roman" w:hAnsi="Times New Roman" w:cs="Times New Roman"/>
                <w:b w:val="0"/>
                <w:sz w:val="26"/>
                <w:szCs w:val="26"/>
              </w:rPr>
              <w:t>Kiểm tra tình trạng các dịch vụ”.</w:t>
            </w:r>
          </w:p>
        </w:tc>
      </w:tr>
      <w:tr w:rsidR="00844FC0" w:rsidRPr="0027187B" w14:paraId="42EF6EA9" w14:textId="77777777" w:rsidTr="001344BA">
        <w:trPr>
          <w:trHeight w:val="468"/>
        </w:trPr>
        <w:tc>
          <w:tcPr>
            <w:tcW w:w="2122" w:type="dxa"/>
          </w:tcPr>
          <w:p w14:paraId="44FC9DCE" w14:textId="77777777" w:rsidR="00844FC0" w:rsidRPr="0027187B" w:rsidRDefault="00844FC0" w:rsidP="00844FC0">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Tác nhâ</w:t>
            </w:r>
            <w:r>
              <w:rPr>
                <w:rFonts w:ascii="Times New Roman" w:hAnsi="Times New Roman" w:cs="Times New Roman"/>
                <w:sz w:val="26"/>
                <w:szCs w:val="26"/>
              </w:rPr>
              <w:t>n</w:t>
            </w:r>
          </w:p>
        </w:tc>
        <w:tc>
          <w:tcPr>
            <w:tcW w:w="6945" w:type="dxa"/>
          </w:tcPr>
          <w:p w14:paraId="2A3EB696" w14:textId="3FAF780E" w:rsidR="00844FC0" w:rsidRPr="0027187B" w:rsidRDefault="00844FC0" w:rsidP="00844FC0">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Bộ phận dịch vụ, Admin, ban giám đốc</w:t>
            </w:r>
          </w:p>
        </w:tc>
      </w:tr>
      <w:tr w:rsidR="00805E40" w:rsidRPr="0027187B" w14:paraId="7A27BAB6" w14:textId="77777777" w:rsidTr="001344BA">
        <w:trPr>
          <w:trHeight w:val="468"/>
        </w:trPr>
        <w:tc>
          <w:tcPr>
            <w:tcW w:w="2122" w:type="dxa"/>
          </w:tcPr>
          <w:p w14:paraId="4669155E" w14:textId="78EE4501" w:rsidR="00805E40" w:rsidRPr="0027187B" w:rsidRDefault="00805E40" w:rsidP="00805E40">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UC liên quan</w:t>
            </w:r>
          </w:p>
        </w:tc>
        <w:tc>
          <w:tcPr>
            <w:tcW w:w="6945" w:type="dxa"/>
          </w:tcPr>
          <w:p w14:paraId="48658838" w14:textId="22CE1999" w:rsidR="00805E40" w:rsidRDefault="00805E40" w:rsidP="00805E40">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Đăng nhập, L</w:t>
            </w:r>
            <w:r w:rsidR="00FC2AE6">
              <w:rPr>
                <w:rFonts w:ascii="Times New Roman" w:hAnsi="Times New Roman" w:cs="Times New Roman"/>
                <w:b w:val="0"/>
                <w:sz w:val="26"/>
                <w:szCs w:val="26"/>
              </w:rPr>
              <w:t>ập phiếu dịch vụ, S</w:t>
            </w:r>
            <w:r>
              <w:rPr>
                <w:rFonts w:ascii="Times New Roman" w:hAnsi="Times New Roman" w:cs="Times New Roman"/>
                <w:b w:val="0"/>
                <w:sz w:val="26"/>
                <w:szCs w:val="26"/>
              </w:rPr>
              <w:t>ử dụng dịch vụ</w:t>
            </w:r>
          </w:p>
        </w:tc>
      </w:tr>
      <w:tr w:rsidR="00805E40" w:rsidRPr="0027187B" w14:paraId="4CA08553" w14:textId="77777777" w:rsidTr="001344BA">
        <w:trPr>
          <w:trHeight w:val="432"/>
        </w:trPr>
        <w:tc>
          <w:tcPr>
            <w:tcW w:w="2122" w:type="dxa"/>
          </w:tcPr>
          <w:p w14:paraId="76751EE2" w14:textId="77777777" w:rsidR="00805E40" w:rsidRPr="0027187B" w:rsidRDefault="00805E40" w:rsidP="00805E40">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Stakeholders</w:t>
            </w:r>
          </w:p>
        </w:tc>
        <w:tc>
          <w:tcPr>
            <w:tcW w:w="6945" w:type="dxa"/>
          </w:tcPr>
          <w:p w14:paraId="062ECDF9" w14:textId="43B62C7A" w:rsidR="00805E40" w:rsidRPr="0027187B" w:rsidRDefault="00805E40" w:rsidP="00805E40">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Khách hàng</w:t>
            </w:r>
          </w:p>
        </w:tc>
      </w:tr>
      <w:tr w:rsidR="00805E40" w:rsidRPr="0027187B" w14:paraId="554A7AFA" w14:textId="77777777" w:rsidTr="001344BA">
        <w:trPr>
          <w:trHeight w:val="432"/>
        </w:trPr>
        <w:tc>
          <w:tcPr>
            <w:tcW w:w="2122" w:type="dxa"/>
          </w:tcPr>
          <w:p w14:paraId="4527A003" w14:textId="77777777" w:rsidR="00805E40" w:rsidRPr="0027187B" w:rsidRDefault="00805E40" w:rsidP="00805E40">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Điều kiện tiên quyết</w:t>
            </w:r>
          </w:p>
        </w:tc>
        <w:tc>
          <w:tcPr>
            <w:tcW w:w="6945" w:type="dxa"/>
          </w:tcPr>
          <w:p w14:paraId="1C326B48" w14:textId="201653EA" w:rsidR="00805E40" w:rsidRPr="0027187B" w:rsidRDefault="00805E40" w:rsidP="00805E40">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Đã đăng nhập vào hệ thống hoặc là khách hàng đã thuê phòng có nhu cầu kiểm tra tình trạng dịch vụ</w:t>
            </w:r>
          </w:p>
        </w:tc>
      </w:tr>
      <w:tr w:rsidR="00805E40" w:rsidRPr="0027187B" w14:paraId="42407CE3" w14:textId="77777777" w:rsidTr="001344BA">
        <w:trPr>
          <w:trHeight w:val="432"/>
        </w:trPr>
        <w:tc>
          <w:tcPr>
            <w:tcW w:w="2122" w:type="dxa"/>
          </w:tcPr>
          <w:p w14:paraId="255CB026" w14:textId="77777777" w:rsidR="00805E40" w:rsidRPr="0027187B" w:rsidRDefault="00805E40" w:rsidP="00805E40">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Điều kiện sau</w:t>
            </w:r>
          </w:p>
        </w:tc>
        <w:tc>
          <w:tcPr>
            <w:tcW w:w="6945" w:type="dxa"/>
          </w:tcPr>
          <w:p w14:paraId="6FDE67C9" w14:textId="2D1CA637" w:rsidR="00805E40" w:rsidRPr="0027187B" w:rsidRDefault="00805E40" w:rsidP="00805E40">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Hiển thị thông tin trạng thái các dịch vụ của khách sạn</w:t>
            </w:r>
          </w:p>
        </w:tc>
      </w:tr>
      <w:tr w:rsidR="00805E40" w:rsidRPr="0027187B" w14:paraId="771F8498" w14:textId="77777777" w:rsidTr="001344BA">
        <w:trPr>
          <w:trHeight w:val="983"/>
        </w:trPr>
        <w:tc>
          <w:tcPr>
            <w:tcW w:w="2122" w:type="dxa"/>
          </w:tcPr>
          <w:p w14:paraId="3F03D579" w14:textId="77777777" w:rsidR="00805E40" w:rsidRPr="0027187B" w:rsidRDefault="00805E40" w:rsidP="00805E40">
            <w:pPr>
              <w:pStyle w:val="TableCaption"/>
              <w:snapToGrid w:val="0"/>
              <w:jc w:val="left"/>
              <w:rPr>
                <w:rFonts w:ascii="Times New Roman" w:hAnsi="Times New Roman" w:cs="Times New Roman"/>
                <w:b w:val="0"/>
                <w:sz w:val="26"/>
                <w:szCs w:val="26"/>
              </w:rPr>
            </w:pPr>
          </w:p>
          <w:p w14:paraId="112167F7" w14:textId="77777777" w:rsidR="00805E40" w:rsidRPr="0027187B" w:rsidRDefault="00805E40" w:rsidP="00805E40">
            <w:pPr>
              <w:pStyle w:val="TableCaption"/>
              <w:snapToGrid w:val="0"/>
              <w:jc w:val="left"/>
              <w:rPr>
                <w:rFonts w:ascii="Times New Roman" w:hAnsi="Times New Roman" w:cs="Times New Roman"/>
                <w:b w:val="0"/>
                <w:sz w:val="26"/>
                <w:szCs w:val="26"/>
              </w:rPr>
            </w:pPr>
          </w:p>
          <w:p w14:paraId="499E1C83" w14:textId="77777777" w:rsidR="00805E40" w:rsidRPr="0027187B" w:rsidRDefault="00805E40" w:rsidP="00805E40">
            <w:pPr>
              <w:pStyle w:val="TableCaption"/>
              <w:snapToGrid w:val="0"/>
              <w:jc w:val="left"/>
              <w:rPr>
                <w:rFonts w:ascii="Times New Roman" w:hAnsi="Times New Roman" w:cs="Times New Roman"/>
                <w:b w:val="0"/>
                <w:sz w:val="26"/>
                <w:szCs w:val="26"/>
              </w:rPr>
            </w:pPr>
          </w:p>
          <w:p w14:paraId="51B8A6C1" w14:textId="77777777" w:rsidR="00805E40" w:rsidRPr="0027187B" w:rsidRDefault="00805E40" w:rsidP="00805E40">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Luồng hoạt động</w:t>
            </w:r>
          </w:p>
        </w:tc>
        <w:tc>
          <w:tcPr>
            <w:tcW w:w="6945" w:type="dxa"/>
          </w:tcPr>
          <w:tbl>
            <w:tblPr>
              <w:tblStyle w:val="TableGrid"/>
              <w:tblpPr w:leftFromText="180" w:rightFromText="180" w:vertAnchor="text" w:horzAnchor="margin" w:tblpY="136"/>
              <w:tblOverlap w:val="never"/>
              <w:tblW w:w="6091" w:type="dxa"/>
              <w:tblLayout w:type="fixed"/>
              <w:tblLook w:val="04A0" w:firstRow="1" w:lastRow="0" w:firstColumn="1" w:lastColumn="0" w:noHBand="0" w:noVBand="1"/>
            </w:tblPr>
            <w:tblGrid>
              <w:gridCol w:w="3055"/>
              <w:gridCol w:w="3036"/>
            </w:tblGrid>
            <w:tr w:rsidR="00805E40" w:rsidRPr="0027187B" w14:paraId="3B919EED" w14:textId="77777777" w:rsidTr="001344BA">
              <w:tc>
                <w:tcPr>
                  <w:tcW w:w="3055" w:type="dxa"/>
                </w:tcPr>
                <w:p w14:paraId="33E219CC" w14:textId="77777777" w:rsidR="00805E40" w:rsidRPr="0027187B" w:rsidRDefault="00805E40" w:rsidP="00805E40">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Tác nhân</w:t>
                  </w:r>
                </w:p>
              </w:tc>
              <w:tc>
                <w:tcPr>
                  <w:tcW w:w="3036" w:type="dxa"/>
                </w:tcPr>
                <w:p w14:paraId="04047F3B" w14:textId="77777777" w:rsidR="00805E40" w:rsidRPr="0027187B" w:rsidRDefault="00805E40" w:rsidP="00805E40">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805E40" w:rsidRPr="0027187B" w14:paraId="7F500098" w14:textId="77777777" w:rsidTr="001344BA">
              <w:trPr>
                <w:trHeight w:val="1536"/>
              </w:trPr>
              <w:tc>
                <w:tcPr>
                  <w:tcW w:w="3055" w:type="dxa"/>
                </w:tcPr>
                <w:p w14:paraId="5C8AAF2E" w14:textId="77777777" w:rsidR="00805E40" w:rsidRPr="0027187B" w:rsidRDefault="00805E40" w:rsidP="00805E40">
                  <w:pPr>
                    <w:spacing w:line="360" w:lineRule="auto"/>
                    <w:rPr>
                      <w:sz w:val="26"/>
                      <w:szCs w:val="26"/>
                    </w:rPr>
                  </w:pPr>
                  <w:r w:rsidRPr="0027187B">
                    <w:rPr>
                      <w:sz w:val="26"/>
                      <w:szCs w:val="26"/>
                    </w:rPr>
                    <w:t xml:space="preserve">1. </w:t>
                  </w:r>
                  <w:r>
                    <w:rPr>
                      <w:sz w:val="26"/>
                      <w:szCs w:val="26"/>
                    </w:rPr>
                    <w:t>Xem thông tin các dịch vụ</w:t>
                  </w:r>
                </w:p>
              </w:tc>
              <w:tc>
                <w:tcPr>
                  <w:tcW w:w="3036" w:type="dxa"/>
                </w:tcPr>
                <w:p w14:paraId="4F6F63AF" w14:textId="77777777" w:rsidR="00805E40" w:rsidRPr="0027187B" w:rsidRDefault="00805E40" w:rsidP="00805E40">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1.1 Hiển thị các thông tin về dịch vụ do khách sạn cung cấp</w:t>
                  </w:r>
                </w:p>
              </w:tc>
            </w:tr>
            <w:tr w:rsidR="00805E40" w:rsidRPr="0027187B" w14:paraId="383414FB" w14:textId="77777777" w:rsidTr="001344BA">
              <w:tc>
                <w:tcPr>
                  <w:tcW w:w="3055" w:type="dxa"/>
                </w:tcPr>
                <w:p w14:paraId="3B33C71F" w14:textId="251EDF1D" w:rsidR="00805E40" w:rsidRPr="0027187B" w:rsidRDefault="00805E40" w:rsidP="00805E40">
                  <w:pPr>
                    <w:spacing w:line="360" w:lineRule="auto"/>
                    <w:rPr>
                      <w:sz w:val="26"/>
                      <w:szCs w:val="26"/>
                    </w:rPr>
                  </w:pPr>
                  <w:r>
                    <w:rPr>
                      <w:sz w:val="26"/>
                      <w:szCs w:val="26"/>
                    </w:rPr>
                    <w:t>2. Kiểm tra trạng thái các dịch vụ đó</w:t>
                  </w:r>
                </w:p>
              </w:tc>
              <w:tc>
                <w:tcPr>
                  <w:tcW w:w="3036" w:type="dxa"/>
                </w:tcPr>
                <w:p w14:paraId="4C6ACC7F" w14:textId="2EF00840" w:rsidR="00805E40" w:rsidRPr="0027187B" w:rsidRDefault="00805E40" w:rsidP="00805E40">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2.1 Hệ thống hiển thị thông tin trạng thái các dịch vụ</w:t>
                  </w:r>
                </w:p>
              </w:tc>
            </w:tr>
          </w:tbl>
          <w:p w14:paraId="4115A9CA" w14:textId="77777777" w:rsidR="00805E40" w:rsidRPr="0027187B" w:rsidRDefault="00805E40" w:rsidP="00805E40">
            <w:pPr>
              <w:pStyle w:val="TableCaption"/>
              <w:snapToGrid w:val="0"/>
              <w:rPr>
                <w:rFonts w:ascii="Times New Roman" w:hAnsi="Times New Roman" w:cs="Times New Roman"/>
                <w:b w:val="0"/>
                <w:sz w:val="26"/>
                <w:szCs w:val="26"/>
              </w:rPr>
            </w:pPr>
            <w:r w:rsidRPr="0027187B">
              <w:rPr>
                <w:rFonts w:ascii="Times New Roman" w:hAnsi="Times New Roman" w:cs="Times New Roman"/>
                <w:b w:val="0"/>
                <w:sz w:val="26"/>
                <w:szCs w:val="26"/>
              </w:rPr>
              <w:t xml:space="preserve">                                                      </w:t>
            </w:r>
          </w:p>
        </w:tc>
      </w:tr>
      <w:tr w:rsidR="00805E40" w:rsidRPr="0027187B" w14:paraId="0092C99A" w14:textId="77777777" w:rsidTr="001344BA">
        <w:trPr>
          <w:trHeight w:val="1044"/>
        </w:trPr>
        <w:tc>
          <w:tcPr>
            <w:tcW w:w="2122" w:type="dxa"/>
          </w:tcPr>
          <w:p w14:paraId="0F2EAFBC" w14:textId="77777777" w:rsidR="00805E40" w:rsidRPr="0027187B" w:rsidRDefault="00805E40" w:rsidP="00805E40">
            <w:pPr>
              <w:pStyle w:val="TableCaption"/>
              <w:tabs>
                <w:tab w:val="left" w:pos="1878"/>
              </w:tabs>
              <w:snapToGrid w:val="0"/>
              <w:jc w:val="left"/>
              <w:rPr>
                <w:rFonts w:ascii="Times New Roman" w:hAnsi="Times New Roman" w:cs="Times New Roman"/>
                <w:sz w:val="26"/>
                <w:szCs w:val="26"/>
              </w:rPr>
            </w:pPr>
            <w:r w:rsidRPr="0027187B">
              <w:rPr>
                <w:rFonts w:ascii="Times New Roman" w:hAnsi="Times New Roman" w:cs="Times New Roman"/>
                <w:sz w:val="26"/>
                <w:szCs w:val="26"/>
              </w:rPr>
              <w:lastRenderedPageBreak/>
              <w:t>Ngoại lệ</w:t>
            </w:r>
          </w:p>
        </w:tc>
        <w:tc>
          <w:tcPr>
            <w:tcW w:w="6945" w:type="dxa"/>
          </w:tcPr>
          <w:p w14:paraId="0D188429" w14:textId="77777777" w:rsidR="00805E40" w:rsidRPr="0027187B" w:rsidRDefault="00805E40" w:rsidP="00805E40">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Không</w:t>
            </w:r>
          </w:p>
        </w:tc>
      </w:tr>
    </w:tbl>
    <w:p w14:paraId="7306ACF0" w14:textId="457DBCB0" w:rsidR="00305DA8" w:rsidRDefault="00305DA8" w:rsidP="009C6B43">
      <w:pPr>
        <w:tabs>
          <w:tab w:val="center" w:pos="6379"/>
        </w:tabs>
        <w:spacing w:after="200" w:line="276" w:lineRule="auto"/>
        <w:rPr>
          <w:b/>
          <w:sz w:val="32"/>
          <w:szCs w:val="32"/>
        </w:rPr>
      </w:pPr>
    </w:p>
    <w:p w14:paraId="03BC8388" w14:textId="44924616" w:rsidR="00844FC0" w:rsidRDefault="00844FC0" w:rsidP="009C6B43">
      <w:pPr>
        <w:tabs>
          <w:tab w:val="center" w:pos="6379"/>
        </w:tabs>
        <w:spacing w:after="200" w:line="276" w:lineRule="auto"/>
        <w:rPr>
          <w:b/>
          <w:sz w:val="32"/>
          <w:szCs w:val="32"/>
        </w:rPr>
      </w:pPr>
    </w:p>
    <w:p w14:paraId="483B84AB" w14:textId="6E72E9CA" w:rsidR="00844FC0" w:rsidRDefault="00844FC0" w:rsidP="00844FC0">
      <w:pPr>
        <w:pStyle w:val="Tiumccp1"/>
      </w:pPr>
      <w:bookmarkStart w:id="27" w:name="_Toc53584367"/>
      <w:r>
        <w:t xml:space="preserve">3.9 Usecase </w:t>
      </w:r>
      <w:r w:rsidR="000C67AE">
        <w:t>Lập phiếu sử dụng dịch vụ ( UC09</w:t>
      </w:r>
      <w:r>
        <w:t>)</w:t>
      </w:r>
      <w:bookmarkEnd w:id="27"/>
    </w:p>
    <w:tbl>
      <w:tblPr>
        <w:tblStyle w:val="TableGrid"/>
        <w:tblW w:w="9067" w:type="dxa"/>
        <w:tblLayout w:type="fixed"/>
        <w:tblLook w:val="04A0" w:firstRow="1" w:lastRow="0" w:firstColumn="1" w:lastColumn="0" w:noHBand="0" w:noVBand="1"/>
      </w:tblPr>
      <w:tblGrid>
        <w:gridCol w:w="2122"/>
        <w:gridCol w:w="6945"/>
      </w:tblGrid>
      <w:tr w:rsidR="00844FC0" w:rsidRPr="0027187B" w14:paraId="7DF0B0B2" w14:textId="77777777" w:rsidTr="001344BA">
        <w:tc>
          <w:tcPr>
            <w:tcW w:w="2122" w:type="dxa"/>
          </w:tcPr>
          <w:p w14:paraId="2E5D77C7" w14:textId="77777777" w:rsidR="00844FC0" w:rsidRPr="0027187B" w:rsidRDefault="00844FC0"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 xml:space="preserve">Tên use case </w:t>
            </w:r>
          </w:p>
        </w:tc>
        <w:tc>
          <w:tcPr>
            <w:tcW w:w="6945" w:type="dxa"/>
          </w:tcPr>
          <w:p w14:paraId="52C8D719" w14:textId="711933DE" w:rsidR="00844FC0" w:rsidRPr="0027187B" w:rsidRDefault="00FD776D"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Lập phiếu s</w:t>
            </w:r>
            <w:r w:rsidR="00844FC0">
              <w:rPr>
                <w:rFonts w:ascii="Times New Roman" w:hAnsi="Times New Roman" w:cs="Times New Roman"/>
                <w:b w:val="0"/>
                <w:sz w:val="26"/>
                <w:szCs w:val="26"/>
              </w:rPr>
              <w:t>ử dụng dịch vụ</w:t>
            </w:r>
          </w:p>
        </w:tc>
      </w:tr>
      <w:tr w:rsidR="00844FC0" w:rsidRPr="0027187B" w14:paraId="2626865D" w14:textId="77777777" w:rsidTr="001344BA">
        <w:tc>
          <w:tcPr>
            <w:tcW w:w="2122" w:type="dxa"/>
          </w:tcPr>
          <w:p w14:paraId="15B79BF8" w14:textId="77777777" w:rsidR="00844FC0" w:rsidRPr="0027187B" w:rsidRDefault="00844FC0"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Ngữ cảnh</w:t>
            </w:r>
          </w:p>
        </w:tc>
        <w:tc>
          <w:tcPr>
            <w:tcW w:w="6945" w:type="dxa"/>
          </w:tcPr>
          <w:p w14:paraId="3FE743F3" w14:textId="77777777" w:rsidR="00844FC0" w:rsidRPr="0027187B" w:rsidRDefault="00844FC0"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Trực tiếp tại khách sạn</w:t>
            </w:r>
          </w:p>
        </w:tc>
      </w:tr>
      <w:tr w:rsidR="00844FC0" w:rsidRPr="0027187B" w14:paraId="6E44EB04" w14:textId="77777777" w:rsidTr="001344BA">
        <w:tc>
          <w:tcPr>
            <w:tcW w:w="2122" w:type="dxa"/>
          </w:tcPr>
          <w:p w14:paraId="2EFD6365" w14:textId="77777777" w:rsidR="00844FC0" w:rsidRPr="0027187B" w:rsidRDefault="00844FC0"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Mục đích</w:t>
            </w:r>
          </w:p>
        </w:tc>
        <w:tc>
          <w:tcPr>
            <w:tcW w:w="6945" w:type="dxa"/>
          </w:tcPr>
          <w:p w14:paraId="49DAE9B7" w14:textId="4F0DCC68" w:rsidR="00844FC0" w:rsidRPr="0027187B" w:rsidRDefault="001F575C"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Lập phiếu cho k</w:t>
            </w:r>
            <w:r w:rsidR="00844FC0">
              <w:rPr>
                <w:rFonts w:ascii="Times New Roman" w:hAnsi="Times New Roman" w:cs="Times New Roman"/>
                <w:b w:val="0"/>
                <w:sz w:val="26"/>
                <w:szCs w:val="26"/>
              </w:rPr>
              <w:t>hách hàng</w:t>
            </w:r>
            <w:r>
              <w:rPr>
                <w:rFonts w:ascii="Times New Roman" w:hAnsi="Times New Roman" w:cs="Times New Roman"/>
                <w:b w:val="0"/>
                <w:sz w:val="26"/>
                <w:szCs w:val="26"/>
              </w:rPr>
              <w:t xml:space="preserve"> khi họ</w:t>
            </w:r>
            <w:r w:rsidR="00844FC0">
              <w:rPr>
                <w:rFonts w:ascii="Times New Roman" w:hAnsi="Times New Roman" w:cs="Times New Roman"/>
                <w:b w:val="0"/>
                <w:sz w:val="26"/>
                <w:szCs w:val="26"/>
              </w:rPr>
              <w:t xml:space="preserve"> sử dụng dịch vụ do khách sạn cung cấp</w:t>
            </w:r>
          </w:p>
        </w:tc>
      </w:tr>
      <w:tr w:rsidR="00844FC0" w:rsidRPr="0027187B" w14:paraId="14C86323" w14:textId="77777777" w:rsidTr="001344BA">
        <w:trPr>
          <w:trHeight w:val="873"/>
        </w:trPr>
        <w:tc>
          <w:tcPr>
            <w:tcW w:w="2122" w:type="dxa"/>
          </w:tcPr>
          <w:p w14:paraId="64F8FAFA" w14:textId="77777777" w:rsidR="00844FC0" w:rsidRPr="0027187B" w:rsidRDefault="00844FC0" w:rsidP="001344BA">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Mô tả</w:t>
            </w:r>
          </w:p>
        </w:tc>
        <w:tc>
          <w:tcPr>
            <w:tcW w:w="6945" w:type="dxa"/>
          </w:tcPr>
          <w:p w14:paraId="3EC132D8" w14:textId="476A1B0E" w:rsidR="00844FC0" w:rsidRPr="0027187B" w:rsidRDefault="00844FC0"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Khi khách hàng có nhu cầu sử dụng các dịch vụ do khách sạn cung cấp và liên hệ với bộ phận dịch vụ</w:t>
            </w:r>
            <w:r w:rsidR="009A259F">
              <w:rPr>
                <w:rFonts w:ascii="Times New Roman" w:hAnsi="Times New Roman" w:cs="Times New Roman"/>
                <w:b w:val="0"/>
                <w:sz w:val="26"/>
                <w:szCs w:val="26"/>
              </w:rPr>
              <w:t xml:space="preserve">, khi đó bộ phận dịch vụ sẽ kiểm tra tình trạng dịch vụ và thông báo với khách hàng và lập phiếu </w:t>
            </w:r>
            <w:r w:rsidR="00651452">
              <w:rPr>
                <w:rFonts w:ascii="Times New Roman" w:hAnsi="Times New Roman" w:cs="Times New Roman"/>
                <w:b w:val="0"/>
                <w:sz w:val="26"/>
                <w:szCs w:val="26"/>
              </w:rPr>
              <w:t xml:space="preserve">sử dụng </w:t>
            </w:r>
            <w:r w:rsidR="009A259F">
              <w:rPr>
                <w:rFonts w:ascii="Times New Roman" w:hAnsi="Times New Roman" w:cs="Times New Roman"/>
                <w:b w:val="0"/>
                <w:sz w:val="26"/>
                <w:szCs w:val="26"/>
              </w:rPr>
              <w:t>dịch vụ cho khách</w:t>
            </w:r>
          </w:p>
        </w:tc>
      </w:tr>
      <w:tr w:rsidR="00844FC0" w:rsidRPr="0027187B" w14:paraId="2A495160" w14:textId="77777777" w:rsidTr="001344BA">
        <w:trPr>
          <w:trHeight w:val="468"/>
        </w:trPr>
        <w:tc>
          <w:tcPr>
            <w:tcW w:w="2122" w:type="dxa"/>
          </w:tcPr>
          <w:p w14:paraId="668FE0F2" w14:textId="77777777" w:rsidR="00844FC0" w:rsidRPr="0027187B" w:rsidRDefault="00844FC0"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Tác nhâ</w:t>
            </w:r>
            <w:r>
              <w:rPr>
                <w:rFonts w:ascii="Times New Roman" w:hAnsi="Times New Roman" w:cs="Times New Roman"/>
                <w:sz w:val="26"/>
                <w:szCs w:val="26"/>
              </w:rPr>
              <w:t>n</w:t>
            </w:r>
          </w:p>
        </w:tc>
        <w:tc>
          <w:tcPr>
            <w:tcW w:w="6945" w:type="dxa"/>
          </w:tcPr>
          <w:p w14:paraId="38B59CB3" w14:textId="415B726D" w:rsidR="00844FC0" w:rsidRPr="0027187B" w:rsidRDefault="000F1949"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Bộ phận dịch vụ</w:t>
            </w:r>
          </w:p>
        </w:tc>
      </w:tr>
      <w:tr w:rsidR="00844FC0" w:rsidRPr="0027187B" w14:paraId="543413A9" w14:textId="77777777" w:rsidTr="001344BA">
        <w:trPr>
          <w:trHeight w:val="432"/>
        </w:trPr>
        <w:tc>
          <w:tcPr>
            <w:tcW w:w="2122" w:type="dxa"/>
          </w:tcPr>
          <w:p w14:paraId="59C39B40" w14:textId="77777777" w:rsidR="00844FC0" w:rsidRPr="0027187B" w:rsidRDefault="00844FC0" w:rsidP="001344BA">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Stakeholders</w:t>
            </w:r>
          </w:p>
        </w:tc>
        <w:tc>
          <w:tcPr>
            <w:tcW w:w="6945" w:type="dxa"/>
          </w:tcPr>
          <w:p w14:paraId="4027DC1D" w14:textId="3A4D0F65" w:rsidR="00844FC0" w:rsidRPr="0027187B" w:rsidRDefault="00F1697C"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Khách hàng</w:t>
            </w:r>
          </w:p>
        </w:tc>
      </w:tr>
      <w:tr w:rsidR="00844FC0" w:rsidRPr="0027187B" w14:paraId="646C06A1" w14:textId="77777777" w:rsidTr="001344BA">
        <w:trPr>
          <w:trHeight w:val="432"/>
        </w:trPr>
        <w:tc>
          <w:tcPr>
            <w:tcW w:w="2122" w:type="dxa"/>
          </w:tcPr>
          <w:p w14:paraId="6CE30D0A" w14:textId="77777777" w:rsidR="00844FC0" w:rsidRPr="0027187B" w:rsidRDefault="00844FC0"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Điều kiện tiên quyết</w:t>
            </w:r>
          </w:p>
        </w:tc>
        <w:tc>
          <w:tcPr>
            <w:tcW w:w="6945" w:type="dxa"/>
          </w:tcPr>
          <w:p w14:paraId="5D781FE2" w14:textId="05ABFD43" w:rsidR="00844FC0" w:rsidRPr="0027187B" w:rsidRDefault="00844FC0" w:rsidP="00CE01D4">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Đã </w:t>
            </w:r>
            <w:r w:rsidR="00CE01D4">
              <w:rPr>
                <w:rFonts w:ascii="Times New Roman" w:hAnsi="Times New Roman" w:cs="Times New Roman"/>
                <w:b w:val="0"/>
                <w:sz w:val="26"/>
                <w:szCs w:val="26"/>
              </w:rPr>
              <w:t>đăng nhập vào hệ thống</w:t>
            </w:r>
            <w:r w:rsidR="00AC2609">
              <w:rPr>
                <w:rFonts w:ascii="Times New Roman" w:hAnsi="Times New Roman" w:cs="Times New Roman"/>
                <w:b w:val="0"/>
                <w:sz w:val="26"/>
                <w:szCs w:val="26"/>
              </w:rPr>
              <w:t xml:space="preserve"> và được phân quyền</w:t>
            </w:r>
          </w:p>
        </w:tc>
      </w:tr>
      <w:tr w:rsidR="00844FC0" w:rsidRPr="0027187B" w14:paraId="4B7949F0" w14:textId="77777777" w:rsidTr="001344BA">
        <w:trPr>
          <w:trHeight w:val="432"/>
        </w:trPr>
        <w:tc>
          <w:tcPr>
            <w:tcW w:w="2122" w:type="dxa"/>
          </w:tcPr>
          <w:p w14:paraId="1F472D0D" w14:textId="77777777" w:rsidR="00844FC0" w:rsidRPr="0027187B" w:rsidRDefault="00844FC0"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Điều kiện sau</w:t>
            </w:r>
          </w:p>
        </w:tc>
        <w:tc>
          <w:tcPr>
            <w:tcW w:w="6945" w:type="dxa"/>
          </w:tcPr>
          <w:p w14:paraId="0898080B" w14:textId="00AFADC2" w:rsidR="00844FC0" w:rsidRPr="0027187B" w:rsidRDefault="003B58DB" w:rsidP="003B58DB">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Lập phiếu s</w:t>
            </w:r>
            <w:r w:rsidR="00844FC0">
              <w:rPr>
                <w:rFonts w:ascii="Times New Roman" w:hAnsi="Times New Roman" w:cs="Times New Roman"/>
                <w:b w:val="0"/>
                <w:sz w:val="26"/>
                <w:szCs w:val="26"/>
              </w:rPr>
              <w:t xml:space="preserve">ử dụng dịch vụ </w:t>
            </w:r>
            <w:r>
              <w:rPr>
                <w:rFonts w:ascii="Times New Roman" w:hAnsi="Times New Roman" w:cs="Times New Roman"/>
                <w:b w:val="0"/>
                <w:sz w:val="26"/>
                <w:szCs w:val="26"/>
              </w:rPr>
              <w:t>cho khách hàng</w:t>
            </w:r>
          </w:p>
        </w:tc>
      </w:tr>
      <w:tr w:rsidR="00844FC0" w:rsidRPr="0027187B" w14:paraId="41D0C7B8" w14:textId="77777777" w:rsidTr="001344BA">
        <w:trPr>
          <w:trHeight w:val="983"/>
        </w:trPr>
        <w:tc>
          <w:tcPr>
            <w:tcW w:w="2122" w:type="dxa"/>
          </w:tcPr>
          <w:p w14:paraId="07166205" w14:textId="77777777" w:rsidR="00844FC0" w:rsidRPr="0027187B" w:rsidRDefault="00844FC0" w:rsidP="001344BA">
            <w:pPr>
              <w:pStyle w:val="TableCaption"/>
              <w:snapToGrid w:val="0"/>
              <w:jc w:val="left"/>
              <w:rPr>
                <w:rFonts w:ascii="Times New Roman" w:hAnsi="Times New Roman" w:cs="Times New Roman"/>
                <w:b w:val="0"/>
                <w:sz w:val="26"/>
                <w:szCs w:val="26"/>
              </w:rPr>
            </w:pPr>
          </w:p>
          <w:p w14:paraId="00BB0787" w14:textId="77777777" w:rsidR="00844FC0" w:rsidRPr="0027187B" w:rsidRDefault="00844FC0" w:rsidP="001344BA">
            <w:pPr>
              <w:pStyle w:val="TableCaption"/>
              <w:snapToGrid w:val="0"/>
              <w:jc w:val="left"/>
              <w:rPr>
                <w:rFonts w:ascii="Times New Roman" w:hAnsi="Times New Roman" w:cs="Times New Roman"/>
                <w:b w:val="0"/>
                <w:sz w:val="26"/>
                <w:szCs w:val="26"/>
              </w:rPr>
            </w:pPr>
          </w:p>
          <w:p w14:paraId="221C71E1" w14:textId="77777777" w:rsidR="00844FC0" w:rsidRPr="0027187B" w:rsidRDefault="00844FC0" w:rsidP="001344BA">
            <w:pPr>
              <w:pStyle w:val="TableCaption"/>
              <w:snapToGrid w:val="0"/>
              <w:jc w:val="left"/>
              <w:rPr>
                <w:rFonts w:ascii="Times New Roman" w:hAnsi="Times New Roman" w:cs="Times New Roman"/>
                <w:b w:val="0"/>
                <w:sz w:val="26"/>
                <w:szCs w:val="26"/>
              </w:rPr>
            </w:pPr>
          </w:p>
          <w:p w14:paraId="3849822E" w14:textId="77777777" w:rsidR="00844FC0" w:rsidRPr="0027187B" w:rsidRDefault="00844FC0"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Luồng hoạt động</w:t>
            </w:r>
          </w:p>
        </w:tc>
        <w:tc>
          <w:tcPr>
            <w:tcW w:w="6945" w:type="dxa"/>
          </w:tcPr>
          <w:tbl>
            <w:tblPr>
              <w:tblStyle w:val="TableGrid"/>
              <w:tblpPr w:leftFromText="180" w:rightFromText="180" w:vertAnchor="text" w:horzAnchor="margin" w:tblpY="136"/>
              <w:tblOverlap w:val="never"/>
              <w:tblW w:w="6091" w:type="dxa"/>
              <w:tblLayout w:type="fixed"/>
              <w:tblLook w:val="04A0" w:firstRow="1" w:lastRow="0" w:firstColumn="1" w:lastColumn="0" w:noHBand="0" w:noVBand="1"/>
            </w:tblPr>
            <w:tblGrid>
              <w:gridCol w:w="3055"/>
              <w:gridCol w:w="3036"/>
            </w:tblGrid>
            <w:tr w:rsidR="00844FC0" w:rsidRPr="0027187B" w14:paraId="54BC25F1" w14:textId="77777777" w:rsidTr="001344BA">
              <w:tc>
                <w:tcPr>
                  <w:tcW w:w="3055" w:type="dxa"/>
                </w:tcPr>
                <w:p w14:paraId="771401F3" w14:textId="77777777" w:rsidR="00844FC0" w:rsidRPr="0027187B" w:rsidRDefault="00844FC0"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Tác nhân</w:t>
                  </w:r>
                </w:p>
              </w:tc>
              <w:tc>
                <w:tcPr>
                  <w:tcW w:w="3036" w:type="dxa"/>
                </w:tcPr>
                <w:p w14:paraId="559BCAB3" w14:textId="77777777" w:rsidR="00844FC0" w:rsidRPr="0027187B" w:rsidRDefault="00844FC0"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A01748" w:rsidRPr="0027187B" w14:paraId="517394D0" w14:textId="77777777" w:rsidTr="001344BA">
              <w:tc>
                <w:tcPr>
                  <w:tcW w:w="3055" w:type="dxa"/>
                </w:tcPr>
                <w:p w14:paraId="1C4C66BE" w14:textId="6C8D016F" w:rsidR="00A01748" w:rsidRPr="0027187B" w:rsidRDefault="00A01748" w:rsidP="00A01748">
                  <w:pPr>
                    <w:spacing w:line="360" w:lineRule="auto"/>
                    <w:rPr>
                      <w:sz w:val="26"/>
                      <w:szCs w:val="26"/>
                    </w:rPr>
                  </w:pPr>
                  <w:r w:rsidRPr="0027187B">
                    <w:rPr>
                      <w:sz w:val="26"/>
                      <w:szCs w:val="26"/>
                    </w:rPr>
                    <w:t xml:space="preserve">1. </w:t>
                  </w:r>
                  <w:r>
                    <w:rPr>
                      <w:sz w:val="26"/>
                      <w:szCs w:val="26"/>
                    </w:rPr>
                    <w:t>Xem thông tin các dịch vụ</w:t>
                  </w:r>
                </w:p>
              </w:tc>
              <w:tc>
                <w:tcPr>
                  <w:tcW w:w="3036" w:type="dxa"/>
                </w:tcPr>
                <w:p w14:paraId="3A0E4B82" w14:textId="787CE5C0" w:rsidR="00A01748" w:rsidRPr="0027187B" w:rsidRDefault="00A01748" w:rsidP="00A01748">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1.1 Hiển thị các thông tin về dịch vụ do khách sạn cung cấp</w:t>
                  </w:r>
                </w:p>
              </w:tc>
            </w:tr>
            <w:tr w:rsidR="00A01748" w:rsidRPr="0027187B" w14:paraId="6A00E8BD" w14:textId="77777777" w:rsidTr="001344BA">
              <w:tc>
                <w:tcPr>
                  <w:tcW w:w="3055" w:type="dxa"/>
                </w:tcPr>
                <w:p w14:paraId="4842353F" w14:textId="3FED9192" w:rsidR="00A01748" w:rsidRPr="0027187B" w:rsidRDefault="00A01748" w:rsidP="00A01748">
                  <w:pPr>
                    <w:spacing w:line="360" w:lineRule="auto"/>
                    <w:rPr>
                      <w:sz w:val="26"/>
                      <w:szCs w:val="26"/>
                    </w:rPr>
                  </w:pPr>
                  <w:r>
                    <w:rPr>
                      <w:sz w:val="26"/>
                      <w:szCs w:val="26"/>
                    </w:rPr>
                    <w:lastRenderedPageBreak/>
                    <w:t>2. Kiểm tra trạng thái các dịch vụ đó</w:t>
                  </w:r>
                </w:p>
              </w:tc>
              <w:tc>
                <w:tcPr>
                  <w:tcW w:w="3036" w:type="dxa"/>
                </w:tcPr>
                <w:p w14:paraId="2F019013" w14:textId="17F671FF" w:rsidR="00A01748" w:rsidRDefault="00A01748" w:rsidP="00A01748">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2.1 Hệ thống hiển thị thông tin trạng thái các dịch vụ</w:t>
                  </w:r>
                </w:p>
              </w:tc>
            </w:tr>
            <w:tr w:rsidR="00A01748" w:rsidRPr="0027187B" w14:paraId="36A50B8C" w14:textId="77777777" w:rsidTr="001344BA">
              <w:tc>
                <w:tcPr>
                  <w:tcW w:w="3055" w:type="dxa"/>
                </w:tcPr>
                <w:p w14:paraId="04110834" w14:textId="58670BCC" w:rsidR="00A01748" w:rsidRDefault="00A01748" w:rsidP="00A01748">
                  <w:pPr>
                    <w:spacing w:line="360" w:lineRule="auto"/>
                    <w:rPr>
                      <w:sz w:val="26"/>
                      <w:szCs w:val="26"/>
                    </w:rPr>
                  </w:pPr>
                  <w:r>
                    <w:rPr>
                      <w:sz w:val="26"/>
                      <w:szCs w:val="26"/>
                    </w:rPr>
                    <w:t>3. Lập phiếu sử dụng dịch vụ</w:t>
                  </w:r>
                </w:p>
              </w:tc>
              <w:tc>
                <w:tcPr>
                  <w:tcW w:w="3036" w:type="dxa"/>
                </w:tcPr>
                <w:p w14:paraId="1C7459C8" w14:textId="77777777" w:rsidR="00A01748" w:rsidRDefault="00A01748" w:rsidP="00A01748">
                  <w:pPr>
                    <w:pStyle w:val="TableCaption"/>
                    <w:snapToGrid w:val="0"/>
                    <w:rPr>
                      <w:rFonts w:ascii="Times New Roman" w:hAnsi="Times New Roman" w:cs="Times New Roman"/>
                      <w:b w:val="0"/>
                      <w:sz w:val="26"/>
                      <w:szCs w:val="26"/>
                    </w:rPr>
                  </w:pPr>
                </w:p>
              </w:tc>
            </w:tr>
          </w:tbl>
          <w:p w14:paraId="2B9AE67E" w14:textId="77777777" w:rsidR="00A01748" w:rsidRDefault="00A01748" w:rsidP="001344BA">
            <w:pPr>
              <w:pStyle w:val="TableCaption"/>
              <w:snapToGrid w:val="0"/>
              <w:rPr>
                <w:rFonts w:ascii="Times New Roman" w:hAnsi="Times New Roman" w:cs="Times New Roman"/>
                <w:b w:val="0"/>
                <w:sz w:val="26"/>
                <w:szCs w:val="26"/>
              </w:rPr>
            </w:pPr>
          </w:p>
          <w:p w14:paraId="21CFF402" w14:textId="6454FDD6" w:rsidR="00844FC0" w:rsidRPr="0027187B" w:rsidRDefault="00844FC0" w:rsidP="001344BA">
            <w:pPr>
              <w:pStyle w:val="TableCaption"/>
              <w:snapToGrid w:val="0"/>
              <w:rPr>
                <w:rFonts w:ascii="Times New Roman" w:hAnsi="Times New Roman" w:cs="Times New Roman"/>
                <w:b w:val="0"/>
                <w:sz w:val="26"/>
                <w:szCs w:val="26"/>
              </w:rPr>
            </w:pPr>
            <w:r w:rsidRPr="0027187B">
              <w:rPr>
                <w:rFonts w:ascii="Times New Roman" w:hAnsi="Times New Roman" w:cs="Times New Roman"/>
                <w:b w:val="0"/>
                <w:sz w:val="26"/>
                <w:szCs w:val="26"/>
              </w:rPr>
              <w:t xml:space="preserve">                                                      </w:t>
            </w:r>
          </w:p>
        </w:tc>
      </w:tr>
      <w:tr w:rsidR="00844FC0" w:rsidRPr="0027187B" w14:paraId="01B190BB" w14:textId="77777777" w:rsidTr="001344BA">
        <w:trPr>
          <w:trHeight w:val="1044"/>
        </w:trPr>
        <w:tc>
          <w:tcPr>
            <w:tcW w:w="2122" w:type="dxa"/>
          </w:tcPr>
          <w:p w14:paraId="018AB344" w14:textId="77777777" w:rsidR="00844FC0" w:rsidRPr="0027187B" w:rsidRDefault="00844FC0" w:rsidP="001344BA">
            <w:pPr>
              <w:pStyle w:val="TableCaption"/>
              <w:tabs>
                <w:tab w:val="left" w:pos="1878"/>
              </w:tabs>
              <w:snapToGrid w:val="0"/>
              <w:jc w:val="left"/>
              <w:rPr>
                <w:rFonts w:ascii="Times New Roman" w:hAnsi="Times New Roman" w:cs="Times New Roman"/>
                <w:sz w:val="26"/>
                <w:szCs w:val="26"/>
              </w:rPr>
            </w:pPr>
            <w:r w:rsidRPr="0027187B">
              <w:rPr>
                <w:rFonts w:ascii="Times New Roman" w:hAnsi="Times New Roman" w:cs="Times New Roman"/>
                <w:sz w:val="26"/>
                <w:szCs w:val="26"/>
              </w:rPr>
              <w:lastRenderedPageBreak/>
              <w:t>Ngoại lệ</w:t>
            </w:r>
          </w:p>
        </w:tc>
        <w:tc>
          <w:tcPr>
            <w:tcW w:w="6945" w:type="dxa"/>
          </w:tcPr>
          <w:p w14:paraId="410BEDE0" w14:textId="77777777" w:rsidR="00844FC0" w:rsidRPr="0027187B" w:rsidRDefault="00844FC0"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Không</w:t>
            </w:r>
          </w:p>
        </w:tc>
      </w:tr>
    </w:tbl>
    <w:p w14:paraId="3A979123" w14:textId="77777777" w:rsidR="00844FC0" w:rsidRDefault="00844FC0" w:rsidP="009C6B43">
      <w:pPr>
        <w:tabs>
          <w:tab w:val="center" w:pos="6379"/>
        </w:tabs>
        <w:spacing w:after="200" w:line="276" w:lineRule="auto"/>
        <w:rPr>
          <w:b/>
          <w:sz w:val="32"/>
          <w:szCs w:val="32"/>
        </w:rPr>
      </w:pPr>
    </w:p>
    <w:p w14:paraId="46AF036B" w14:textId="7E0C01CA" w:rsidR="00736839" w:rsidRDefault="00736839" w:rsidP="00736839">
      <w:pPr>
        <w:pStyle w:val="Tiumccp1"/>
      </w:pPr>
      <w:bookmarkStart w:id="28" w:name="_Toc53584368"/>
      <w:r>
        <w:t>3.10 Usecase Thanh toán</w:t>
      </w:r>
      <w:r w:rsidR="00B1021B">
        <w:t xml:space="preserve"> </w:t>
      </w:r>
      <w:r>
        <w:t>( UC10)</w:t>
      </w:r>
      <w:bookmarkEnd w:id="28"/>
    </w:p>
    <w:tbl>
      <w:tblPr>
        <w:tblStyle w:val="TableGrid"/>
        <w:tblW w:w="9067" w:type="dxa"/>
        <w:tblLayout w:type="fixed"/>
        <w:tblLook w:val="04A0" w:firstRow="1" w:lastRow="0" w:firstColumn="1" w:lastColumn="0" w:noHBand="0" w:noVBand="1"/>
      </w:tblPr>
      <w:tblGrid>
        <w:gridCol w:w="2122"/>
        <w:gridCol w:w="6945"/>
      </w:tblGrid>
      <w:tr w:rsidR="00736839" w:rsidRPr="0027187B" w14:paraId="3F1EA5CB" w14:textId="77777777" w:rsidTr="001344BA">
        <w:tc>
          <w:tcPr>
            <w:tcW w:w="2122" w:type="dxa"/>
          </w:tcPr>
          <w:p w14:paraId="432303FA" w14:textId="77777777" w:rsidR="00736839" w:rsidRPr="0027187B" w:rsidRDefault="00736839"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 xml:space="preserve">Tên use case </w:t>
            </w:r>
          </w:p>
        </w:tc>
        <w:tc>
          <w:tcPr>
            <w:tcW w:w="6945" w:type="dxa"/>
          </w:tcPr>
          <w:p w14:paraId="315C5B13" w14:textId="0F6698C9" w:rsidR="00736839" w:rsidRPr="0027187B" w:rsidRDefault="00005422"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Thanh toán</w:t>
            </w:r>
          </w:p>
        </w:tc>
      </w:tr>
      <w:tr w:rsidR="00736839" w:rsidRPr="0027187B" w14:paraId="628C98AD" w14:textId="77777777" w:rsidTr="001344BA">
        <w:tc>
          <w:tcPr>
            <w:tcW w:w="2122" w:type="dxa"/>
          </w:tcPr>
          <w:p w14:paraId="15CB37F0" w14:textId="77777777" w:rsidR="00736839" w:rsidRPr="0027187B" w:rsidRDefault="00736839"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Ngữ cảnh</w:t>
            </w:r>
          </w:p>
        </w:tc>
        <w:tc>
          <w:tcPr>
            <w:tcW w:w="6945" w:type="dxa"/>
          </w:tcPr>
          <w:p w14:paraId="302DA7D6" w14:textId="77777777" w:rsidR="00736839" w:rsidRPr="0027187B" w:rsidRDefault="00736839"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Trực tiếp tại khách sạn</w:t>
            </w:r>
          </w:p>
        </w:tc>
      </w:tr>
      <w:tr w:rsidR="00736839" w:rsidRPr="0027187B" w14:paraId="0DB85A31" w14:textId="77777777" w:rsidTr="001344BA">
        <w:tc>
          <w:tcPr>
            <w:tcW w:w="2122" w:type="dxa"/>
          </w:tcPr>
          <w:p w14:paraId="46CA202E" w14:textId="77777777" w:rsidR="00736839" w:rsidRPr="0027187B" w:rsidRDefault="00736839"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Mục đích</w:t>
            </w:r>
          </w:p>
        </w:tc>
        <w:tc>
          <w:tcPr>
            <w:tcW w:w="6945" w:type="dxa"/>
          </w:tcPr>
          <w:p w14:paraId="53415DCD" w14:textId="5695C751" w:rsidR="00736839" w:rsidRPr="0027187B" w:rsidRDefault="009F430D"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Thanh toán hóa đơn của khách hàng</w:t>
            </w:r>
          </w:p>
        </w:tc>
      </w:tr>
      <w:tr w:rsidR="00736839" w:rsidRPr="0027187B" w14:paraId="7394D145" w14:textId="77777777" w:rsidTr="001344BA">
        <w:trPr>
          <w:trHeight w:val="873"/>
        </w:trPr>
        <w:tc>
          <w:tcPr>
            <w:tcW w:w="2122" w:type="dxa"/>
          </w:tcPr>
          <w:p w14:paraId="7468BFAC" w14:textId="77777777" w:rsidR="00736839" w:rsidRPr="0027187B" w:rsidRDefault="00736839" w:rsidP="001344BA">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Mô tả</w:t>
            </w:r>
          </w:p>
        </w:tc>
        <w:tc>
          <w:tcPr>
            <w:tcW w:w="6945" w:type="dxa"/>
          </w:tcPr>
          <w:p w14:paraId="718E1A53" w14:textId="221F23BE" w:rsidR="00736839" w:rsidRPr="0027187B" w:rsidRDefault="00DB3446"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Khi khách hàng tiến hành</w:t>
            </w:r>
            <w:r w:rsidR="006D483B">
              <w:rPr>
                <w:rFonts w:ascii="Times New Roman" w:hAnsi="Times New Roman" w:cs="Times New Roman"/>
                <w:b w:val="0"/>
                <w:sz w:val="26"/>
                <w:szCs w:val="26"/>
              </w:rPr>
              <w:t xml:space="preserve"> trả phòng ( Usecase trả phòng), khi đó bộ phận thu ngân sẽ Thanh toán hóa đơn của khách hàng</w:t>
            </w:r>
          </w:p>
        </w:tc>
      </w:tr>
      <w:tr w:rsidR="00736839" w:rsidRPr="0027187B" w14:paraId="3C3F9AE9" w14:textId="77777777" w:rsidTr="001344BA">
        <w:trPr>
          <w:trHeight w:val="873"/>
        </w:trPr>
        <w:tc>
          <w:tcPr>
            <w:tcW w:w="2122" w:type="dxa"/>
          </w:tcPr>
          <w:p w14:paraId="2F2D2C4B" w14:textId="77777777" w:rsidR="00736839" w:rsidRDefault="00736839"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Sự kiện kích hoạt</w:t>
            </w:r>
          </w:p>
        </w:tc>
        <w:tc>
          <w:tcPr>
            <w:tcW w:w="6945" w:type="dxa"/>
          </w:tcPr>
          <w:p w14:paraId="73090632" w14:textId="3B41B388" w:rsidR="00736839" w:rsidRDefault="00736839" w:rsidP="006D483B">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Chọn mở “</w:t>
            </w:r>
            <w:r w:rsidR="006D483B">
              <w:rPr>
                <w:rFonts w:ascii="Times New Roman" w:hAnsi="Times New Roman" w:cs="Times New Roman"/>
                <w:b w:val="0"/>
                <w:sz w:val="26"/>
                <w:szCs w:val="26"/>
              </w:rPr>
              <w:t>Thanh toán</w:t>
            </w:r>
            <w:r w:rsidRPr="0027187B">
              <w:rPr>
                <w:rFonts w:ascii="Times New Roman" w:hAnsi="Times New Roman" w:cs="Times New Roman"/>
                <w:b w:val="0"/>
                <w:sz w:val="26"/>
                <w:szCs w:val="26"/>
              </w:rPr>
              <w:t xml:space="preserve">” </w:t>
            </w:r>
          </w:p>
        </w:tc>
      </w:tr>
      <w:tr w:rsidR="00736839" w:rsidRPr="0027187B" w14:paraId="17A6DE20" w14:textId="77777777" w:rsidTr="001344BA">
        <w:trPr>
          <w:trHeight w:val="468"/>
        </w:trPr>
        <w:tc>
          <w:tcPr>
            <w:tcW w:w="2122" w:type="dxa"/>
          </w:tcPr>
          <w:p w14:paraId="6F26A21A" w14:textId="77777777" w:rsidR="00736839" w:rsidRPr="0027187B" w:rsidRDefault="00736839"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Tác nhâ</w:t>
            </w:r>
            <w:r>
              <w:rPr>
                <w:rFonts w:ascii="Times New Roman" w:hAnsi="Times New Roman" w:cs="Times New Roman"/>
                <w:sz w:val="26"/>
                <w:szCs w:val="26"/>
              </w:rPr>
              <w:t>n</w:t>
            </w:r>
          </w:p>
        </w:tc>
        <w:tc>
          <w:tcPr>
            <w:tcW w:w="6945" w:type="dxa"/>
          </w:tcPr>
          <w:p w14:paraId="3825A7E5" w14:textId="404E63D0" w:rsidR="00736839" w:rsidRPr="0027187B" w:rsidRDefault="00736839" w:rsidP="006D483B">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Bộ phận </w:t>
            </w:r>
            <w:r w:rsidR="00907127">
              <w:rPr>
                <w:rFonts w:ascii="Times New Roman" w:hAnsi="Times New Roman" w:cs="Times New Roman"/>
                <w:b w:val="0"/>
                <w:sz w:val="26"/>
                <w:szCs w:val="26"/>
              </w:rPr>
              <w:t>thu ngân</w:t>
            </w:r>
          </w:p>
        </w:tc>
      </w:tr>
      <w:tr w:rsidR="00736839" w:rsidRPr="0027187B" w14:paraId="506F7FBB" w14:textId="77777777" w:rsidTr="001344BA">
        <w:trPr>
          <w:trHeight w:val="468"/>
        </w:trPr>
        <w:tc>
          <w:tcPr>
            <w:tcW w:w="2122" w:type="dxa"/>
          </w:tcPr>
          <w:p w14:paraId="77A4349C" w14:textId="77777777" w:rsidR="00736839" w:rsidRPr="0027187B" w:rsidRDefault="00736839"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UC liên quan</w:t>
            </w:r>
          </w:p>
        </w:tc>
        <w:tc>
          <w:tcPr>
            <w:tcW w:w="6945" w:type="dxa"/>
          </w:tcPr>
          <w:p w14:paraId="71832D58" w14:textId="6E001D3E" w:rsidR="00736839" w:rsidRDefault="00736839" w:rsidP="006D483B">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Đăng nhập, </w:t>
            </w:r>
            <w:r w:rsidR="006D483B">
              <w:rPr>
                <w:rFonts w:ascii="Times New Roman" w:hAnsi="Times New Roman" w:cs="Times New Roman"/>
                <w:b w:val="0"/>
                <w:sz w:val="26"/>
                <w:szCs w:val="26"/>
              </w:rPr>
              <w:t>kiểm tra tình trạng phòng</w:t>
            </w:r>
            <w:r w:rsidR="00F42803">
              <w:rPr>
                <w:rFonts w:ascii="Times New Roman" w:hAnsi="Times New Roman" w:cs="Times New Roman"/>
                <w:b w:val="0"/>
                <w:sz w:val="26"/>
                <w:szCs w:val="26"/>
              </w:rPr>
              <w:t>, lập phiếu dịch vụ</w:t>
            </w:r>
          </w:p>
        </w:tc>
      </w:tr>
      <w:tr w:rsidR="00736839" w:rsidRPr="0027187B" w14:paraId="798039CC" w14:textId="77777777" w:rsidTr="001344BA">
        <w:trPr>
          <w:trHeight w:val="432"/>
        </w:trPr>
        <w:tc>
          <w:tcPr>
            <w:tcW w:w="2122" w:type="dxa"/>
          </w:tcPr>
          <w:p w14:paraId="6083FF06" w14:textId="77777777" w:rsidR="00736839" w:rsidRPr="0027187B" w:rsidRDefault="00736839" w:rsidP="001344BA">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Stakeholders</w:t>
            </w:r>
          </w:p>
        </w:tc>
        <w:tc>
          <w:tcPr>
            <w:tcW w:w="6945" w:type="dxa"/>
          </w:tcPr>
          <w:p w14:paraId="42DB7E11" w14:textId="4EC92F8D" w:rsidR="00736839" w:rsidRPr="0027187B" w:rsidRDefault="00736839"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Khách hàng</w:t>
            </w:r>
            <w:r w:rsidR="00502E8A">
              <w:rPr>
                <w:rFonts w:ascii="Times New Roman" w:hAnsi="Times New Roman" w:cs="Times New Roman"/>
                <w:b w:val="0"/>
                <w:sz w:val="26"/>
                <w:szCs w:val="26"/>
              </w:rPr>
              <w:t>, bộ phận dịch vụ, bộ phận lễ tân</w:t>
            </w:r>
          </w:p>
        </w:tc>
      </w:tr>
      <w:tr w:rsidR="00736839" w:rsidRPr="0027187B" w14:paraId="2E3C9CBB" w14:textId="77777777" w:rsidTr="001344BA">
        <w:trPr>
          <w:trHeight w:val="432"/>
        </w:trPr>
        <w:tc>
          <w:tcPr>
            <w:tcW w:w="2122" w:type="dxa"/>
          </w:tcPr>
          <w:p w14:paraId="47364F54" w14:textId="77777777" w:rsidR="00736839" w:rsidRPr="0027187B" w:rsidRDefault="00736839"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Điều kiện tiên quyết</w:t>
            </w:r>
          </w:p>
        </w:tc>
        <w:tc>
          <w:tcPr>
            <w:tcW w:w="6945" w:type="dxa"/>
          </w:tcPr>
          <w:p w14:paraId="098E2C0D" w14:textId="56D6E270" w:rsidR="00736839" w:rsidRPr="0027187B" w:rsidRDefault="00736839" w:rsidP="00BE4F8D">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Đã </w:t>
            </w:r>
            <w:r w:rsidR="00BE4F8D">
              <w:rPr>
                <w:rFonts w:ascii="Times New Roman" w:hAnsi="Times New Roman" w:cs="Times New Roman"/>
                <w:b w:val="0"/>
                <w:sz w:val="26"/>
                <w:szCs w:val="26"/>
              </w:rPr>
              <w:t>đăng nhập vào hệ thống</w:t>
            </w:r>
            <w:r w:rsidR="00AC2609">
              <w:rPr>
                <w:rFonts w:ascii="Times New Roman" w:hAnsi="Times New Roman" w:cs="Times New Roman"/>
                <w:b w:val="0"/>
                <w:sz w:val="26"/>
                <w:szCs w:val="26"/>
              </w:rPr>
              <w:t xml:space="preserve"> và được phân quyền</w:t>
            </w:r>
          </w:p>
        </w:tc>
      </w:tr>
      <w:tr w:rsidR="00736839" w:rsidRPr="0027187B" w14:paraId="3F5A5FCB" w14:textId="77777777" w:rsidTr="001344BA">
        <w:trPr>
          <w:trHeight w:val="432"/>
        </w:trPr>
        <w:tc>
          <w:tcPr>
            <w:tcW w:w="2122" w:type="dxa"/>
          </w:tcPr>
          <w:p w14:paraId="665579A3" w14:textId="77777777" w:rsidR="00736839" w:rsidRPr="0027187B" w:rsidRDefault="00736839"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Điều kiện sau</w:t>
            </w:r>
          </w:p>
        </w:tc>
        <w:tc>
          <w:tcPr>
            <w:tcW w:w="6945" w:type="dxa"/>
          </w:tcPr>
          <w:p w14:paraId="78285BE5" w14:textId="0A69354F" w:rsidR="00736839" w:rsidRPr="0027187B" w:rsidRDefault="00736839" w:rsidP="00BE4F8D">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Hiển thị thông tin </w:t>
            </w:r>
            <w:r w:rsidR="00BE4F8D">
              <w:rPr>
                <w:rFonts w:ascii="Times New Roman" w:hAnsi="Times New Roman" w:cs="Times New Roman"/>
                <w:b w:val="0"/>
                <w:sz w:val="26"/>
                <w:szCs w:val="26"/>
              </w:rPr>
              <w:t>chi tiết hóa đơn của khách hàng</w:t>
            </w:r>
          </w:p>
        </w:tc>
      </w:tr>
      <w:tr w:rsidR="00736839" w:rsidRPr="0027187B" w14:paraId="4173BCC3" w14:textId="77777777" w:rsidTr="001344BA">
        <w:trPr>
          <w:trHeight w:val="983"/>
        </w:trPr>
        <w:tc>
          <w:tcPr>
            <w:tcW w:w="2122" w:type="dxa"/>
          </w:tcPr>
          <w:p w14:paraId="0919D57A" w14:textId="77777777" w:rsidR="00736839" w:rsidRPr="0027187B" w:rsidRDefault="00736839" w:rsidP="001344BA">
            <w:pPr>
              <w:pStyle w:val="TableCaption"/>
              <w:snapToGrid w:val="0"/>
              <w:jc w:val="left"/>
              <w:rPr>
                <w:rFonts w:ascii="Times New Roman" w:hAnsi="Times New Roman" w:cs="Times New Roman"/>
                <w:b w:val="0"/>
                <w:sz w:val="26"/>
                <w:szCs w:val="26"/>
              </w:rPr>
            </w:pPr>
          </w:p>
          <w:p w14:paraId="3F1F5DEC" w14:textId="77777777" w:rsidR="00736839" w:rsidRPr="0027187B" w:rsidRDefault="00736839" w:rsidP="001344BA">
            <w:pPr>
              <w:pStyle w:val="TableCaption"/>
              <w:snapToGrid w:val="0"/>
              <w:jc w:val="left"/>
              <w:rPr>
                <w:rFonts w:ascii="Times New Roman" w:hAnsi="Times New Roman" w:cs="Times New Roman"/>
                <w:b w:val="0"/>
                <w:sz w:val="26"/>
                <w:szCs w:val="26"/>
              </w:rPr>
            </w:pPr>
          </w:p>
          <w:p w14:paraId="3162EDD8" w14:textId="77777777" w:rsidR="00736839" w:rsidRPr="0027187B" w:rsidRDefault="00736839" w:rsidP="001344BA">
            <w:pPr>
              <w:pStyle w:val="TableCaption"/>
              <w:snapToGrid w:val="0"/>
              <w:jc w:val="left"/>
              <w:rPr>
                <w:rFonts w:ascii="Times New Roman" w:hAnsi="Times New Roman" w:cs="Times New Roman"/>
                <w:b w:val="0"/>
                <w:sz w:val="26"/>
                <w:szCs w:val="26"/>
              </w:rPr>
            </w:pPr>
          </w:p>
          <w:p w14:paraId="3B4B3968" w14:textId="77777777" w:rsidR="00736839" w:rsidRPr="0027187B" w:rsidRDefault="00736839"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Luồng hoạt động</w:t>
            </w:r>
          </w:p>
        </w:tc>
        <w:tc>
          <w:tcPr>
            <w:tcW w:w="6945" w:type="dxa"/>
          </w:tcPr>
          <w:tbl>
            <w:tblPr>
              <w:tblStyle w:val="TableGrid"/>
              <w:tblpPr w:leftFromText="180" w:rightFromText="180" w:vertAnchor="text" w:horzAnchor="margin" w:tblpY="136"/>
              <w:tblOverlap w:val="never"/>
              <w:tblW w:w="6091" w:type="dxa"/>
              <w:tblLayout w:type="fixed"/>
              <w:tblLook w:val="04A0" w:firstRow="1" w:lastRow="0" w:firstColumn="1" w:lastColumn="0" w:noHBand="0" w:noVBand="1"/>
            </w:tblPr>
            <w:tblGrid>
              <w:gridCol w:w="3055"/>
              <w:gridCol w:w="3036"/>
            </w:tblGrid>
            <w:tr w:rsidR="00736839" w:rsidRPr="0027187B" w14:paraId="72309975" w14:textId="77777777" w:rsidTr="001344BA">
              <w:tc>
                <w:tcPr>
                  <w:tcW w:w="3055" w:type="dxa"/>
                </w:tcPr>
                <w:p w14:paraId="4FE61EA0" w14:textId="77777777" w:rsidR="00736839" w:rsidRPr="0027187B" w:rsidRDefault="00736839"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Tác nhân</w:t>
                  </w:r>
                </w:p>
              </w:tc>
              <w:tc>
                <w:tcPr>
                  <w:tcW w:w="3036" w:type="dxa"/>
                </w:tcPr>
                <w:p w14:paraId="4A31C3C8" w14:textId="77777777" w:rsidR="00736839" w:rsidRPr="0027187B" w:rsidRDefault="00736839"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736839" w:rsidRPr="0027187B" w14:paraId="7B6DB7AF" w14:textId="77777777" w:rsidTr="001344BA">
              <w:trPr>
                <w:trHeight w:val="1536"/>
              </w:trPr>
              <w:tc>
                <w:tcPr>
                  <w:tcW w:w="3055" w:type="dxa"/>
                </w:tcPr>
                <w:p w14:paraId="4D7C1A7C" w14:textId="665255CB" w:rsidR="00736839" w:rsidRPr="0027187B" w:rsidRDefault="00736839" w:rsidP="0008065E">
                  <w:pPr>
                    <w:spacing w:line="360" w:lineRule="auto"/>
                    <w:rPr>
                      <w:sz w:val="26"/>
                      <w:szCs w:val="26"/>
                    </w:rPr>
                  </w:pPr>
                  <w:r w:rsidRPr="0027187B">
                    <w:rPr>
                      <w:sz w:val="26"/>
                      <w:szCs w:val="26"/>
                    </w:rPr>
                    <w:t xml:space="preserve">1. </w:t>
                  </w:r>
                  <w:r>
                    <w:rPr>
                      <w:sz w:val="26"/>
                      <w:szCs w:val="26"/>
                    </w:rPr>
                    <w:t xml:space="preserve">Xem thông tin </w:t>
                  </w:r>
                  <w:r w:rsidR="0008065E">
                    <w:rPr>
                      <w:sz w:val="26"/>
                      <w:szCs w:val="26"/>
                    </w:rPr>
                    <w:t>sử dụng phòng</w:t>
                  </w:r>
                </w:p>
              </w:tc>
              <w:tc>
                <w:tcPr>
                  <w:tcW w:w="3036" w:type="dxa"/>
                </w:tcPr>
                <w:p w14:paraId="2D10DFFD" w14:textId="44596C7E" w:rsidR="00736839" w:rsidRPr="0027187B" w:rsidRDefault="00736839" w:rsidP="0008065E">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1.1 Hiển thị các thông tin </w:t>
                  </w:r>
                  <w:r w:rsidR="0008065E">
                    <w:rPr>
                      <w:rFonts w:ascii="Times New Roman" w:hAnsi="Times New Roman" w:cs="Times New Roman"/>
                      <w:b w:val="0"/>
                      <w:sz w:val="26"/>
                      <w:szCs w:val="26"/>
                    </w:rPr>
                    <w:t>phòng của khách hàng</w:t>
                  </w:r>
                </w:p>
              </w:tc>
            </w:tr>
            <w:tr w:rsidR="00736839" w:rsidRPr="0027187B" w14:paraId="3BF00477" w14:textId="77777777" w:rsidTr="001344BA">
              <w:tc>
                <w:tcPr>
                  <w:tcW w:w="3055" w:type="dxa"/>
                </w:tcPr>
                <w:p w14:paraId="3B2CBF6B" w14:textId="663CAA9F" w:rsidR="00736839" w:rsidRPr="0027187B" w:rsidRDefault="00736839" w:rsidP="0008065E">
                  <w:pPr>
                    <w:spacing w:line="360" w:lineRule="auto"/>
                    <w:rPr>
                      <w:sz w:val="26"/>
                      <w:szCs w:val="26"/>
                    </w:rPr>
                  </w:pPr>
                  <w:r>
                    <w:rPr>
                      <w:sz w:val="26"/>
                      <w:szCs w:val="26"/>
                    </w:rPr>
                    <w:t xml:space="preserve">2. </w:t>
                  </w:r>
                  <w:r w:rsidR="0008065E">
                    <w:rPr>
                      <w:sz w:val="26"/>
                      <w:szCs w:val="26"/>
                    </w:rPr>
                    <w:t>Xem thông tin sử dụng dịch vụ</w:t>
                  </w:r>
                </w:p>
              </w:tc>
              <w:tc>
                <w:tcPr>
                  <w:tcW w:w="3036" w:type="dxa"/>
                </w:tcPr>
                <w:p w14:paraId="3EB835AD" w14:textId="12D71C0F" w:rsidR="00736839" w:rsidRPr="0027187B" w:rsidRDefault="00736839" w:rsidP="0008065E">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2.1 </w:t>
                  </w:r>
                  <w:r w:rsidR="0008065E">
                    <w:rPr>
                      <w:rFonts w:ascii="Times New Roman" w:hAnsi="Times New Roman" w:cs="Times New Roman"/>
                      <w:b w:val="0"/>
                      <w:sz w:val="26"/>
                      <w:szCs w:val="26"/>
                    </w:rPr>
                    <w:t>Hiển thị thông tin sử dụng dịch vụ của khách hàng</w:t>
                  </w:r>
                </w:p>
              </w:tc>
            </w:tr>
            <w:tr w:rsidR="0008065E" w:rsidRPr="0027187B" w14:paraId="61841616" w14:textId="77777777" w:rsidTr="001344BA">
              <w:tc>
                <w:tcPr>
                  <w:tcW w:w="3055" w:type="dxa"/>
                </w:tcPr>
                <w:p w14:paraId="6D46F0A9" w14:textId="4A0E330F" w:rsidR="0008065E" w:rsidRDefault="0008065E" w:rsidP="0008065E">
                  <w:pPr>
                    <w:spacing w:line="360" w:lineRule="auto"/>
                    <w:rPr>
                      <w:sz w:val="26"/>
                      <w:szCs w:val="26"/>
                    </w:rPr>
                  </w:pPr>
                  <w:r>
                    <w:rPr>
                      <w:sz w:val="26"/>
                      <w:szCs w:val="26"/>
                    </w:rPr>
                    <w:t>3. Tính tổng chi phí sử dụng của khách hàng</w:t>
                  </w:r>
                </w:p>
              </w:tc>
              <w:tc>
                <w:tcPr>
                  <w:tcW w:w="3036" w:type="dxa"/>
                </w:tcPr>
                <w:p w14:paraId="558B713D" w14:textId="5EFD8CE3" w:rsidR="0008065E" w:rsidRDefault="0008065E" w:rsidP="0008065E">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3.1 Hiển thị tổng chi phí khách hàng cần trả</w:t>
                  </w:r>
                </w:p>
              </w:tc>
            </w:tr>
            <w:tr w:rsidR="0008065E" w:rsidRPr="0027187B" w14:paraId="150D5DB4" w14:textId="77777777" w:rsidTr="001344BA">
              <w:tc>
                <w:tcPr>
                  <w:tcW w:w="3055" w:type="dxa"/>
                </w:tcPr>
                <w:p w14:paraId="7BBC5C53" w14:textId="2FBE6C5F" w:rsidR="0008065E" w:rsidRDefault="0008065E" w:rsidP="0008065E">
                  <w:pPr>
                    <w:spacing w:line="360" w:lineRule="auto"/>
                    <w:rPr>
                      <w:sz w:val="26"/>
                      <w:szCs w:val="26"/>
                    </w:rPr>
                  </w:pPr>
                  <w:r>
                    <w:rPr>
                      <w:sz w:val="26"/>
                      <w:szCs w:val="26"/>
                    </w:rPr>
                    <w:t>4. Xuất chi tiết hóa đơn</w:t>
                  </w:r>
                </w:p>
              </w:tc>
              <w:tc>
                <w:tcPr>
                  <w:tcW w:w="3036" w:type="dxa"/>
                </w:tcPr>
                <w:p w14:paraId="042EDE28" w14:textId="77777777" w:rsidR="0008065E" w:rsidRDefault="0008065E" w:rsidP="0008065E">
                  <w:pPr>
                    <w:pStyle w:val="TableCaption"/>
                    <w:snapToGrid w:val="0"/>
                    <w:rPr>
                      <w:rFonts w:ascii="Times New Roman" w:hAnsi="Times New Roman" w:cs="Times New Roman"/>
                      <w:b w:val="0"/>
                      <w:sz w:val="26"/>
                      <w:szCs w:val="26"/>
                    </w:rPr>
                  </w:pPr>
                </w:p>
              </w:tc>
            </w:tr>
          </w:tbl>
          <w:p w14:paraId="01E8222D" w14:textId="77777777" w:rsidR="00736839" w:rsidRPr="0027187B" w:rsidRDefault="00736839" w:rsidP="001344BA">
            <w:pPr>
              <w:pStyle w:val="TableCaption"/>
              <w:snapToGrid w:val="0"/>
              <w:rPr>
                <w:rFonts w:ascii="Times New Roman" w:hAnsi="Times New Roman" w:cs="Times New Roman"/>
                <w:b w:val="0"/>
                <w:sz w:val="26"/>
                <w:szCs w:val="26"/>
              </w:rPr>
            </w:pPr>
            <w:r w:rsidRPr="0027187B">
              <w:rPr>
                <w:rFonts w:ascii="Times New Roman" w:hAnsi="Times New Roman" w:cs="Times New Roman"/>
                <w:b w:val="0"/>
                <w:sz w:val="26"/>
                <w:szCs w:val="26"/>
              </w:rPr>
              <w:t xml:space="preserve">                                                      </w:t>
            </w:r>
          </w:p>
        </w:tc>
      </w:tr>
      <w:tr w:rsidR="00736839" w:rsidRPr="0027187B" w14:paraId="641D8E43" w14:textId="77777777" w:rsidTr="001344BA">
        <w:trPr>
          <w:trHeight w:val="1044"/>
        </w:trPr>
        <w:tc>
          <w:tcPr>
            <w:tcW w:w="2122" w:type="dxa"/>
          </w:tcPr>
          <w:p w14:paraId="101D6953" w14:textId="77777777" w:rsidR="00736839" w:rsidRPr="0027187B" w:rsidRDefault="00736839" w:rsidP="001344BA">
            <w:pPr>
              <w:pStyle w:val="TableCaption"/>
              <w:tabs>
                <w:tab w:val="left" w:pos="1878"/>
              </w:tabs>
              <w:snapToGrid w:val="0"/>
              <w:jc w:val="left"/>
              <w:rPr>
                <w:rFonts w:ascii="Times New Roman" w:hAnsi="Times New Roman" w:cs="Times New Roman"/>
                <w:sz w:val="26"/>
                <w:szCs w:val="26"/>
              </w:rPr>
            </w:pPr>
            <w:r w:rsidRPr="0027187B">
              <w:rPr>
                <w:rFonts w:ascii="Times New Roman" w:hAnsi="Times New Roman" w:cs="Times New Roman"/>
                <w:sz w:val="26"/>
                <w:szCs w:val="26"/>
              </w:rPr>
              <w:t>Ngoại lệ</w:t>
            </w:r>
          </w:p>
        </w:tc>
        <w:tc>
          <w:tcPr>
            <w:tcW w:w="6945" w:type="dxa"/>
          </w:tcPr>
          <w:p w14:paraId="535E4F85" w14:textId="77777777" w:rsidR="00736839" w:rsidRPr="0027187B" w:rsidRDefault="00736839"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Không</w:t>
            </w:r>
          </w:p>
        </w:tc>
      </w:tr>
    </w:tbl>
    <w:p w14:paraId="0AC9E146" w14:textId="20AF33CA" w:rsidR="00C35A0F" w:rsidRDefault="00C35A0F" w:rsidP="009C6B43">
      <w:pPr>
        <w:tabs>
          <w:tab w:val="center" w:pos="6379"/>
        </w:tabs>
        <w:spacing w:after="200" w:line="276" w:lineRule="auto"/>
        <w:rPr>
          <w:b/>
          <w:sz w:val="32"/>
          <w:szCs w:val="32"/>
        </w:rPr>
      </w:pPr>
    </w:p>
    <w:p w14:paraId="7C629882" w14:textId="452A35AC" w:rsidR="008543F8" w:rsidRDefault="008543F8" w:rsidP="009C6B43">
      <w:pPr>
        <w:tabs>
          <w:tab w:val="center" w:pos="6379"/>
        </w:tabs>
        <w:spacing w:after="200" w:line="276" w:lineRule="auto"/>
        <w:rPr>
          <w:b/>
          <w:sz w:val="32"/>
          <w:szCs w:val="32"/>
        </w:rPr>
      </w:pPr>
    </w:p>
    <w:p w14:paraId="0EEFCF1B" w14:textId="01B619C1" w:rsidR="008543F8" w:rsidRDefault="008543F8" w:rsidP="008543F8">
      <w:pPr>
        <w:pStyle w:val="Tiumccp1"/>
      </w:pPr>
      <w:bookmarkStart w:id="29" w:name="_Toc53584369"/>
      <w:r>
        <w:t>3.11 Usecase Thống kê doanh thu ( UC11)</w:t>
      </w:r>
      <w:bookmarkEnd w:id="29"/>
    </w:p>
    <w:tbl>
      <w:tblPr>
        <w:tblStyle w:val="TableGrid"/>
        <w:tblW w:w="9067" w:type="dxa"/>
        <w:tblLayout w:type="fixed"/>
        <w:tblLook w:val="04A0" w:firstRow="1" w:lastRow="0" w:firstColumn="1" w:lastColumn="0" w:noHBand="0" w:noVBand="1"/>
      </w:tblPr>
      <w:tblGrid>
        <w:gridCol w:w="2122"/>
        <w:gridCol w:w="6945"/>
      </w:tblGrid>
      <w:tr w:rsidR="008543F8" w:rsidRPr="0027187B" w14:paraId="535D00FF" w14:textId="77777777" w:rsidTr="001344BA">
        <w:tc>
          <w:tcPr>
            <w:tcW w:w="2122" w:type="dxa"/>
          </w:tcPr>
          <w:p w14:paraId="20E8EA32" w14:textId="77777777" w:rsidR="008543F8" w:rsidRPr="0027187B" w:rsidRDefault="008543F8"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 xml:space="preserve">Tên use case </w:t>
            </w:r>
          </w:p>
        </w:tc>
        <w:tc>
          <w:tcPr>
            <w:tcW w:w="6945" w:type="dxa"/>
          </w:tcPr>
          <w:p w14:paraId="226D3A29" w14:textId="52E37C2B" w:rsidR="008543F8" w:rsidRPr="0027187B" w:rsidRDefault="00F9632C"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Thống kê doanh thu</w:t>
            </w:r>
          </w:p>
        </w:tc>
      </w:tr>
      <w:tr w:rsidR="008543F8" w:rsidRPr="0027187B" w14:paraId="126BA4B2" w14:textId="77777777" w:rsidTr="001344BA">
        <w:tc>
          <w:tcPr>
            <w:tcW w:w="2122" w:type="dxa"/>
          </w:tcPr>
          <w:p w14:paraId="31FC2921" w14:textId="77777777" w:rsidR="008543F8" w:rsidRPr="0027187B" w:rsidRDefault="008543F8"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Ngữ cảnh</w:t>
            </w:r>
          </w:p>
        </w:tc>
        <w:tc>
          <w:tcPr>
            <w:tcW w:w="6945" w:type="dxa"/>
          </w:tcPr>
          <w:p w14:paraId="31C29F72" w14:textId="77777777" w:rsidR="008543F8" w:rsidRPr="0027187B" w:rsidRDefault="008543F8"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Trực tiếp tại khách sạn</w:t>
            </w:r>
          </w:p>
        </w:tc>
      </w:tr>
      <w:tr w:rsidR="008543F8" w:rsidRPr="0027187B" w14:paraId="7828CA2A" w14:textId="77777777" w:rsidTr="001344BA">
        <w:tc>
          <w:tcPr>
            <w:tcW w:w="2122" w:type="dxa"/>
          </w:tcPr>
          <w:p w14:paraId="4699F0B1" w14:textId="77777777" w:rsidR="008543F8" w:rsidRPr="0027187B" w:rsidRDefault="008543F8"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Mục đích</w:t>
            </w:r>
          </w:p>
        </w:tc>
        <w:tc>
          <w:tcPr>
            <w:tcW w:w="6945" w:type="dxa"/>
          </w:tcPr>
          <w:p w14:paraId="1AB3A0B4" w14:textId="4204F5D0" w:rsidR="008543F8" w:rsidRPr="0027187B" w:rsidRDefault="00F9632C"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Thống kê doanh thu hằng tháng của khách sạn để làm báo cáo nộp cho ban giám đốc</w:t>
            </w:r>
          </w:p>
        </w:tc>
      </w:tr>
      <w:tr w:rsidR="008543F8" w:rsidRPr="0027187B" w14:paraId="5B4B2460" w14:textId="77777777" w:rsidTr="001344BA">
        <w:trPr>
          <w:trHeight w:val="873"/>
        </w:trPr>
        <w:tc>
          <w:tcPr>
            <w:tcW w:w="2122" w:type="dxa"/>
          </w:tcPr>
          <w:p w14:paraId="4FE0B6FA" w14:textId="77777777" w:rsidR="008543F8" w:rsidRPr="0027187B" w:rsidRDefault="008543F8" w:rsidP="001344BA">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Mô tả</w:t>
            </w:r>
          </w:p>
        </w:tc>
        <w:tc>
          <w:tcPr>
            <w:tcW w:w="6945" w:type="dxa"/>
          </w:tcPr>
          <w:p w14:paraId="7AD86943" w14:textId="51121FD6" w:rsidR="008543F8" w:rsidRPr="0027187B" w:rsidRDefault="00F9632C" w:rsidP="00F9632C">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Bộ phận thu ngân tổng hợp các chi tiết hóa đơn đã thanh toán hằng tháng để thống kê doanh thu của khách sạn sau đó làm báo cáo nộp cho ban giám đốc</w:t>
            </w:r>
          </w:p>
        </w:tc>
      </w:tr>
      <w:tr w:rsidR="008543F8" w:rsidRPr="0027187B" w14:paraId="007CE70A" w14:textId="77777777" w:rsidTr="001344BA">
        <w:trPr>
          <w:trHeight w:val="873"/>
        </w:trPr>
        <w:tc>
          <w:tcPr>
            <w:tcW w:w="2122" w:type="dxa"/>
          </w:tcPr>
          <w:p w14:paraId="6CBF6C96" w14:textId="77777777" w:rsidR="008543F8" w:rsidRDefault="008543F8"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lastRenderedPageBreak/>
              <w:t>Sự kiện kích hoạt</w:t>
            </w:r>
          </w:p>
        </w:tc>
        <w:tc>
          <w:tcPr>
            <w:tcW w:w="6945" w:type="dxa"/>
          </w:tcPr>
          <w:p w14:paraId="06B59E0C" w14:textId="778DEFC3" w:rsidR="008543F8" w:rsidRDefault="008543F8" w:rsidP="00F9632C">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Chọn mở “</w:t>
            </w:r>
            <w:r w:rsidR="00F9632C">
              <w:rPr>
                <w:rFonts w:ascii="Times New Roman" w:hAnsi="Times New Roman" w:cs="Times New Roman"/>
                <w:b w:val="0"/>
                <w:sz w:val="26"/>
                <w:szCs w:val="26"/>
              </w:rPr>
              <w:t>Thống kê doanh thu</w:t>
            </w:r>
            <w:r w:rsidRPr="0027187B">
              <w:rPr>
                <w:rFonts w:ascii="Times New Roman" w:hAnsi="Times New Roman" w:cs="Times New Roman"/>
                <w:b w:val="0"/>
                <w:sz w:val="26"/>
                <w:szCs w:val="26"/>
              </w:rPr>
              <w:t xml:space="preserve">” </w:t>
            </w:r>
          </w:p>
        </w:tc>
      </w:tr>
      <w:tr w:rsidR="008543F8" w:rsidRPr="0027187B" w14:paraId="1853F77E" w14:textId="77777777" w:rsidTr="001344BA">
        <w:trPr>
          <w:trHeight w:val="468"/>
        </w:trPr>
        <w:tc>
          <w:tcPr>
            <w:tcW w:w="2122" w:type="dxa"/>
          </w:tcPr>
          <w:p w14:paraId="52B81258" w14:textId="77777777" w:rsidR="008543F8" w:rsidRPr="0027187B" w:rsidRDefault="008543F8"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Tác nhâ</w:t>
            </w:r>
            <w:r>
              <w:rPr>
                <w:rFonts w:ascii="Times New Roman" w:hAnsi="Times New Roman" w:cs="Times New Roman"/>
                <w:sz w:val="26"/>
                <w:szCs w:val="26"/>
              </w:rPr>
              <w:t>n</w:t>
            </w:r>
          </w:p>
        </w:tc>
        <w:tc>
          <w:tcPr>
            <w:tcW w:w="6945" w:type="dxa"/>
          </w:tcPr>
          <w:p w14:paraId="7AA49E25" w14:textId="77777777" w:rsidR="008543F8" w:rsidRPr="0027187B" w:rsidRDefault="008543F8"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Bộ phận thu ngân</w:t>
            </w:r>
          </w:p>
        </w:tc>
      </w:tr>
      <w:tr w:rsidR="008543F8" w:rsidRPr="0027187B" w14:paraId="3B1FB588" w14:textId="77777777" w:rsidTr="001344BA">
        <w:trPr>
          <w:trHeight w:val="468"/>
        </w:trPr>
        <w:tc>
          <w:tcPr>
            <w:tcW w:w="2122" w:type="dxa"/>
          </w:tcPr>
          <w:p w14:paraId="684A4E99" w14:textId="77777777" w:rsidR="008543F8" w:rsidRPr="0027187B" w:rsidRDefault="008543F8"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UC liên quan</w:t>
            </w:r>
          </w:p>
        </w:tc>
        <w:tc>
          <w:tcPr>
            <w:tcW w:w="6945" w:type="dxa"/>
          </w:tcPr>
          <w:p w14:paraId="05B63BC5" w14:textId="7DB4746B" w:rsidR="008543F8" w:rsidRDefault="008543F8" w:rsidP="00F9632C">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Đăng nhập, </w:t>
            </w:r>
            <w:r w:rsidR="0070508F">
              <w:rPr>
                <w:rFonts w:ascii="Times New Roman" w:hAnsi="Times New Roman" w:cs="Times New Roman"/>
                <w:b w:val="0"/>
                <w:sz w:val="26"/>
                <w:szCs w:val="26"/>
              </w:rPr>
              <w:t>thanh toán, xem</w:t>
            </w:r>
            <w:r w:rsidR="00F9632C">
              <w:rPr>
                <w:rFonts w:ascii="Times New Roman" w:hAnsi="Times New Roman" w:cs="Times New Roman"/>
                <w:b w:val="0"/>
                <w:sz w:val="26"/>
                <w:szCs w:val="26"/>
              </w:rPr>
              <w:t xml:space="preserve"> </w:t>
            </w:r>
            <w:r w:rsidR="0070508F">
              <w:rPr>
                <w:rFonts w:ascii="Times New Roman" w:hAnsi="Times New Roman" w:cs="Times New Roman"/>
                <w:b w:val="0"/>
                <w:sz w:val="26"/>
                <w:szCs w:val="26"/>
              </w:rPr>
              <w:t>c</w:t>
            </w:r>
            <w:r w:rsidR="00F9632C">
              <w:rPr>
                <w:rFonts w:ascii="Times New Roman" w:hAnsi="Times New Roman" w:cs="Times New Roman"/>
                <w:b w:val="0"/>
                <w:sz w:val="26"/>
                <w:szCs w:val="26"/>
              </w:rPr>
              <w:t>hi tiết hóa đơn</w:t>
            </w:r>
          </w:p>
        </w:tc>
      </w:tr>
      <w:tr w:rsidR="008543F8" w:rsidRPr="0027187B" w14:paraId="0FCD8051" w14:textId="77777777" w:rsidTr="001344BA">
        <w:trPr>
          <w:trHeight w:val="432"/>
        </w:trPr>
        <w:tc>
          <w:tcPr>
            <w:tcW w:w="2122" w:type="dxa"/>
          </w:tcPr>
          <w:p w14:paraId="4A83E864" w14:textId="77777777" w:rsidR="008543F8" w:rsidRPr="0027187B" w:rsidRDefault="008543F8" w:rsidP="001344BA">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Stakeholders</w:t>
            </w:r>
          </w:p>
        </w:tc>
        <w:tc>
          <w:tcPr>
            <w:tcW w:w="6945" w:type="dxa"/>
          </w:tcPr>
          <w:p w14:paraId="417710D5" w14:textId="2C581FA7" w:rsidR="008543F8" w:rsidRPr="0027187B" w:rsidRDefault="00F9632C"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B</w:t>
            </w:r>
            <w:r w:rsidR="008543F8">
              <w:rPr>
                <w:rFonts w:ascii="Times New Roman" w:hAnsi="Times New Roman" w:cs="Times New Roman"/>
                <w:b w:val="0"/>
                <w:sz w:val="26"/>
                <w:szCs w:val="26"/>
              </w:rPr>
              <w:t>ộ phận dịch vụ, bộ phận lễ tân</w:t>
            </w:r>
            <w:r>
              <w:rPr>
                <w:rFonts w:ascii="Times New Roman" w:hAnsi="Times New Roman" w:cs="Times New Roman"/>
                <w:b w:val="0"/>
                <w:sz w:val="26"/>
                <w:szCs w:val="26"/>
              </w:rPr>
              <w:t>, ban giám đốc</w:t>
            </w:r>
          </w:p>
        </w:tc>
      </w:tr>
      <w:tr w:rsidR="008543F8" w:rsidRPr="0027187B" w14:paraId="46C17D1F" w14:textId="77777777" w:rsidTr="001344BA">
        <w:trPr>
          <w:trHeight w:val="432"/>
        </w:trPr>
        <w:tc>
          <w:tcPr>
            <w:tcW w:w="2122" w:type="dxa"/>
          </w:tcPr>
          <w:p w14:paraId="59C05B19" w14:textId="77777777" w:rsidR="008543F8" w:rsidRPr="0027187B" w:rsidRDefault="008543F8"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Điều kiện tiên quyết</w:t>
            </w:r>
          </w:p>
        </w:tc>
        <w:tc>
          <w:tcPr>
            <w:tcW w:w="6945" w:type="dxa"/>
          </w:tcPr>
          <w:p w14:paraId="4373A659" w14:textId="5255B532" w:rsidR="008543F8" w:rsidRPr="0027187B" w:rsidRDefault="008543F8"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Đã đăng nhập vào hệ thống</w:t>
            </w:r>
            <w:r w:rsidR="00AC2609">
              <w:rPr>
                <w:rFonts w:ascii="Times New Roman" w:hAnsi="Times New Roman" w:cs="Times New Roman"/>
                <w:b w:val="0"/>
                <w:sz w:val="26"/>
                <w:szCs w:val="26"/>
              </w:rPr>
              <w:t xml:space="preserve"> và được phân quyền</w:t>
            </w:r>
          </w:p>
        </w:tc>
      </w:tr>
      <w:tr w:rsidR="008543F8" w:rsidRPr="0027187B" w14:paraId="429EAF9F" w14:textId="77777777" w:rsidTr="001344BA">
        <w:trPr>
          <w:trHeight w:val="432"/>
        </w:trPr>
        <w:tc>
          <w:tcPr>
            <w:tcW w:w="2122" w:type="dxa"/>
          </w:tcPr>
          <w:p w14:paraId="07E9F178" w14:textId="77777777" w:rsidR="008543F8" w:rsidRPr="0027187B" w:rsidRDefault="008543F8"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Điều kiện sau</w:t>
            </w:r>
          </w:p>
        </w:tc>
        <w:tc>
          <w:tcPr>
            <w:tcW w:w="6945" w:type="dxa"/>
          </w:tcPr>
          <w:p w14:paraId="34E14EF4" w14:textId="3720C85A" w:rsidR="008543F8" w:rsidRPr="0027187B" w:rsidRDefault="008543F8" w:rsidP="00F9632C">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Hiển thị thông tin </w:t>
            </w:r>
            <w:r w:rsidR="00F9632C">
              <w:rPr>
                <w:rFonts w:ascii="Times New Roman" w:hAnsi="Times New Roman" w:cs="Times New Roman"/>
                <w:b w:val="0"/>
                <w:sz w:val="26"/>
                <w:szCs w:val="26"/>
              </w:rPr>
              <w:t>doanh thu của khách sạn</w:t>
            </w:r>
          </w:p>
        </w:tc>
      </w:tr>
      <w:tr w:rsidR="008543F8" w:rsidRPr="0027187B" w14:paraId="6C7AFDFD" w14:textId="77777777" w:rsidTr="001344BA">
        <w:trPr>
          <w:trHeight w:val="983"/>
        </w:trPr>
        <w:tc>
          <w:tcPr>
            <w:tcW w:w="2122" w:type="dxa"/>
          </w:tcPr>
          <w:p w14:paraId="5CC43D74" w14:textId="77777777" w:rsidR="008543F8" w:rsidRPr="0027187B" w:rsidRDefault="008543F8" w:rsidP="001344BA">
            <w:pPr>
              <w:pStyle w:val="TableCaption"/>
              <w:snapToGrid w:val="0"/>
              <w:jc w:val="left"/>
              <w:rPr>
                <w:rFonts w:ascii="Times New Roman" w:hAnsi="Times New Roman" w:cs="Times New Roman"/>
                <w:b w:val="0"/>
                <w:sz w:val="26"/>
                <w:szCs w:val="26"/>
              </w:rPr>
            </w:pPr>
          </w:p>
          <w:p w14:paraId="6F766B0C" w14:textId="77777777" w:rsidR="008543F8" w:rsidRPr="0027187B" w:rsidRDefault="008543F8" w:rsidP="001344BA">
            <w:pPr>
              <w:pStyle w:val="TableCaption"/>
              <w:snapToGrid w:val="0"/>
              <w:jc w:val="left"/>
              <w:rPr>
                <w:rFonts w:ascii="Times New Roman" w:hAnsi="Times New Roman" w:cs="Times New Roman"/>
                <w:b w:val="0"/>
                <w:sz w:val="26"/>
                <w:szCs w:val="26"/>
              </w:rPr>
            </w:pPr>
          </w:p>
          <w:p w14:paraId="2CF59862" w14:textId="77777777" w:rsidR="008543F8" w:rsidRPr="0027187B" w:rsidRDefault="008543F8" w:rsidP="001344BA">
            <w:pPr>
              <w:pStyle w:val="TableCaption"/>
              <w:snapToGrid w:val="0"/>
              <w:jc w:val="left"/>
              <w:rPr>
                <w:rFonts w:ascii="Times New Roman" w:hAnsi="Times New Roman" w:cs="Times New Roman"/>
                <w:b w:val="0"/>
                <w:sz w:val="26"/>
                <w:szCs w:val="26"/>
              </w:rPr>
            </w:pPr>
          </w:p>
          <w:p w14:paraId="64E3A62A" w14:textId="77777777" w:rsidR="008543F8" w:rsidRPr="0027187B" w:rsidRDefault="008543F8"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Luồng hoạt động</w:t>
            </w:r>
          </w:p>
        </w:tc>
        <w:tc>
          <w:tcPr>
            <w:tcW w:w="6945" w:type="dxa"/>
          </w:tcPr>
          <w:tbl>
            <w:tblPr>
              <w:tblStyle w:val="TableGrid"/>
              <w:tblpPr w:leftFromText="180" w:rightFromText="180" w:vertAnchor="text" w:horzAnchor="margin" w:tblpY="136"/>
              <w:tblOverlap w:val="never"/>
              <w:tblW w:w="6091" w:type="dxa"/>
              <w:tblLayout w:type="fixed"/>
              <w:tblLook w:val="04A0" w:firstRow="1" w:lastRow="0" w:firstColumn="1" w:lastColumn="0" w:noHBand="0" w:noVBand="1"/>
            </w:tblPr>
            <w:tblGrid>
              <w:gridCol w:w="3055"/>
              <w:gridCol w:w="3036"/>
            </w:tblGrid>
            <w:tr w:rsidR="008543F8" w:rsidRPr="0027187B" w14:paraId="49614100" w14:textId="77777777" w:rsidTr="001344BA">
              <w:tc>
                <w:tcPr>
                  <w:tcW w:w="3055" w:type="dxa"/>
                </w:tcPr>
                <w:p w14:paraId="0C6A8CCD" w14:textId="77777777" w:rsidR="008543F8" w:rsidRPr="0027187B" w:rsidRDefault="008543F8"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Tác nhân</w:t>
                  </w:r>
                </w:p>
              </w:tc>
              <w:tc>
                <w:tcPr>
                  <w:tcW w:w="3036" w:type="dxa"/>
                </w:tcPr>
                <w:p w14:paraId="6EA84B64" w14:textId="77777777" w:rsidR="008543F8" w:rsidRPr="0027187B" w:rsidRDefault="008543F8"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8543F8" w:rsidRPr="0027187B" w14:paraId="1D708410" w14:textId="77777777" w:rsidTr="001344BA">
              <w:trPr>
                <w:trHeight w:val="1536"/>
              </w:trPr>
              <w:tc>
                <w:tcPr>
                  <w:tcW w:w="3055" w:type="dxa"/>
                </w:tcPr>
                <w:p w14:paraId="330778A3" w14:textId="66984430" w:rsidR="008543F8" w:rsidRPr="0027187B" w:rsidRDefault="008543F8" w:rsidP="001344BA">
                  <w:pPr>
                    <w:spacing w:line="360" w:lineRule="auto"/>
                    <w:rPr>
                      <w:sz w:val="26"/>
                      <w:szCs w:val="26"/>
                    </w:rPr>
                  </w:pPr>
                  <w:r w:rsidRPr="0027187B">
                    <w:rPr>
                      <w:sz w:val="26"/>
                      <w:szCs w:val="26"/>
                    </w:rPr>
                    <w:t xml:space="preserve">1. </w:t>
                  </w:r>
                  <w:r>
                    <w:rPr>
                      <w:sz w:val="26"/>
                      <w:szCs w:val="26"/>
                    </w:rPr>
                    <w:t xml:space="preserve">Xem thông tin </w:t>
                  </w:r>
                  <w:r w:rsidR="00F9632C">
                    <w:rPr>
                      <w:sz w:val="26"/>
                      <w:szCs w:val="26"/>
                    </w:rPr>
                    <w:t>các chi tiết hóa đơn</w:t>
                  </w:r>
                </w:p>
              </w:tc>
              <w:tc>
                <w:tcPr>
                  <w:tcW w:w="3036" w:type="dxa"/>
                </w:tcPr>
                <w:p w14:paraId="40ABE4AC" w14:textId="43E0FA06" w:rsidR="008543F8" w:rsidRPr="0027187B" w:rsidRDefault="008543F8" w:rsidP="00F9632C">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1.1 Hiển thị các thông tin </w:t>
                  </w:r>
                  <w:r w:rsidR="00F9632C">
                    <w:rPr>
                      <w:rFonts w:ascii="Times New Roman" w:hAnsi="Times New Roman" w:cs="Times New Roman"/>
                      <w:b w:val="0"/>
                      <w:sz w:val="26"/>
                      <w:szCs w:val="26"/>
                    </w:rPr>
                    <w:t>các chi tiết hóa đơn</w:t>
                  </w:r>
                </w:p>
              </w:tc>
            </w:tr>
            <w:tr w:rsidR="008543F8" w:rsidRPr="0027187B" w14:paraId="3D4323CE" w14:textId="77777777" w:rsidTr="001344BA">
              <w:tc>
                <w:tcPr>
                  <w:tcW w:w="3055" w:type="dxa"/>
                </w:tcPr>
                <w:p w14:paraId="00870AAC" w14:textId="184C1B96" w:rsidR="008543F8" w:rsidRPr="0027187B" w:rsidRDefault="008543F8" w:rsidP="00F9632C">
                  <w:pPr>
                    <w:spacing w:line="360" w:lineRule="auto"/>
                    <w:rPr>
                      <w:sz w:val="26"/>
                      <w:szCs w:val="26"/>
                    </w:rPr>
                  </w:pPr>
                  <w:r>
                    <w:rPr>
                      <w:sz w:val="26"/>
                      <w:szCs w:val="26"/>
                    </w:rPr>
                    <w:t xml:space="preserve">2. </w:t>
                  </w:r>
                  <w:r w:rsidR="00F9632C">
                    <w:rPr>
                      <w:sz w:val="26"/>
                      <w:szCs w:val="26"/>
                    </w:rPr>
                    <w:t>Thống kê doanh thu của tháng hiện tại</w:t>
                  </w:r>
                </w:p>
              </w:tc>
              <w:tc>
                <w:tcPr>
                  <w:tcW w:w="3036" w:type="dxa"/>
                </w:tcPr>
                <w:p w14:paraId="57B10614" w14:textId="6655830A" w:rsidR="008543F8" w:rsidRPr="0027187B" w:rsidRDefault="008543F8" w:rsidP="00F9632C">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2.1 </w:t>
                  </w:r>
                  <w:r w:rsidR="00F9632C">
                    <w:rPr>
                      <w:rFonts w:ascii="Times New Roman" w:hAnsi="Times New Roman" w:cs="Times New Roman"/>
                      <w:b w:val="0"/>
                      <w:sz w:val="26"/>
                      <w:szCs w:val="26"/>
                    </w:rPr>
                    <w:t>Tính tổng doanh thu của tháng và thống kê các sô liệu liên quan</w:t>
                  </w:r>
                </w:p>
              </w:tc>
            </w:tr>
            <w:tr w:rsidR="008543F8" w:rsidRPr="0027187B" w14:paraId="5C8BBE0F" w14:textId="77777777" w:rsidTr="001344BA">
              <w:tc>
                <w:tcPr>
                  <w:tcW w:w="3055" w:type="dxa"/>
                </w:tcPr>
                <w:p w14:paraId="53C16269" w14:textId="07688503" w:rsidR="008543F8" w:rsidRDefault="008543F8" w:rsidP="00F9632C">
                  <w:pPr>
                    <w:spacing w:line="360" w:lineRule="auto"/>
                    <w:rPr>
                      <w:sz w:val="26"/>
                      <w:szCs w:val="26"/>
                    </w:rPr>
                  </w:pPr>
                  <w:r>
                    <w:rPr>
                      <w:sz w:val="26"/>
                      <w:szCs w:val="26"/>
                    </w:rPr>
                    <w:t xml:space="preserve">3. </w:t>
                  </w:r>
                  <w:r w:rsidR="00F9632C">
                    <w:rPr>
                      <w:sz w:val="26"/>
                      <w:szCs w:val="26"/>
                    </w:rPr>
                    <w:t>So sánh doanh thu tháng hiện tại với các tháng trước đó</w:t>
                  </w:r>
                </w:p>
              </w:tc>
              <w:tc>
                <w:tcPr>
                  <w:tcW w:w="3036" w:type="dxa"/>
                </w:tcPr>
                <w:p w14:paraId="3CE94869" w14:textId="7563330A" w:rsidR="008543F8" w:rsidRDefault="008543F8" w:rsidP="00F9632C">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3.1 Hiển thị </w:t>
                  </w:r>
                  <w:r w:rsidR="00F9632C">
                    <w:rPr>
                      <w:rFonts w:ascii="Times New Roman" w:hAnsi="Times New Roman" w:cs="Times New Roman"/>
                      <w:b w:val="0"/>
                      <w:sz w:val="26"/>
                      <w:szCs w:val="26"/>
                    </w:rPr>
                    <w:t>thông tin doanh thu các tháng trước</w:t>
                  </w:r>
                </w:p>
              </w:tc>
            </w:tr>
            <w:tr w:rsidR="008543F8" w:rsidRPr="0027187B" w14:paraId="3B5521E0" w14:textId="77777777" w:rsidTr="001344BA">
              <w:tc>
                <w:tcPr>
                  <w:tcW w:w="3055" w:type="dxa"/>
                </w:tcPr>
                <w:p w14:paraId="78071E16" w14:textId="7960083B" w:rsidR="008543F8" w:rsidRDefault="008543F8" w:rsidP="00F9632C">
                  <w:pPr>
                    <w:spacing w:line="360" w:lineRule="auto"/>
                    <w:rPr>
                      <w:sz w:val="26"/>
                      <w:szCs w:val="26"/>
                    </w:rPr>
                  </w:pPr>
                  <w:r>
                    <w:rPr>
                      <w:sz w:val="26"/>
                      <w:szCs w:val="26"/>
                    </w:rPr>
                    <w:t xml:space="preserve">4. </w:t>
                  </w:r>
                  <w:r w:rsidR="00F9632C">
                    <w:rPr>
                      <w:sz w:val="26"/>
                      <w:szCs w:val="26"/>
                    </w:rPr>
                    <w:t>Viết báo cáo thống kê doanh thu nộp cho ban giám đốc</w:t>
                  </w:r>
                </w:p>
              </w:tc>
              <w:tc>
                <w:tcPr>
                  <w:tcW w:w="3036" w:type="dxa"/>
                </w:tcPr>
                <w:p w14:paraId="441A2DA0" w14:textId="77777777" w:rsidR="008543F8" w:rsidRDefault="008543F8" w:rsidP="001344BA">
                  <w:pPr>
                    <w:pStyle w:val="TableCaption"/>
                    <w:snapToGrid w:val="0"/>
                    <w:rPr>
                      <w:rFonts w:ascii="Times New Roman" w:hAnsi="Times New Roman" w:cs="Times New Roman"/>
                      <w:b w:val="0"/>
                      <w:sz w:val="26"/>
                      <w:szCs w:val="26"/>
                    </w:rPr>
                  </w:pPr>
                </w:p>
              </w:tc>
            </w:tr>
          </w:tbl>
          <w:p w14:paraId="4C01648B" w14:textId="77777777" w:rsidR="008543F8" w:rsidRPr="0027187B" w:rsidRDefault="008543F8" w:rsidP="001344BA">
            <w:pPr>
              <w:pStyle w:val="TableCaption"/>
              <w:snapToGrid w:val="0"/>
              <w:rPr>
                <w:rFonts w:ascii="Times New Roman" w:hAnsi="Times New Roman" w:cs="Times New Roman"/>
                <w:b w:val="0"/>
                <w:sz w:val="26"/>
                <w:szCs w:val="26"/>
              </w:rPr>
            </w:pPr>
            <w:r w:rsidRPr="0027187B">
              <w:rPr>
                <w:rFonts w:ascii="Times New Roman" w:hAnsi="Times New Roman" w:cs="Times New Roman"/>
                <w:b w:val="0"/>
                <w:sz w:val="26"/>
                <w:szCs w:val="26"/>
              </w:rPr>
              <w:t xml:space="preserve">                                                      </w:t>
            </w:r>
          </w:p>
        </w:tc>
      </w:tr>
      <w:tr w:rsidR="008543F8" w:rsidRPr="0027187B" w14:paraId="43FF4B85" w14:textId="77777777" w:rsidTr="001344BA">
        <w:trPr>
          <w:trHeight w:val="1044"/>
        </w:trPr>
        <w:tc>
          <w:tcPr>
            <w:tcW w:w="2122" w:type="dxa"/>
          </w:tcPr>
          <w:p w14:paraId="456EB66A" w14:textId="77777777" w:rsidR="008543F8" w:rsidRPr="0027187B" w:rsidRDefault="008543F8" w:rsidP="001344BA">
            <w:pPr>
              <w:pStyle w:val="TableCaption"/>
              <w:tabs>
                <w:tab w:val="left" w:pos="1878"/>
              </w:tabs>
              <w:snapToGrid w:val="0"/>
              <w:jc w:val="left"/>
              <w:rPr>
                <w:rFonts w:ascii="Times New Roman" w:hAnsi="Times New Roman" w:cs="Times New Roman"/>
                <w:sz w:val="26"/>
                <w:szCs w:val="26"/>
              </w:rPr>
            </w:pPr>
            <w:r w:rsidRPr="0027187B">
              <w:rPr>
                <w:rFonts w:ascii="Times New Roman" w:hAnsi="Times New Roman" w:cs="Times New Roman"/>
                <w:sz w:val="26"/>
                <w:szCs w:val="26"/>
              </w:rPr>
              <w:t>Ngoại lệ</w:t>
            </w:r>
          </w:p>
        </w:tc>
        <w:tc>
          <w:tcPr>
            <w:tcW w:w="6945" w:type="dxa"/>
          </w:tcPr>
          <w:p w14:paraId="4358E2BD" w14:textId="77777777" w:rsidR="008543F8" w:rsidRPr="0027187B" w:rsidRDefault="008543F8"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Không</w:t>
            </w:r>
          </w:p>
        </w:tc>
      </w:tr>
    </w:tbl>
    <w:p w14:paraId="7DA06612" w14:textId="435F22D9" w:rsidR="006C295B" w:rsidRDefault="006C295B" w:rsidP="006C295B">
      <w:pPr>
        <w:pStyle w:val="Tiumccp1"/>
      </w:pPr>
      <w:bookmarkStart w:id="30" w:name="_Toc53584370"/>
      <w:r>
        <w:lastRenderedPageBreak/>
        <w:t>3.12 Usecase Xem chi tiết hóa đơn ( UC12)</w:t>
      </w:r>
      <w:bookmarkEnd w:id="30"/>
    </w:p>
    <w:tbl>
      <w:tblPr>
        <w:tblStyle w:val="TableGrid"/>
        <w:tblW w:w="9067" w:type="dxa"/>
        <w:tblLayout w:type="fixed"/>
        <w:tblLook w:val="04A0" w:firstRow="1" w:lastRow="0" w:firstColumn="1" w:lastColumn="0" w:noHBand="0" w:noVBand="1"/>
      </w:tblPr>
      <w:tblGrid>
        <w:gridCol w:w="2122"/>
        <w:gridCol w:w="6945"/>
      </w:tblGrid>
      <w:tr w:rsidR="006C295B" w:rsidRPr="0027187B" w14:paraId="183D7EB2" w14:textId="77777777" w:rsidTr="001344BA">
        <w:tc>
          <w:tcPr>
            <w:tcW w:w="2122" w:type="dxa"/>
          </w:tcPr>
          <w:p w14:paraId="0D78A8EB" w14:textId="77777777" w:rsidR="006C295B" w:rsidRPr="0027187B" w:rsidRDefault="006C295B"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 xml:space="preserve">Tên use case </w:t>
            </w:r>
          </w:p>
        </w:tc>
        <w:tc>
          <w:tcPr>
            <w:tcW w:w="6945" w:type="dxa"/>
          </w:tcPr>
          <w:p w14:paraId="68F4F3E5" w14:textId="093D4179" w:rsidR="006C295B" w:rsidRPr="0027187B" w:rsidRDefault="006C295B"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Xem chi tiết hóa đơn</w:t>
            </w:r>
          </w:p>
        </w:tc>
      </w:tr>
      <w:tr w:rsidR="006C295B" w:rsidRPr="0027187B" w14:paraId="5A6FA806" w14:textId="77777777" w:rsidTr="001344BA">
        <w:tc>
          <w:tcPr>
            <w:tcW w:w="2122" w:type="dxa"/>
          </w:tcPr>
          <w:p w14:paraId="0A3238BA" w14:textId="77777777" w:rsidR="006C295B" w:rsidRPr="0027187B" w:rsidRDefault="006C295B"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Ngữ cảnh</w:t>
            </w:r>
          </w:p>
        </w:tc>
        <w:tc>
          <w:tcPr>
            <w:tcW w:w="6945" w:type="dxa"/>
          </w:tcPr>
          <w:p w14:paraId="43B6E4AD" w14:textId="77777777" w:rsidR="006C295B" w:rsidRPr="0027187B" w:rsidRDefault="006C295B"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Trực tiếp tại khách sạn</w:t>
            </w:r>
          </w:p>
        </w:tc>
      </w:tr>
      <w:tr w:rsidR="006C295B" w:rsidRPr="0027187B" w14:paraId="55548521" w14:textId="77777777" w:rsidTr="001344BA">
        <w:tc>
          <w:tcPr>
            <w:tcW w:w="2122" w:type="dxa"/>
          </w:tcPr>
          <w:p w14:paraId="088DCC98" w14:textId="77777777" w:rsidR="006C295B" w:rsidRPr="0027187B" w:rsidRDefault="006C295B"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Mục đích</w:t>
            </w:r>
          </w:p>
        </w:tc>
        <w:tc>
          <w:tcPr>
            <w:tcW w:w="6945" w:type="dxa"/>
          </w:tcPr>
          <w:p w14:paraId="42EE9199" w14:textId="67BF9C90" w:rsidR="006C295B" w:rsidRPr="0027187B" w:rsidRDefault="006C295B"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Xem chi tiết các hóa đơn đã thanh toán của khách sạn</w:t>
            </w:r>
          </w:p>
        </w:tc>
      </w:tr>
      <w:tr w:rsidR="006C295B" w:rsidRPr="0027187B" w14:paraId="6045BEED" w14:textId="77777777" w:rsidTr="001344BA">
        <w:trPr>
          <w:trHeight w:val="873"/>
        </w:trPr>
        <w:tc>
          <w:tcPr>
            <w:tcW w:w="2122" w:type="dxa"/>
          </w:tcPr>
          <w:p w14:paraId="26842812" w14:textId="77777777" w:rsidR="006C295B" w:rsidRPr="0027187B" w:rsidRDefault="006C295B" w:rsidP="001344BA">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Mô tả</w:t>
            </w:r>
          </w:p>
        </w:tc>
        <w:tc>
          <w:tcPr>
            <w:tcW w:w="6945" w:type="dxa"/>
          </w:tcPr>
          <w:p w14:paraId="3701EF4A" w14:textId="21939712" w:rsidR="006C295B" w:rsidRPr="0027187B" w:rsidRDefault="006C295B"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Bộ phận thu ngân tổng hợp các chi tiết hóa đơn đã thanh toán hằng tháng để thống kê doanh thu của khách sạn sau đó làm báo cáo nộp cho ban giám đốc</w:t>
            </w:r>
            <w:r w:rsidR="001524F5">
              <w:rPr>
                <w:rFonts w:ascii="Times New Roman" w:hAnsi="Times New Roman" w:cs="Times New Roman"/>
                <w:b w:val="0"/>
                <w:sz w:val="26"/>
                <w:szCs w:val="26"/>
              </w:rPr>
              <w:t>. Hoặc ban giám đốc có thể xem các chi tiết hóa đơn đã xuất của khách sạn để quản lý.</w:t>
            </w:r>
          </w:p>
        </w:tc>
      </w:tr>
      <w:tr w:rsidR="006C295B" w:rsidRPr="0027187B" w14:paraId="62D9894F" w14:textId="77777777" w:rsidTr="001344BA">
        <w:trPr>
          <w:trHeight w:val="873"/>
        </w:trPr>
        <w:tc>
          <w:tcPr>
            <w:tcW w:w="2122" w:type="dxa"/>
          </w:tcPr>
          <w:p w14:paraId="6EBA6A27" w14:textId="77777777" w:rsidR="006C295B" w:rsidRDefault="006C295B"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Sự kiện kích hoạt</w:t>
            </w:r>
          </w:p>
        </w:tc>
        <w:tc>
          <w:tcPr>
            <w:tcW w:w="6945" w:type="dxa"/>
          </w:tcPr>
          <w:p w14:paraId="00875521" w14:textId="71AF5668" w:rsidR="006C295B" w:rsidRDefault="006C295B"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Chọn mở “Thống kê doanh thu</w:t>
            </w:r>
            <w:r w:rsidRPr="0027187B">
              <w:rPr>
                <w:rFonts w:ascii="Times New Roman" w:hAnsi="Times New Roman" w:cs="Times New Roman"/>
                <w:b w:val="0"/>
                <w:sz w:val="26"/>
                <w:szCs w:val="26"/>
              </w:rPr>
              <w:t xml:space="preserve">” </w:t>
            </w:r>
            <w:r>
              <w:rPr>
                <w:rFonts w:ascii="Times New Roman" w:hAnsi="Times New Roman" w:cs="Times New Roman"/>
                <w:b w:val="0"/>
                <w:sz w:val="26"/>
                <w:szCs w:val="26"/>
              </w:rPr>
              <w:t>, Chọn “Xem chi tiết hóa đơn”</w:t>
            </w:r>
          </w:p>
        </w:tc>
      </w:tr>
      <w:tr w:rsidR="006C295B" w:rsidRPr="0027187B" w14:paraId="1C9A87D8" w14:textId="77777777" w:rsidTr="001344BA">
        <w:trPr>
          <w:trHeight w:val="468"/>
        </w:trPr>
        <w:tc>
          <w:tcPr>
            <w:tcW w:w="2122" w:type="dxa"/>
          </w:tcPr>
          <w:p w14:paraId="4E758FFD" w14:textId="77777777" w:rsidR="006C295B" w:rsidRPr="0027187B" w:rsidRDefault="006C295B"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Tác nhâ</w:t>
            </w:r>
            <w:r>
              <w:rPr>
                <w:rFonts w:ascii="Times New Roman" w:hAnsi="Times New Roman" w:cs="Times New Roman"/>
                <w:sz w:val="26"/>
                <w:szCs w:val="26"/>
              </w:rPr>
              <w:t>n</w:t>
            </w:r>
          </w:p>
        </w:tc>
        <w:tc>
          <w:tcPr>
            <w:tcW w:w="6945" w:type="dxa"/>
          </w:tcPr>
          <w:p w14:paraId="0F21BE9F" w14:textId="5DE07918" w:rsidR="006C295B" w:rsidRPr="0027187B" w:rsidRDefault="006C295B"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Bộ phận thu ngân</w:t>
            </w:r>
            <w:r w:rsidR="001524F5">
              <w:rPr>
                <w:rFonts w:ascii="Times New Roman" w:hAnsi="Times New Roman" w:cs="Times New Roman"/>
                <w:b w:val="0"/>
                <w:sz w:val="26"/>
                <w:szCs w:val="26"/>
              </w:rPr>
              <w:t>, ban giám đốc</w:t>
            </w:r>
          </w:p>
        </w:tc>
      </w:tr>
      <w:tr w:rsidR="006C295B" w:rsidRPr="0027187B" w14:paraId="7B5A1744" w14:textId="77777777" w:rsidTr="001344BA">
        <w:trPr>
          <w:trHeight w:val="468"/>
        </w:trPr>
        <w:tc>
          <w:tcPr>
            <w:tcW w:w="2122" w:type="dxa"/>
          </w:tcPr>
          <w:p w14:paraId="6F5A3824" w14:textId="77777777" w:rsidR="006C295B" w:rsidRPr="0027187B" w:rsidRDefault="006C295B"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UC liên quan</w:t>
            </w:r>
          </w:p>
        </w:tc>
        <w:tc>
          <w:tcPr>
            <w:tcW w:w="6945" w:type="dxa"/>
          </w:tcPr>
          <w:p w14:paraId="7328B2A3" w14:textId="6888C915" w:rsidR="006C295B" w:rsidRDefault="006C295B" w:rsidP="00EA47BE">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Đăng nhập, thanh toán</w:t>
            </w:r>
            <w:r w:rsidR="00EA47BE">
              <w:rPr>
                <w:rFonts w:ascii="Times New Roman" w:hAnsi="Times New Roman" w:cs="Times New Roman"/>
                <w:b w:val="0"/>
                <w:sz w:val="26"/>
                <w:szCs w:val="26"/>
              </w:rPr>
              <w:t>, xuất chi tiết hóa đơn</w:t>
            </w:r>
          </w:p>
        </w:tc>
      </w:tr>
      <w:tr w:rsidR="006C295B" w:rsidRPr="0027187B" w14:paraId="5A1CF20B" w14:textId="77777777" w:rsidTr="001344BA">
        <w:trPr>
          <w:trHeight w:val="432"/>
        </w:trPr>
        <w:tc>
          <w:tcPr>
            <w:tcW w:w="2122" w:type="dxa"/>
          </w:tcPr>
          <w:p w14:paraId="4A3B75E0" w14:textId="77777777" w:rsidR="006C295B" w:rsidRPr="0027187B" w:rsidRDefault="006C295B" w:rsidP="001344BA">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Stakeholders</w:t>
            </w:r>
          </w:p>
        </w:tc>
        <w:tc>
          <w:tcPr>
            <w:tcW w:w="6945" w:type="dxa"/>
          </w:tcPr>
          <w:p w14:paraId="6625FB0C" w14:textId="77777777" w:rsidR="006C295B" w:rsidRPr="0027187B" w:rsidRDefault="006C295B"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Bộ phận dịch vụ, bộ phận lễ tân, ban giám đốc</w:t>
            </w:r>
          </w:p>
        </w:tc>
      </w:tr>
      <w:tr w:rsidR="006C295B" w:rsidRPr="0027187B" w14:paraId="321ADBAA" w14:textId="77777777" w:rsidTr="001344BA">
        <w:trPr>
          <w:trHeight w:val="432"/>
        </w:trPr>
        <w:tc>
          <w:tcPr>
            <w:tcW w:w="2122" w:type="dxa"/>
          </w:tcPr>
          <w:p w14:paraId="237E8569" w14:textId="77777777" w:rsidR="006C295B" w:rsidRPr="0027187B" w:rsidRDefault="006C295B"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Điều kiện tiên quyết</w:t>
            </w:r>
          </w:p>
        </w:tc>
        <w:tc>
          <w:tcPr>
            <w:tcW w:w="6945" w:type="dxa"/>
          </w:tcPr>
          <w:p w14:paraId="47D0D8D2" w14:textId="33321FE9" w:rsidR="006C295B" w:rsidRPr="0027187B" w:rsidRDefault="006C295B"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Đã đăng nhập vào hệ thống</w:t>
            </w:r>
            <w:r w:rsidR="00AC2609">
              <w:rPr>
                <w:rFonts w:ascii="Times New Roman" w:hAnsi="Times New Roman" w:cs="Times New Roman"/>
                <w:b w:val="0"/>
                <w:sz w:val="26"/>
                <w:szCs w:val="26"/>
              </w:rPr>
              <w:t xml:space="preserve"> và được phân quyền</w:t>
            </w:r>
          </w:p>
        </w:tc>
      </w:tr>
      <w:tr w:rsidR="006C295B" w:rsidRPr="0027187B" w14:paraId="679145B1" w14:textId="77777777" w:rsidTr="001344BA">
        <w:trPr>
          <w:trHeight w:val="432"/>
        </w:trPr>
        <w:tc>
          <w:tcPr>
            <w:tcW w:w="2122" w:type="dxa"/>
          </w:tcPr>
          <w:p w14:paraId="4B69C766" w14:textId="77777777" w:rsidR="006C295B" w:rsidRPr="0027187B" w:rsidRDefault="006C295B"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Điều kiện sau</w:t>
            </w:r>
          </w:p>
        </w:tc>
        <w:tc>
          <w:tcPr>
            <w:tcW w:w="6945" w:type="dxa"/>
          </w:tcPr>
          <w:p w14:paraId="34136833" w14:textId="77777777" w:rsidR="006C295B" w:rsidRPr="0027187B" w:rsidRDefault="006C295B"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Hiển thị thông tin doanh thu của khách sạn</w:t>
            </w:r>
          </w:p>
        </w:tc>
      </w:tr>
      <w:tr w:rsidR="006C295B" w:rsidRPr="0027187B" w14:paraId="58F5F74F" w14:textId="77777777" w:rsidTr="001344BA">
        <w:trPr>
          <w:trHeight w:val="983"/>
        </w:trPr>
        <w:tc>
          <w:tcPr>
            <w:tcW w:w="2122" w:type="dxa"/>
          </w:tcPr>
          <w:p w14:paraId="4B2B76FC" w14:textId="77777777" w:rsidR="006C295B" w:rsidRPr="0027187B" w:rsidRDefault="006C295B" w:rsidP="001344BA">
            <w:pPr>
              <w:pStyle w:val="TableCaption"/>
              <w:snapToGrid w:val="0"/>
              <w:jc w:val="left"/>
              <w:rPr>
                <w:rFonts w:ascii="Times New Roman" w:hAnsi="Times New Roman" w:cs="Times New Roman"/>
                <w:b w:val="0"/>
                <w:sz w:val="26"/>
                <w:szCs w:val="26"/>
              </w:rPr>
            </w:pPr>
          </w:p>
          <w:p w14:paraId="5D8079A9" w14:textId="77777777" w:rsidR="006C295B" w:rsidRPr="0027187B" w:rsidRDefault="006C295B" w:rsidP="001344BA">
            <w:pPr>
              <w:pStyle w:val="TableCaption"/>
              <w:snapToGrid w:val="0"/>
              <w:jc w:val="left"/>
              <w:rPr>
                <w:rFonts w:ascii="Times New Roman" w:hAnsi="Times New Roman" w:cs="Times New Roman"/>
                <w:b w:val="0"/>
                <w:sz w:val="26"/>
                <w:szCs w:val="26"/>
              </w:rPr>
            </w:pPr>
          </w:p>
          <w:p w14:paraId="24C8399D" w14:textId="77777777" w:rsidR="006C295B" w:rsidRPr="0027187B" w:rsidRDefault="006C295B" w:rsidP="001344BA">
            <w:pPr>
              <w:pStyle w:val="TableCaption"/>
              <w:snapToGrid w:val="0"/>
              <w:jc w:val="left"/>
              <w:rPr>
                <w:rFonts w:ascii="Times New Roman" w:hAnsi="Times New Roman" w:cs="Times New Roman"/>
                <w:b w:val="0"/>
                <w:sz w:val="26"/>
                <w:szCs w:val="26"/>
              </w:rPr>
            </w:pPr>
          </w:p>
          <w:p w14:paraId="3057011F" w14:textId="77777777" w:rsidR="006C295B" w:rsidRPr="0027187B" w:rsidRDefault="006C295B"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Luồng hoạt động</w:t>
            </w:r>
          </w:p>
        </w:tc>
        <w:tc>
          <w:tcPr>
            <w:tcW w:w="6945" w:type="dxa"/>
          </w:tcPr>
          <w:tbl>
            <w:tblPr>
              <w:tblStyle w:val="TableGrid"/>
              <w:tblpPr w:leftFromText="180" w:rightFromText="180" w:vertAnchor="text" w:horzAnchor="margin" w:tblpY="136"/>
              <w:tblOverlap w:val="never"/>
              <w:tblW w:w="6091" w:type="dxa"/>
              <w:tblLayout w:type="fixed"/>
              <w:tblLook w:val="04A0" w:firstRow="1" w:lastRow="0" w:firstColumn="1" w:lastColumn="0" w:noHBand="0" w:noVBand="1"/>
            </w:tblPr>
            <w:tblGrid>
              <w:gridCol w:w="3055"/>
              <w:gridCol w:w="3036"/>
            </w:tblGrid>
            <w:tr w:rsidR="006C295B" w:rsidRPr="0027187B" w14:paraId="4704E0CF" w14:textId="77777777" w:rsidTr="001344BA">
              <w:tc>
                <w:tcPr>
                  <w:tcW w:w="3055" w:type="dxa"/>
                </w:tcPr>
                <w:p w14:paraId="14D2C7E0" w14:textId="77777777" w:rsidR="006C295B" w:rsidRPr="0027187B" w:rsidRDefault="006C295B"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Tác nhân</w:t>
                  </w:r>
                </w:p>
              </w:tc>
              <w:tc>
                <w:tcPr>
                  <w:tcW w:w="3036" w:type="dxa"/>
                </w:tcPr>
                <w:p w14:paraId="754A8608" w14:textId="77777777" w:rsidR="006C295B" w:rsidRPr="0027187B" w:rsidRDefault="006C295B"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6C295B" w:rsidRPr="0027187B" w14:paraId="444CAA3A" w14:textId="77777777" w:rsidTr="001344BA">
              <w:trPr>
                <w:trHeight w:val="1536"/>
              </w:trPr>
              <w:tc>
                <w:tcPr>
                  <w:tcW w:w="3055" w:type="dxa"/>
                </w:tcPr>
                <w:p w14:paraId="21314170" w14:textId="77777777" w:rsidR="006C295B" w:rsidRPr="0027187B" w:rsidRDefault="006C295B" w:rsidP="001344BA">
                  <w:pPr>
                    <w:spacing w:line="360" w:lineRule="auto"/>
                    <w:rPr>
                      <w:sz w:val="26"/>
                      <w:szCs w:val="26"/>
                    </w:rPr>
                  </w:pPr>
                  <w:r w:rsidRPr="0027187B">
                    <w:rPr>
                      <w:sz w:val="26"/>
                      <w:szCs w:val="26"/>
                    </w:rPr>
                    <w:t xml:space="preserve">1. </w:t>
                  </w:r>
                  <w:r>
                    <w:rPr>
                      <w:sz w:val="26"/>
                      <w:szCs w:val="26"/>
                    </w:rPr>
                    <w:t>Xem thông tin các chi tiết hóa đơn</w:t>
                  </w:r>
                </w:p>
              </w:tc>
              <w:tc>
                <w:tcPr>
                  <w:tcW w:w="3036" w:type="dxa"/>
                </w:tcPr>
                <w:p w14:paraId="79A8302A" w14:textId="77777777" w:rsidR="006C295B" w:rsidRPr="0027187B" w:rsidRDefault="006C295B"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1.1 Hiển thị các thông tin các chi tiết hóa đơn</w:t>
                  </w:r>
                </w:p>
              </w:tc>
            </w:tr>
          </w:tbl>
          <w:p w14:paraId="49D7055F" w14:textId="77777777" w:rsidR="006C295B" w:rsidRPr="0027187B" w:rsidRDefault="006C295B" w:rsidP="001344BA">
            <w:pPr>
              <w:pStyle w:val="TableCaption"/>
              <w:snapToGrid w:val="0"/>
              <w:rPr>
                <w:rFonts w:ascii="Times New Roman" w:hAnsi="Times New Roman" w:cs="Times New Roman"/>
                <w:b w:val="0"/>
                <w:sz w:val="26"/>
                <w:szCs w:val="26"/>
              </w:rPr>
            </w:pPr>
            <w:r w:rsidRPr="0027187B">
              <w:rPr>
                <w:rFonts w:ascii="Times New Roman" w:hAnsi="Times New Roman" w:cs="Times New Roman"/>
                <w:b w:val="0"/>
                <w:sz w:val="26"/>
                <w:szCs w:val="26"/>
              </w:rPr>
              <w:t xml:space="preserve">                                                      </w:t>
            </w:r>
          </w:p>
        </w:tc>
      </w:tr>
      <w:tr w:rsidR="006C295B" w:rsidRPr="0027187B" w14:paraId="5565CBB2" w14:textId="77777777" w:rsidTr="001344BA">
        <w:trPr>
          <w:trHeight w:val="1044"/>
        </w:trPr>
        <w:tc>
          <w:tcPr>
            <w:tcW w:w="2122" w:type="dxa"/>
          </w:tcPr>
          <w:p w14:paraId="6F1D7DD1" w14:textId="77777777" w:rsidR="006C295B" w:rsidRPr="0027187B" w:rsidRDefault="006C295B" w:rsidP="001344BA">
            <w:pPr>
              <w:pStyle w:val="TableCaption"/>
              <w:tabs>
                <w:tab w:val="left" w:pos="1878"/>
              </w:tabs>
              <w:snapToGrid w:val="0"/>
              <w:jc w:val="left"/>
              <w:rPr>
                <w:rFonts w:ascii="Times New Roman" w:hAnsi="Times New Roman" w:cs="Times New Roman"/>
                <w:sz w:val="26"/>
                <w:szCs w:val="26"/>
              </w:rPr>
            </w:pPr>
            <w:r w:rsidRPr="0027187B">
              <w:rPr>
                <w:rFonts w:ascii="Times New Roman" w:hAnsi="Times New Roman" w:cs="Times New Roman"/>
                <w:sz w:val="26"/>
                <w:szCs w:val="26"/>
              </w:rPr>
              <w:t>Ngoại lệ</w:t>
            </w:r>
          </w:p>
        </w:tc>
        <w:tc>
          <w:tcPr>
            <w:tcW w:w="6945" w:type="dxa"/>
          </w:tcPr>
          <w:p w14:paraId="5970BF3F" w14:textId="77777777" w:rsidR="006C295B" w:rsidRPr="0027187B" w:rsidRDefault="006C295B"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Không</w:t>
            </w:r>
          </w:p>
        </w:tc>
      </w:tr>
    </w:tbl>
    <w:p w14:paraId="1DF7AD6F" w14:textId="0B770AA2" w:rsidR="00B32482" w:rsidRDefault="00B32482" w:rsidP="00B32482">
      <w:pPr>
        <w:pStyle w:val="Tiumccp1"/>
      </w:pPr>
      <w:bookmarkStart w:id="31" w:name="_Toc53584371"/>
      <w:r>
        <w:lastRenderedPageBreak/>
        <w:t>3.13 Usecase Báo cáo thống kê doanh thu ( UC13)</w:t>
      </w:r>
      <w:bookmarkEnd w:id="31"/>
    </w:p>
    <w:tbl>
      <w:tblPr>
        <w:tblStyle w:val="TableGrid"/>
        <w:tblW w:w="9067" w:type="dxa"/>
        <w:tblLayout w:type="fixed"/>
        <w:tblLook w:val="04A0" w:firstRow="1" w:lastRow="0" w:firstColumn="1" w:lastColumn="0" w:noHBand="0" w:noVBand="1"/>
      </w:tblPr>
      <w:tblGrid>
        <w:gridCol w:w="2122"/>
        <w:gridCol w:w="6945"/>
      </w:tblGrid>
      <w:tr w:rsidR="00B32482" w:rsidRPr="0027187B" w14:paraId="41B5A71E" w14:textId="77777777" w:rsidTr="001344BA">
        <w:tc>
          <w:tcPr>
            <w:tcW w:w="2122" w:type="dxa"/>
          </w:tcPr>
          <w:p w14:paraId="41C53AF0" w14:textId="77777777" w:rsidR="00B32482" w:rsidRPr="0027187B" w:rsidRDefault="00B32482"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 xml:space="preserve">Tên use case </w:t>
            </w:r>
          </w:p>
        </w:tc>
        <w:tc>
          <w:tcPr>
            <w:tcW w:w="6945" w:type="dxa"/>
          </w:tcPr>
          <w:p w14:paraId="4672EB32" w14:textId="59C3F222" w:rsidR="00B32482" w:rsidRPr="0027187B" w:rsidRDefault="00B32482"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Báo cáo thống kê doanh thu</w:t>
            </w:r>
          </w:p>
        </w:tc>
      </w:tr>
      <w:tr w:rsidR="00B32482" w:rsidRPr="0027187B" w14:paraId="3C532BB5" w14:textId="77777777" w:rsidTr="001344BA">
        <w:tc>
          <w:tcPr>
            <w:tcW w:w="2122" w:type="dxa"/>
          </w:tcPr>
          <w:p w14:paraId="70D90E73" w14:textId="77777777" w:rsidR="00B32482" w:rsidRPr="0027187B" w:rsidRDefault="00B32482"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Ngữ cảnh</w:t>
            </w:r>
          </w:p>
        </w:tc>
        <w:tc>
          <w:tcPr>
            <w:tcW w:w="6945" w:type="dxa"/>
          </w:tcPr>
          <w:p w14:paraId="520C48D6" w14:textId="77777777" w:rsidR="00B32482" w:rsidRPr="0027187B" w:rsidRDefault="00B32482"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Trực tiếp tại khách sạn</w:t>
            </w:r>
          </w:p>
        </w:tc>
      </w:tr>
      <w:tr w:rsidR="00B32482" w:rsidRPr="0027187B" w14:paraId="30E4E6CD" w14:textId="77777777" w:rsidTr="001344BA">
        <w:tc>
          <w:tcPr>
            <w:tcW w:w="2122" w:type="dxa"/>
          </w:tcPr>
          <w:p w14:paraId="5DC0A328" w14:textId="77777777" w:rsidR="00B32482" w:rsidRPr="0027187B" w:rsidRDefault="00B32482"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Mục đích</w:t>
            </w:r>
          </w:p>
        </w:tc>
        <w:tc>
          <w:tcPr>
            <w:tcW w:w="6945" w:type="dxa"/>
          </w:tcPr>
          <w:p w14:paraId="42401EA8" w14:textId="79A0530F" w:rsidR="00B32482" w:rsidRPr="0027187B" w:rsidRDefault="00D46D0C"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Lập báo cáo thống kê doanh thu</w:t>
            </w:r>
          </w:p>
        </w:tc>
      </w:tr>
      <w:tr w:rsidR="00B32482" w:rsidRPr="0027187B" w14:paraId="485BB388" w14:textId="77777777" w:rsidTr="001344BA">
        <w:trPr>
          <w:trHeight w:val="873"/>
        </w:trPr>
        <w:tc>
          <w:tcPr>
            <w:tcW w:w="2122" w:type="dxa"/>
          </w:tcPr>
          <w:p w14:paraId="58772328" w14:textId="77777777" w:rsidR="00B32482" w:rsidRPr="0027187B" w:rsidRDefault="00B32482" w:rsidP="001344BA">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Mô tả</w:t>
            </w:r>
          </w:p>
        </w:tc>
        <w:tc>
          <w:tcPr>
            <w:tcW w:w="6945" w:type="dxa"/>
          </w:tcPr>
          <w:p w14:paraId="6D8CA9D1" w14:textId="0EB156C3" w:rsidR="00B32482" w:rsidRPr="0027187B" w:rsidRDefault="00B32482" w:rsidP="00537659">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Bộ phận thu ngân tổng hợp các chi tiết hóa đơn đã thanh toán hằng tháng để thống kê doanh thu của khách sạn sau đó là</w:t>
            </w:r>
            <w:r w:rsidR="00537659">
              <w:rPr>
                <w:rFonts w:ascii="Times New Roman" w:hAnsi="Times New Roman" w:cs="Times New Roman"/>
                <w:b w:val="0"/>
                <w:sz w:val="26"/>
                <w:szCs w:val="26"/>
              </w:rPr>
              <w:t>m báo cáo nộp cho ban giám đốc.</w:t>
            </w:r>
          </w:p>
        </w:tc>
      </w:tr>
      <w:tr w:rsidR="00B32482" w:rsidRPr="0027187B" w14:paraId="3333F768" w14:textId="77777777" w:rsidTr="001344BA">
        <w:trPr>
          <w:trHeight w:val="873"/>
        </w:trPr>
        <w:tc>
          <w:tcPr>
            <w:tcW w:w="2122" w:type="dxa"/>
          </w:tcPr>
          <w:p w14:paraId="010344F2" w14:textId="77777777" w:rsidR="00B32482" w:rsidRDefault="00B32482"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Sự kiện kích hoạt</w:t>
            </w:r>
          </w:p>
        </w:tc>
        <w:tc>
          <w:tcPr>
            <w:tcW w:w="6945" w:type="dxa"/>
          </w:tcPr>
          <w:p w14:paraId="42E06034" w14:textId="77777777" w:rsidR="00B32482" w:rsidRDefault="00B32482"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Chọn mở “Thống kê doanh thu</w:t>
            </w:r>
            <w:r w:rsidRPr="0027187B">
              <w:rPr>
                <w:rFonts w:ascii="Times New Roman" w:hAnsi="Times New Roman" w:cs="Times New Roman"/>
                <w:b w:val="0"/>
                <w:sz w:val="26"/>
                <w:szCs w:val="26"/>
              </w:rPr>
              <w:t xml:space="preserve">” </w:t>
            </w:r>
            <w:r>
              <w:rPr>
                <w:rFonts w:ascii="Times New Roman" w:hAnsi="Times New Roman" w:cs="Times New Roman"/>
                <w:b w:val="0"/>
                <w:sz w:val="26"/>
                <w:szCs w:val="26"/>
              </w:rPr>
              <w:t>, Chọn “Xem chi tiết hóa đơn”</w:t>
            </w:r>
          </w:p>
          <w:p w14:paraId="7578B7E6" w14:textId="56050A95" w:rsidR="006C1F94" w:rsidRDefault="006C1F94"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Chọn “Viết báo cáo doanh thu”</w:t>
            </w:r>
          </w:p>
        </w:tc>
      </w:tr>
      <w:tr w:rsidR="00B32482" w:rsidRPr="0027187B" w14:paraId="2ADC132A" w14:textId="77777777" w:rsidTr="001344BA">
        <w:trPr>
          <w:trHeight w:val="468"/>
        </w:trPr>
        <w:tc>
          <w:tcPr>
            <w:tcW w:w="2122" w:type="dxa"/>
          </w:tcPr>
          <w:p w14:paraId="6BA711BE" w14:textId="77777777" w:rsidR="00B32482" w:rsidRPr="0027187B" w:rsidRDefault="00B32482"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Tác nhâ</w:t>
            </w:r>
            <w:r>
              <w:rPr>
                <w:rFonts w:ascii="Times New Roman" w:hAnsi="Times New Roman" w:cs="Times New Roman"/>
                <w:sz w:val="26"/>
                <w:szCs w:val="26"/>
              </w:rPr>
              <w:t>n</w:t>
            </w:r>
          </w:p>
        </w:tc>
        <w:tc>
          <w:tcPr>
            <w:tcW w:w="6945" w:type="dxa"/>
          </w:tcPr>
          <w:p w14:paraId="03609260" w14:textId="17A4BEB9" w:rsidR="00B32482" w:rsidRPr="0027187B" w:rsidRDefault="00B32482" w:rsidP="00D455FF">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Bộ phận thu ngân</w:t>
            </w:r>
          </w:p>
        </w:tc>
      </w:tr>
      <w:tr w:rsidR="00B32482" w:rsidRPr="0027187B" w14:paraId="437709AC" w14:textId="77777777" w:rsidTr="001344BA">
        <w:trPr>
          <w:trHeight w:val="468"/>
        </w:trPr>
        <w:tc>
          <w:tcPr>
            <w:tcW w:w="2122" w:type="dxa"/>
          </w:tcPr>
          <w:p w14:paraId="57D80521" w14:textId="77777777" w:rsidR="00B32482" w:rsidRPr="0027187B" w:rsidRDefault="00B32482"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UC liên quan</w:t>
            </w:r>
          </w:p>
        </w:tc>
        <w:tc>
          <w:tcPr>
            <w:tcW w:w="6945" w:type="dxa"/>
          </w:tcPr>
          <w:p w14:paraId="154998C9" w14:textId="0E59A69C" w:rsidR="00B32482" w:rsidRDefault="00B32482"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Đăng nhập, thanh toán, xuất chi tiết hóa đơn</w:t>
            </w:r>
            <w:r w:rsidR="00D455FF">
              <w:rPr>
                <w:rFonts w:ascii="Times New Roman" w:hAnsi="Times New Roman" w:cs="Times New Roman"/>
                <w:b w:val="0"/>
                <w:sz w:val="26"/>
                <w:szCs w:val="26"/>
              </w:rPr>
              <w:t>, xem chi tiết hóa đơn</w:t>
            </w:r>
          </w:p>
        </w:tc>
      </w:tr>
      <w:tr w:rsidR="00B32482" w:rsidRPr="0027187B" w14:paraId="1E1935DA" w14:textId="77777777" w:rsidTr="001344BA">
        <w:trPr>
          <w:trHeight w:val="432"/>
        </w:trPr>
        <w:tc>
          <w:tcPr>
            <w:tcW w:w="2122" w:type="dxa"/>
          </w:tcPr>
          <w:p w14:paraId="48BADD3B" w14:textId="77777777" w:rsidR="00B32482" w:rsidRPr="0027187B" w:rsidRDefault="00B32482" w:rsidP="001344BA">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Stakeholders</w:t>
            </w:r>
          </w:p>
        </w:tc>
        <w:tc>
          <w:tcPr>
            <w:tcW w:w="6945" w:type="dxa"/>
          </w:tcPr>
          <w:p w14:paraId="43C600CB" w14:textId="77777777" w:rsidR="00B32482" w:rsidRPr="0027187B" w:rsidRDefault="00B32482"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Bộ phận dịch vụ, bộ phận lễ tân, ban giám đốc</w:t>
            </w:r>
          </w:p>
        </w:tc>
      </w:tr>
      <w:tr w:rsidR="00B32482" w:rsidRPr="0027187B" w14:paraId="5910FCF3" w14:textId="77777777" w:rsidTr="001344BA">
        <w:trPr>
          <w:trHeight w:val="432"/>
        </w:trPr>
        <w:tc>
          <w:tcPr>
            <w:tcW w:w="2122" w:type="dxa"/>
          </w:tcPr>
          <w:p w14:paraId="4833B853" w14:textId="77777777" w:rsidR="00B32482" w:rsidRPr="0027187B" w:rsidRDefault="00B32482"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Điều kiện tiên quyết</w:t>
            </w:r>
          </w:p>
        </w:tc>
        <w:tc>
          <w:tcPr>
            <w:tcW w:w="6945" w:type="dxa"/>
          </w:tcPr>
          <w:p w14:paraId="0333109D" w14:textId="7C32166B" w:rsidR="00B32482" w:rsidRPr="0027187B" w:rsidRDefault="00B32482"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Đã đăng nhập vào hệ thống</w:t>
            </w:r>
            <w:r w:rsidR="00AC2609">
              <w:rPr>
                <w:rFonts w:ascii="Times New Roman" w:hAnsi="Times New Roman" w:cs="Times New Roman"/>
                <w:b w:val="0"/>
                <w:sz w:val="26"/>
                <w:szCs w:val="26"/>
              </w:rPr>
              <w:t xml:space="preserve"> và được phân quyền</w:t>
            </w:r>
          </w:p>
        </w:tc>
      </w:tr>
      <w:tr w:rsidR="00B32482" w:rsidRPr="0027187B" w14:paraId="602F8BD4" w14:textId="77777777" w:rsidTr="001344BA">
        <w:trPr>
          <w:trHeight w:val="432"/>
        </w:trPr>
        <w:tc>
          <w:tcPr>
            <w:tcW w:w="2122" w:type="dxa"/>
          </w:tcPr>
          <w:p w14:paraId="7BC4CCAB" w14:textId="77777777" w:rsidR="00B32482" w:rsidRPr="0027187B" w:rsidRDefault="00B32482"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Điều kiện sau</w:t>
            </w:r>
          </w:p>
        </w:tc>
        <w:tc>
          <w:tcPr>
            <w:tcW w:w="6945" w:type="dxa"/>
          </w:tcPr>
          <w:p w14:paraId="47ECBD86" w14:textId="77777777" w:rsidR="00B32482" w:rsidRPr="0027187B" w:rsidRDefault="00B32482"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Hiển thị thông tin doanh thu của khách sạn</w:t>
            </w:r>
          </w:p>
        </w:tc>
      </w:tr>
      <w:tr w:rsidR="00B32482" w:rsidRPr="0027187B" w14:paraId="4F73875A" w14:textId="77777777" w:rsidTr="001344BA">
        <w:trPr>
          <w:trHeight w:val="983"/>
        </w:trPr>
        <w:tc>
          <w:tcPr>
            <w:tcW w:w="2122" w:type="dxa"/>
          </w:tcPr>
          <w:p w14:paraId="1B142F2A" w14:textId="77777777" w:rsidR="00B32482" w:rsidRPr="0027187B" w:rsidRDefault="00B32482" w:rsidP="001344BA">
            <w:pPr>
              <w:pStyle w:val="TableCaption"/>
              <w:snapToGrid w:val="0"/>
              <w:jc w:val="left"/>
              <w:rPr>
                <w:rFonts w:ascii="Times New Roman" w:hAnsi="Times New Roman" w:cs="Times New Roman"/>
                <w:b w:val="0"/>
                <w:sz w:val="26"/>
                <w:szCs w:val="26"/>
              </w:rPr>
            </w:pPr>
          </w:p>
          <w:p w14:paraId="70622E5B" w14:textId="77777777" w:rsidR="00B32482" w:rsidRPr="0027187B" w:rsidRDefault="00B32482" w:rsidP="001344BA">
            <w:pPr>
              <w:pStyle w:val="TableCaption"/>
              <w:snapToGrid w:val="0"/>
              <w:jc w:val="left"/>
              <w:rPr>
                <w:rFonts w:ascii="Times New Roman" w:hAnsi="Times New Roman" w:cs="Times New Roman"/>
                <w:b w:val="0"/>
                <w:sz w:val="26"/>
                <w:szCs w:val="26"/>
              </w:rPr>
            </w:pPr>
          </w:p>
          <w:p w14:paraId="01993992" w14:textId="77777777" w:rsidR="00B32482" w:rsidRPr="0027187B" w:rsidRDefault="00B32482" w:rsidP="001344BA">
            <w:pPr>
              <w:pStyle w:val="TableCaption"/>
              <w:snapToGrid w:val="0"/>
              <w:jc w:val="left"/>
              <w:rPr>
                <w:rFonts w:ascii="Times New Roman" w:hAnsi="Times New Roman" w:cs="Times New Roman"/>
                <w:b w:val="0"/>
                <w:sz w:val="26"/>
                <w:szCs w:val="26"/>
              </w:rPr>
            </w:pPr>
          </w:p>
          <w:p w14:paraId="6E4247B7" w14:textId="77777777" w:rsidR="00B32482" w:rsidRPr="0027187B" w:rsidRDefault="00B32482" w:rsidP="001344BA">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Luồng hoạt động</w:t>
            </w:r>
          </w:p>
        </w:tc>
        <w:tc>
          <w:tcPr>
            <w:tcW w:w="6945" w:type="dxa"/>
          </w:tcPr>
          <w:tbl>
            <w:tblPr>
              <w:tblStyle w:val="TableGrid"/>
              <w:tblpPr w:leftFromText="180" w:rightFromText="180" w:vertAnchor="text" w:horzAnchor="margin" w:tblpY="136"/>
              <w:tblOverlap w:val="never"/>
              <w:tblW w:w="6091" w:type="dxa"/>
              <w:tblLayout w:type="fixed"/>
              <w:tblLook w:val="04A0" w:firstRow="1" w:lastRow="0" w:firstColumn="1" w:lastColumn="0" w:noHBand="0" w:noVBand="1"/>
            </w:tblPr>
            <w:tblGrid>
              <w:gridCol w:w="3055"/>
              <w:gridCol w:w="3036"/>
            </w:tblGrid>
            <w:tr w:rsidR="00B32482" w:rsidRPr="0027187B" w14:paraId="4146F279" w14:textId="77777777" w:rsidTr="001344BA">
              <w:tc>
                <w:tcPr>
                  <w:tcW w:w="3055" w:type="dxa"/>
                </w:tcPr>
                <w:p w14:paraId="7FC621BA" w14:textId="77777777" w:rsidR="00B32482" w:rsidRPr="0027187B" w:rsidRDefault="00B32482"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Tác nhân</w:t>
                  </w:r>
                </w:p>
              </w:tc>
              <w:tc>
                <w:tcPr>
                  <w:tcW w:w="3036" w:type="dxa"/>
                </w:tcPr>
                <w:p w14:paraId="6F08D7AD" w14:textId="77777777" w:rsidR="00B32482" w:rsidRPr="0027187B" w:rsidRDefault="00B32482" w:rsidP="001344BA">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B32482" w:rsidRPr="0027187B" w14:paraId="11FDBB5A" w14:textId="77777777" w:rsidTr="001344BA">
              <w:trPr>
                <w:trHeight w:val="1536"/>
              </w:trPr>
              <w:tc>
                <w:tcPr>
                  <w:tcW w:w="3055" w:type="dxa"/>
                </w:tcPr>
                <w:p w14:paraId="5CF0BB0E" w14:textId="77777777" w:rsidR="00B32482" w:rsidRDefault="00B32482" w:rsidP="001344BA">
                  <w:pPr>
                    <w:spacing w:line="360" w:lineRule="auto"/>
                    <w:rPr>
                      <w:sz w:val="26"/>
                      <w:szCs w:val="26"/>
                    </w:rPr>
                  </w:pPr>
                  <w:r w:rsidRPr="0027187B">
                    <w:rPr>
                      <w:sz w:val="26"/>
                      <w:szCs w:val="26"/>
                    </w:rPr>
                    <w:t>1</w:t>
                  </w:r>
                  <w:r w:rsidR="001344BA">
                    <w:rPr>
                      <w:sz w:val="26"/>
                      <w:szCs w:val="26"/>
                    </w:rPr>
                    <w:t>. Xem các thông tin d</w:t>
                  </w:r>
                  <w:r w:rsidR="0036545B">
                    <w:rPr>
                      <w:sz w:val="26"/>
                      <w:szCs w:val="26"/>
                    </w:rPr>
                    <w:t>o hệ thống và nhân viên</w:t>
                  </w:r>
                  <w:r w:rsidR="001344BA">
                    <w:rPr>
                      <w:sz w:val="26"/>
                      <w:szCs w:val="26"/>
                    </w:rPr>
                    <w:t xml:space="preserve"> tổng hợp</w:t>
                  </w:r>
                </w:p>
                <w:p w14:paraId="59D0D1B7" w14:textId="4B859A2D" w:rsidR="0036545B" w:rsidRPr="0027187B" w:rsidRDefault="0036545B" w:rsidP="001344BA">
                  <w:pPr>
                    <w:spacing w:line="360" w:lineRule="auto"/>
                    <w:rPr>
                      <w:sz w:val="26"/>
                      <w:szCs w:val="26"/>
                    </w:rPr>
                  </w:pPr>
                  <w:r>
                    <w:rPr>
                      <w:sz w:val="26"/>
                      <w:szCs w:val="26"/>
                    </w:rPr>
                    <w:t>2. Viết báo cáo doanh thu</w:t>
                  </w:r>
                </w:p>
              </w:tc>
              <w:tc>
                <w:tcPr>
                  <w:tcW w:w="3036" w:type="dxa"/>
                </w:tcPr>
                <w:p w14:paraId="3B0A3771" w14:textId="52CC0FCE" w:rsidR="00B32482" w:rsidRPr="001344BA" w:rsidRDefault="00B32482" w:rsidP="001344BA">
                  <w:pPr>
                    <w:pStyle w:val="Nidungvnbn"/>
                    <w:ind w:firstLine="0"/>
                  </w:pPr>
                  <w:r w:rsidRPr="001344BA">
                    <w:t>1</w:t>
                  </w:r>
                  <w:r w:rsidR="001344BA">
                    <w:t>.</w:t>
                  </w:r>
                  <w:r w:rsidR="001344BA" w:rsidRPr="001344BA">
                    <w:t>1. Tổng hợp các thông tin về doanh thu để làm báo các doanh thu</w:t>
                  </w:r>
                </w:p>
              </w:tc>
            </w:tr>
          </w:tbl>
          <w:p w14:paraId="4E09223E" w14:textId="77777777" w:rsidR="00B32482" w:rsidRPr="0027187B" w:rsidRDefault="00B32482" w:rsidP="001344BA">
            <w:pPr>
              <w:pStyle w:val="TableCaption"/>
              <w:snapToGrid w:val="0"/>
              <w:rPr>
                <w:rFonts w:ascii="Times New Roman" w:hAnsi="Times New Roman" w:cs="Times New Roman"/>
                <w:b w:val="0"/>
                <w:sz w:val="26"/>
                <w:szCs w:val="26"/>
              </w:rPr>
            </w:pPr>
            <w:r w:rsidRPr="0027187B">
              <w:rPr>
                <w:rFonts w:ascii="Times New Roman" w:hAnsi="Times New Roman" w:cs="Times New Roman"/>
                <w:b w:val="0"/>
                <w:sz w:val="26"/>
                <w:szCs w:val="26"/>
              </w:rPr>
              <w:t xml:space="preserve">                                                      </w:t>
            </w:r>
          </w:p>
        </w:tc>
      </w:tr>
      <w:tr w:rsidR="00B32482" w:rsidRPr="0027187B" w14:paraId="2C93F3C0" w14:textId="77777777" w:rsidTr="001344BA">
        <w:trPr>
          <w:trHeight w:val="1044"/>
        </w:trPr>
        <w:tc>
          <w:tcPr>
            <w:tcW w:w="2122" w:type="dxa"/>
          </w:tcPr>
          <w:p w14:paraId="1E1C77F1" w14:textId="77777777" w:rsidR="00B32482" w:rsidRPr="0027187B" w:rsidRDefault="00B32482" w:rsidP="001344BA">
            <w:pPr>
              <w:pStyle w:val="TableCaption"/>
              <w:tabs>
                <w:tab w:val="left" w:pos="1878"/>
              </w:tabs>
              <w:snapToGrid w:val="0"/>
              <w:jc w:val="left"/>
              <w:rPr>
                <w:rFonts w:ascii="Times New Roman" w:hAnsi="Times New Roman" w:cs="Times New Roman"/>
                <w:sz w:val="26"/>
                <w:szCs w:val="26"/>
              </w:rPr>
            </w:pPr>
            <w:r w:rsidRPr="0027187B">
              <w:rPr>
                <w:rFonts w:ascii="Times New Roman" w:hAnsi="Times New Roman" w:cs="Times New Roman"/>
                <w:sz w:val="26"/>
                <w:szCs w:val="26"/>
              </w:rPr>
              <w:t>Ngoại lệ</w:t>
            </w:r>
          </w:p>
        </w:tc>
        <w:tc>
          <w:tcPr>
            <w:tcW w:w="6945" w:type="dxa"/>
          </w:tcPr>
          <w:p w14:paraId="45320FC6" w14:textId="77777777" w:rsidR="00B32482" w:rsidRPr="0027187B" w:rsidRDefault="00B32482" w:rsidP="001344BA">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Không</w:t>
            </w:r>
          </w:p>
        </w:tc>
      </w:tr>
    </w:tbl>
    <w:p w14:paraId="7F59EA03" w14:textId="135989E4" w:rsidR="008543F8" w:rsidRDefault="008543F8" w:rsidP="009C6B43">
      <w:pPr>
        <w:tabs>
          <w:tab w:val="center" w:pos="6379"/>
        </w:tabs>
        <w:spacing w:after="200" w:line="276" w:lineRule="auto"/>
        <w:rPr>
          <w:b/>
          <w:sz w:val="32"/>
          <w:szCs w:val="32"/>
        </w:rPr>
      </w:pPr>
    </w:p>
    <w:p w14:paraId="5F9BA077" w14:textId="0A299397" w:rsidR="00537659" w:rsidRDefault="00537659" w:rsidP="00537659">
      <w:pPr>
        <w:pStyle w:val="Tiumccp1"/>
      </w:pPr>
      <w:bookmarkStart w:id="32" w:name="_Toc53584372"/>
      <w:r>
        <w:lastRenderedPageBreak/>
        <w:t>3.14 Usecase Xem báo cáo thống kê doanh thu ( UC14)</w:t>
      </w:r>
      <w:bookmarkEnd w:id="32"/>
    </w:p>
    <w:tbl>
      <w:tblPr>
        <w:tblStyle w:val="TableGrid"/>
        <w:tblW w:w="9067" w:type="dxa"/>
        <w:tblLayout w:type="fixed"/>
        <w:tblLook w:val="04A0" w:firstRow="1" w:lastRow="0" w:firstColumn="1" w:lastColumn="0" w:noHBand="0" w:noVBand="1"/>
      </w:tblPr>
      <w:tblGrid>
        <w:gridCol w:w="2122"/>
        <w:gridCol w:w="6945"/>
      </w:tblGrid>
      <w:tr w:rsidR="00537659" w:rsidRPr="0027187B" w14:paraId="644B72FA" w14:textId="77777777" w:rsidTr="004F1343">
        <w:tc>
          <w:tcPr>
            <w:tcW w:w="2122" w:type="dxa"/>
          </w:tcPr>
          <w:p w14:paraId="7067D283" w14:textId="77777777" w:rsidR="00537659" w:rsidRPr="0027187B" w:rsidRDefault="00537659"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 xml:space="preserve">Tên use case </w:t>
            </w:r>
          </w:p>
        </w:tc>
        <w:tc>
          <w:tcPr>
            <w:tcW w:w="6945" w:type="dxa"/>
          </w:tcPr>
          <w:p w14:paraId="5A03F143" w14:textId="52E2035F" w:rsidR="00537659" w:rsidRPr="0027187B" w:rsidRDefault="00537659"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Xem báo cáo thống kê doanh thu</w:t>
            </w:r>
          </w:p>
        </w:tc>
      </w:tr>
      <w:tr w:rsidR="00537659" w:rsidRPr="0027187B" w14:paraId="7C23E65D" w14:textId="77777777" w:rsidTr="004F1343">
        <w:tc>
          <w:tcPr>
            <w:tcW w:w="2122" w:type="dxa"/>
          </w:tcPr>
          <w:p w14:paraId="3D86C048" w14:textId="77777777" w:rsidR="00537659" w:rsidRPr="0027187B" w:rsidRDefault="00537659"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Ngữ cảnh</w:t>
            </w:r>
          </w:p>
        </w:tc>
        <w:tc>
          <w:tcPr>
            <w:tcW w:w="6945" w:type="dxa"/>
          </w:tcPr>
          <w:p w14:paraId="758B4D5D" w14:textId="77777777" w:rsidR="00537659" w:rsidRPr="0027187B" w:rsidRDefault="00537659"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Trực tiếp tại khách sạn</w:t>
            </w:r>
          </w:p>
        </w:tc>
      </w:tr>
      <w:tr w:rsidR="00537659" w:rsidRPr="0027187B" w14:paraId="42015951" w14:textId="77777777" w:rsidTr="004F1343">
        <w:tc>
          <w:tcPr>
            <w:tcW w:w="2122" w:type="dxa"/>
          </w:tcPr>
          <w:p w14:paraId="0849681D" w14:textId="77777777" w:rsidR="00537659" w:rsidRPr="0027187B" w:rsidRDefault="00537659"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Mục đích</w:t>
            </w:r>
          </w:p>
        </w:tc>
        <w:tc>
          <w:tcPr>
            <w:tcW w:w="6945" w:type="dxa"/>
          </w:tcPr>
          <w:p w14:paraId="032BCA6D" w14:textId="2634FC25" w:rsidR="00537659" w:rsidRPr="0027187B" w:rsidRDefault="00537659"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Xem bản báo cáo thống kê doanh thu</w:t>
            </w:r>
          </w:p>
        </w:tc>
      </w:tr>
      <w:tr w:rsidR="00537659" w:rsidRPr="0027187B" w14:paraId="56506336" w14:textId="77777777" w:rsidTr="004F1343">
        <w:trPr>
          <w:trHeight w:val="873"/>
        </w:trPr>
        <w:tc>
          <w:tcPr>
            <w:tcW w:w="2122" w:type="dxa"/>
          </w:tcPr>
          <w:p w14:paraId="48CC483A" w14:textId="77777777" w:rsidR="00537659" w:rsidRPr="0027187B" w:rsidRDefault="00537659" w:rsidP="004F1343">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Mô tả</w:t>
            </w:r>
          </w:p>
        </w:tc>
        <w:tc>
          <w:tcPr>
            <w:tcW w:w="6945" w:type="dxa"/>
          </w:tcPr>
          <w:p w14:paraId="5FFBB4B5" w14:textId="22F9483A" w:rsidR="00537659" w:rsidRPr="0027187B" w:rsidRDefault="00537659"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Ban giám đốc xem các bản thống kê doanh thu được gửi từ bộ phận thu ngân</w:t>
            </w:r>
          </w:p>
        </w:tc>
      </w:tr>
      <w:tr w:rsidR="00537659" w:rsidRPr="0027187B" w14:paraId="1DB7F878" w14:textId="77777777" w:rsidTr="004F1343">
        <w:trPr>
          <w:trHeight w:val="873"/>
        </w:trPr>
        <w:tc>
          <w:tcPr>
            <w:tcW w:w="2122" w:type="dxa"/>
          </w:tcPr>
          <w:p w14:paraId="64FAF830" w14:textId="77777777" w:rsidR="00537659" w:rsidRDefault="00537659"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Sự kiện kích hoạt</w:t>
            </w:r>
          </w:p>
        </w:tc>
        <w:tc>
          <w:tcPr>
            <w:tcW w:w="6945" w:type="dxa"/>
          </w:tcPr>
          <w:p w14:paraId="0A814EC8" w14:textId="7FA7601D" w:rsidR="00537659" w:rsidRDefault="0065739D"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Chọn mở “Xem báo cáo doanh thu”</w:t>
            </w:r>
          </w:p>
        </w:tc>
      </w:tr>
      <w:tr w:rsidR="00537659" w:rsidRPr="0027187B" w14:paraId="5D016C1B" w14:textId="77777777" w:rsidTr="004F1343">
        <w:trPr>
          <w:trHeight w:val="468"/>
        </w:trPr>
        <w:tc>
          <w:tcPr>
            <w:tcW w:w="2122" w:type="dxa"/>
          </w:tcPr>
          <w:p w14:paraId="35C3D4B5" w14:textId="77777777" w:rsidR="00537659" w:rsidRPr="0027187B" w:rsidRDefault="00537659"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Tác nhâ</w:t>
            </w:r>
            <w:r>
              <w:rPr>
                <w:rFonts w:ascii="Times New Roman" w:hAnsi="Times New Roman" w:cs="Times New Roman"/>
                <w:sz w:val="26"/>
                <w:szCs w:val="26"/>
              </w:rPr>
              <w:t>n</w:t>
            </w:r>
          </w:p>
        </w:tc>
        <w:tc>
          <w:tcPr>
            <w:tcW w:w="6945" w:type="dxa"/>
          </w:tcPr>
          <w:p w14:paraId="34C3F7AD" w14:textId="1F89CB8C" w:rsidR="00537659" w:rsidRPr="0027187B" w:rsidRDefault="0065739D"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Ban giám đốc</w:t>
            </w:r>
          </w:p>
        </w:tc>
      </w:tr>
      <w:tr w:rsidR="00537659" w:rsidRPr="0027187B" w14:paraId="42BC09A4" w14:textId="77777777" w:rsidTr="004F1343">
        <w:trPr>
          <w:trHeight w:val="468"/>
        </w:trPr>
        <w:tc>
          <w:tcPr>
            <w:tcW w:w="2122" w:type="dxa"/>
          </w:tcPr>
          <w:p w14:paraId="1A9D33DC" w14:textId="77777777" w:rsidR="00537659" w:rsidRPr="0027187B" w:rsidRDefault="00537659"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UC liên quan</w:t>
            </w:r>
          </w:p>
        </w:tc>
        <w:tc>
          <w:tcPr>
            <w:tcW w:w="6945" w:type="dxa"/>
          </w:tcPr>
          <w:p w14:paraId="1BDB2F8E" w14:textId="2190F303" w:rsidR="00537659" w:rsidRDefault="00537659" w:rsidP="00A718E6">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Đăng nhập, </w:t>
            </w:r>
            <w:r w:rsidR="00A718E6">
              <w:rPr>
                <w:rFonts w:ascii="Times New Roman" w:hAnsi="Times New Roman" w:cs="Times New Roman"/>
                <w:b w:val="0"/>
                <w:sz w:val="26"/>
                <w:szCs w:val="26"/>
              </w:rPr>
              <w:t>xem chi tiết doanh thu</w:t>
            </w:r>
          </w:p>
        </w:tc>
      </w:tr>
      <w:tr w:rsidR="00537659" w:rsidRPr="0027187B" w14:paraId="236F85F4" w14:textId="77777777" w:rsidTr="004F1343">
        <w:trPr>
          <w:trHeight w:val="432"/>
        </w:trPr>
        <w:tc>
          <w:tcPr>
            <w:tcW w:w="2122" w:type="dxa"/>
          </w:tcPr>
          <w:p w14:paraId="42CAB51D" w14:textId="77777777" w:rsidR="00537659" w:rsidRPr="0027187B" w:rsidRDefault="00537659" w:rsidP="004F1343">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Stakeholders</w:t>
            </w:r>
          </w:p>
        </w:tc>
        <w:tc>
          <w:tcPr>
            <w:tcW w:w="6945" w:type="dxa"/>
          </w:tcPr>
          <w:p w14:paraId="7592FFE2" w14:textId="6641F515" w:rsidR="00537659" w:rsidRPr="0027187B" w:rsidRDefault="00185586" w:rsidP="00185586">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Bộ phận thu ngân</w:t>
            </w:r>
          </w:p>
        </w:tc>
      </w:tr>
      <w:tr w:rsidR="00537659" w:rsidRPr="0027187B" w14:paraId="1A6B8897" w14:textId="77777777" w:rsidTr="004F1343">
        <w:trPr>
          <w:trHeight w:val="432"/>
        </w:trPr>
        <w:tc>
          <w:tcPr>
            <w:tcW w:w="2122" w:type="dxa"/>
          </w:tcPr>
          <w:p w14:paraId="08729711" w14:textId="77777777" w:rsidR="00537659" w:rsidRPr="0027187B" w:rsidRDefault="00537659"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Điều kiện tiên quyết</w:t>
            </w:r>
          </w:p>
        </w:tc>
        <w:tc>
          <w:tcPr>
            <w:tcW w:w="6945" w:type="dxa"/>
          </w:tcPr>
          <w:p w14:paraId="2F1A2E36" w14:textId="078B294B" w:rsidR="00537659" w:rsidRPr="0027187B" w:rsidRDefault="00537659"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Đã đăng nhập vào hệ thống</w:t>
            </w:r>
            <w:r w:rsidR="00AC2609">
              <w:rPr>
                <w:rFonts w:ascii="Times New Roman" w:hAnsi="Times New Roman" w:cs="Times New Roman"/>
                <w:b w:val="0"/>
                <w:sz w:val="26"/>
                <w:szCs w:val="26"/>
              </w:rPr>
              <w:t xml:space="preserve"> và được phân quyền</w:t>
            </w:r>
          </w:p>
        </w:tc>
      </w:tr>
      <w:tr w:rsidR="00537659" w:rsidRPr="0027187B" w14:paraId="27B8D559" w14:textId="77777777" w:rsidTr="004F1343">
        <w:trPr>
          <w:trHeight w:val="432"/>
        </w:trPr>
        <w:tc>
          <w:tcPr>
            <w:tcW w:w="2122" w:type="dxa"/>
          </w:tcPr>
          <w:p w14:paraId="2A63BA76" w14:textId="77777777" w:rsidR="00537659" w:rsidRPr="0027187B" w:rsidRDefault="00537659"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Điều kiện sau</w:t>
            </w:r>
          </w:p>
        </w:tc>
        <w:tc>
          <w:tcPr>
            <w:tcW w:w="6945" w:type="dxa"/>
          </w:tcPr>
          <w:p w14:paraId="4EF4FDC9" w14:textId="3562102F" w:rsidR="00537659" w:rsidRPr="0027187B" w:rsidRDefault="00537659"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Hiển thị thông tin </w:t>
            </w:r>
            <w:r w:rsidR="00AC2609">
              <w:rPr>
                <w:rFonts w:ascii="Times New Roman" w:hAnsi="Times New Roman" w:cs="Times New Roman"/>
                <w:b w:val="0"/>
                <w:sz w:val="26"/>
                <w:szCs w:val="26"/>
              </w:rPr>
              <w:t xml:space="preserve">báo cáo </w:t>
            </w:r>
            <w:r>
              <w:rPr>
                <w:rFonts w:ascii="Times New Roman" w:hAnsi="Times New Roman" w:cs="Times New Roman"/>
                <w:b w:val="0"/>
                <w:sz w:val="26"/>
                <w:szCs w:val="26"/>
              </w:rPr>
              <w:t>doanh thu của khách sạn</w:t>
            </w:r>
          </w:p>
        </w:tc>
      </w:tr>
      <w:tr w:rsidR="00537659" w:rsidRPr="0027187B" w14:paraId="60589570" w14:textId="77777777" w:rsidTr="004F1343">
        <w:trPr>
          <w:trHeight w:val="983"/>
        </w:trPr>
        <w:tc>
          <w:tcPr>
            <w:tcW w:w="2122" w:type="dxa"/>
          </w:tcPr>
          <w:p w14:paraId="78DD7C30" w14:textId="77777777" w:rsidR="00537659" w:rsidRPr="0027187B" w:rsidRDefault="00537659" w:rsidP="004F1343">
            <w:pPr>
              <w:pStyle w:val="TableCaption"/>
              <w:snapToGrid w:val="0"/>
              <w:jc w:val="left"/>
              <w:rPr>
                <w:rFonts w:ascii="Times New Roman" w:hAnsi="Times New Roman" w:cs="Times New Roman"/>
                <w:b w:val="0"/>
                <w:sz w:val="26"/>
                <w:szCs w:val="26"/>
              </w:rPr>
            </w:pPr>
          </w:p>
          <w:p w14:paraId="63F23ADE" w14:textId="77777777" w:rsidR="00537659" w:rsidRPr="0027187B" w:rsidRDefault="00537659" w:rsidP="004F1343">
            <w:pPr>
              <w:pStyle w:val="TableCaption"/>
              <w:snapToGrid w:val="0"/>
              <w:jc w:val="left"/>
              <w:rPr>
                <w:rFonts w:ascii="Times New Roman" w:hAnsi="Times New Roman" w:cs="Times New Roman"/>
                <w:b w:val="0"/>
                <w:sz w:val="26"/>
                <w:szCs w:val="26"/>
              </w:rPr>
            </w:pPr>
          </w:p>
          <w:p w14:paraId="5EC9332F" w14:textId="77777777" w:rsidR="00537659" w:rsidRPr="0027187B" w:rsidRDefault="00537659" w:rsidP="004F1343">
            <w:pPr>
              <w:pStyle w:val="TableCaption"/>
              <w:snapToGrid w:val="0"/>
              <w:jc w:val="left"/>
              <w:rPr>
                <w:rFonts w:ascii="Times New Roman" w:hAnsi="Times New Roman" w:cs="Times New Roman"/>
                <w:b w:val="0"/>
                <w:sz w:val="26"/>
                <w:szCs w:val="26"/>
              </w:rPr>
            </w:pPr>
          </w:p>
          <w:p w14:paraId="67BD786D" w14:textId="77777777" w:rsidR="00537659" w:rsidRPr="0027187B" w:rsidRDefault="00537659"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Luồng hoạt động</w:t>
            </w:r>
          </w:p>
        </w:tc>
        <w:tc>
          <w:tcPr>
            <w:tcW w:w="6945" w:type="dxa"/>
          </w:tcPr>
          <w:tbl>
            <w:tblPr>
              <w:tblStyle w:val="TableGrid"/>
              <w:tblpPr w:leftFromText="180" w:rightFromText="180" w:vertAnchor="text" w:horzAnchor="margin" w:tblpY="136"/>
              <w:tblOverlap w:val="never"/>
              <w:tblW w:w="6091" w:type="dxa"/>
              <w:tblLayout w:type="fixed"/>
              <w:tblLook w:val="04A0" w:firstRow="1" w:lastRow="0" w:firstColumn="1" w:lastColumn="0" w:noHBand="0" w:noVBand="1"/>
            </w:tblPr>
            <w:tblGrid>
              <w:gridCol w:w="3055"/>
              <w:gridCol w:w="3036"/>
            </w:tblGrid>
            <w:tr w:rsidR="00537659" w:rsidRPr="0027187B" w14:paraId="69D57908" w14:textId="77777777" w:rsidTr="004F1343">
              <w:tc>
                <w:tcPr>
                  <w:tcW w:w="3055" w:type="dxa"/>
                </w:tcPr>
                <w:p w14:paraId="6AC1CC14" w14:textId="77777777" w:rsidR="00537659" w:rsidRPr="0027187B" w:rsidRDefault="00537659" w:rsidP="004F1343">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Tác nhân</w:t>
                  </w:r>
                </w:p>
              </w:tc>
              <w:tc>
                <w:tcPr>
                  <w:tcW w:w="3036" w:type="dxa"/>
                </w:tcPr>
                <w:p w14:paraId="27BF1D58" w14:textId="77777777" w:rsidR="00537659" w:rsidRPr="0027187B" w:rsidRDefault="00537659" w:rsidP="004F1343">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537659" w:rsidRPr="0027187B" w14:paraId="37010BC3" w14:textId="77777777" w:rsidTr="004F1343">
              <w:trPr>
                <w:trHeight w:val="1536"/>
              </w:trPr>
              <w:tc>
                <w:tcPr>
                  <w:tcW w:w="3055" w:type="dxa"/>
                </w:tcPr>
                <w:p w14:paraId="43AAFBE8" w14:textId="77777777" w:rsidR="00AC2609" w:rsidRDefault="00537659" w:rsidP="00AC2609">
                  <w:pPr>
                    <w:spacing w:line="360" w:lineRule="auto"/>
                    <w:rPr>
                      <w:sz w:val="26"/>
                      <w:szCs w:val="26"/>
                    </w:rPr>
                  </w:pPr>
                  <w:r w:rsidRPr="0027187B">
                    <w:rPr>
                      <w:sz w:val="26"/>
                      <w:szCs w:val="26"/>
                    </w:rPr>
                    <w:t>1</w:t>
                  </w:r>
                  <w:r>
                    <w:rPr>
                      <w:sz w:val="26"/>
                      <w:szCs w:val="26"/>
                    </w:rPr>
                    <w:t xml:space="preserve">. </w:t>
                  </w:r>
                  <w:r w:rsidR="00AC2609">
                    <w:rPr>
                      <w:sz w:val="26"/>
                      <w:szCs w:val="26"/>
                    </w:rPr>
                    <w:t>Xem báo cáo thống kê doanh thu của khách sạn</w:t>
                  </w:r>
                </w:p>
                <w:p w14:paraId="00BA5A04" w14:textId="70515A28" w:rsidR="00537659" w:rsidRPr="0027187B" w:rsidRDefault="00537659" w:rsidP="00AC2609">
                  <w:pPr>
                    <w:spacing w:line="360" w:lineRule="auto"/>
                    <w:rPr>
                      <w:sz w:val="26"/>
                      <w:szCs w:val="26"/>
                    </w:rPr>
                  </w:pPr>
                </w:p>
              </w:tc>
              <w:tc>
                <w:tcPr>
                  <w:tcW w:w="3036" w:type="dxa"/>
                </w:tcPr>
                <w:p w14:paraId="081C0BE5" w14:textId="7744BE61" w:rsidR="00537659" w:rsidRPr="001344BA" w:rsidRDefault="00537659" w:rsidP="00AC2609">
                  <w:pPr>
                    <w:pStyle w:val="Nidungvnbn"/>
                    <w:ind w:firstLine="0"/>
                  </w:pPr>
                  <w:r w:rsidRPr="001344BA">
                    <w:t>1</w:t>
                  </w:r>
                  <w:r>
                    <w:t>.</w:t>
                  </w:r>
                  <w:r w:rsidRPr="001344BA">
                    <w:t xml:space="preserve">1. </w:t>
                  </w:r>
                  <w:r w:rsidR="00AC2609">
                    <w:t>Hiển thị báo cáo thống kê doanh thu</w:t>
                  </w:r>
                </w:p>
              </w:tc>
            </w:tr>
          </w:tbl>
          <w:p w14:paraId="3E2D0654" w14:textId="77777777" w:rsidR="00537659" w:rsidRPr="0027187B" w:rsidRDefault="00537659" w:rsidP="004F1343">
            <w:pPr>
              <w:pStyle w:val="TableCaption"/>
              <w:snapToGrid w:val="0"/>
              <w:rPr>
                <w:rFonts w:ascii="Times New Roman" w:hAnsi="Times New Roman" w:cs="Times New Roman"/>
                <w:b w:val="0"/>
                <w:sz w:val="26"/>
                <w:szCs w:val="26"/>
              </w:rPr>
            </w:pPr>
            <w:r w:rsidRPr="0027187B">
              <w:rPr>
                <w:rFonts w:ascii="Times New Roman" w:hAnsi="Times New Roman" w:cs="Times New Roman"/>
                <w:b w:val="0"/>
                <w:sz w:val="26"/>
                <w:szCs w:val="26"/>
              </w:rPr>
              <w:t xml:space="preserve">                                                      </w:t>
            </w:r>
          </w:p>
        </w:tc>
      </w:tr>
      <w:tr w:rsidR="00537659" w:rsidRPr="0027187B" w14:paraId="34272340" w14:textId="77777777" w:rsidTr="004F1343">
        <w:trPr>
          <w:trHeight w:val="1044"/>
        </w:trPr>
        <w:tc>
          <w:tcPr>
            <w:tcW w:w="2122" w:type="dxa"/>
          </w:tcPr>
          <w:p w14:paraId="4169CA1F" w14:textId="77777777" w:rsidR="00537659" w:rsidRPr="0027187B" w:rsidRDefault="00537659" w:rsidP="004F1343">
            <w:pPr>
              <w:pStyle w:val="TableCaption"/>
              <w:tabs>
                <w:tab w:val="left" w:pos="1878"/>
              </w:tabs>
              <w:snapToGrid w:val="0"/>
              <w:jc w:val="left"/>
              <w:rPr>
                <w:rFonts w:ascii="Times New Roman" w:hAnsi="Times New Roman" w:cs="Times New Roman"/>
                <w:sz w:val="26"/>
                <w:szCs w:val="26"/>
              </w:rPr>
            </w:pPr>
            <w:r w:rsidRPr="0027187B">
              <w:rPr>
                <w:rFonts w:ascii="Times New Roman" w:hAnsi="Times New Roman" w:cs="Times New Roman"/>
                <w:sz w:val="26"/>
                <w:szCs w:val="26"/>
              </w:rPr>
              <w:t>Ngoại lệ</w:t>
            </w:r>
          </w:p>
        </w:tc>
        <w:tc>
          <w:tcPr>
            <w:tcW w:w="6945" w:type="dxa"/>
          </w:tcPr>
          <w:p w14:paraId="127BD856" w14:textId="77777777" w:rsidR="00537659" w:rsidRPr="0027187B" w:rsidRDefault="00537659"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Không</w:t>
            </w:r>
          </w:p>
        </w:tc>
      </w:tr>
    </w:tbl>
    <w:p w14:paraId="6D0BA2DA" w14:textId="2EBC5206" w:rsidR="00537659" w:rsidRDefault="00537659" w:rsidP="009C6B43">
      <w:pPr>
        <w:tabs>
          <w:tab w:val="center" w:pos="6379"/>
        </w:tabs>
        <w:spacing w:after="200" w:line="276" w:lineRule="auto"/>
        <w:rPr>
          <w:b/>
          <w:sz w:val="32"/>
          <w:szCs w:val="32"/>
        </w:rPr>
      </w:pPr>
    </w:p>
    <w:p w14:paraId="09A386CD" w14:textId="39A9B5C8" w:rsidR="00927E80" w:rsidRDefault="00927E80" w:rsidP="009C6B43">
      <w:pPr>
        <w:tabs>
          <w:tab w:val="center" w:pos="6379"/>
        </w:tabs>
        <w:spacing w:after="200" w:line="276" w:lineRule="auto"/>
        <w:rPr>
          <w:b/>
          <w:sz w:val="32"/>
          <w:szCs w:val="32"/>
        </w:rPr>
      </w:pPr>
    </w:p>
    <w:p w14:paraId="57631E98" w14:textId="6ACCD21F" w:rsidR="00927E80" w:rsidRDefault="00927E80" w:rsidP="00927E80">
      <w:pPr>
        <w:pStyle w:val="Tiumccp1"/>
      </w:pPr>
      <w:bookmarkStart w:id="33" w:name="_Toc53584373"/>
      <w:r>
        <w:lastRenderedPageBreak/>
        <w:t>3</w:t>
      </w:r>
      <w:r w:rsidR="00D00CBE">
        <w:t>.15</w:t>
      </w:r>
      <w:r>
        <w:t xml:space="preserve"> Usecase Quản lý thông tin nhân viên ( UC15)</w:t>
      </w:r>
      <w:bookmarkEnd w:id="33"/>
    </w:p>
    <w:tbl>
      <w:tblPr>
        <w:tblStyle w:val="TableGrid"/>
        <w:tblW w:w="9067" w:type="dxa"/>
        <w:tblLayout w:type="fixed"/>
        <w:tblLook w:val="04A0" w:firstRow="1" w:lastRow="0" w:firstColumn="1" w:lastColumn="0" w:noHBand="0" w:noVBand="1"/>
      </w:tblPr>
      <w:tblGrid>
        <w:gridCol w:w="2122"/>
        <w:gridCol w:w="6945"/>
      </w:tblGrid>
      <w:tr w:rsidR="00927E80" w:rsidRPr="0027187B" w14:paraId="1A7D3F8A" w14:textId="77777777" w:rsidTr="004F1343">
        <w:tc>
          <w:tcPr>
            <w:tcW w:w="2122" w:type="dxa"/>
          </w:tcPr>
          <w:p w14:paraId="109999A5" w14:textId="77777777" w:rsidR="00927E80" w:rsidRPr="0027187B" w:rsidRDefault="00927E80"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 xml:space="preserve">Tên use case </w:t>
            </w:r>
          </w:p>
        </w:tc>
        <w:tc>
          <w:tcPr>
            <w:tcW w:w="6945" w:type="dxa"/>
          </w:tcPr>
          <w:p w14:paraId="6FA7FC0C" w14:textId="76EC0BF3" w:rsidR="00927E80" w:rsidRPr="0027187B" w:rsidRDefault="00562224"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Quản lý thông tin nhân viên</w:t>
            </w:r>
          </w:p>
        </w:tc>
      </w:tr>
      <w:tr w:rsidR="00927E80" w:rsidRPr="0027187B" w14:paraId="27363C95" w14:textId="77777777" w:rsidTr="004F1343">
        <w:tc>
          <w:tcPr>
            <w:tcW w:w="2122" w:type="dxa"/>
          </w:tcPr>
          <w:p w14:paraId="51FB4941" w14:textId="77777777" w:rsidR="00927E80" w:rsidRPr="0027187B" w:rsidRDefault="00927E80"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Ngữ cảnh</w:t>
            </w:r>
          </w:p>
        </w:tc>
        <w:tc>
          <w:tcPr>
            <w:tcW w:w="6945" w:type="dxa"/>
          </w:tcPr>
          <w:p w14:paraId="30361E54" w14:textId="77777777" w:rsidR="00927E80" w:rsidRPr="0027187B" w:rsidRDefault="00927E80"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Trực tiếp tại khách sạn</w:t>
            </w:r>
          </w:p>
        </w:tc>
      </w:tr>
      <w:tr w:rsidR="00927E80" w:rsidRPr="0027187B" w14:paraId="10293DA1" w14:textId="77777777" w:rsidTr="004F1343">
        <w:tc>
          <w:tcPr>
            <w:tcW w:w="2122" w:type="dxa"/>
          </w:tcPr>
          <w:p w14:paraId="66BEDF37" w14:textId="77777777" w:rsidR="00927E80" w:rsidRPr="0027187B" w:rsidRDefault="00927E80"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Mục đích</w:t>
            </w:r>
          </w:p>
        </w:tc>
        <w:tc>
          <w:tcPr>
            <w:tcW w:w="6945" w:type="dxa"/>
          </w:tcPr>
          <w:p w14:paraId="43863EEF" w14:textId="3DB2315B" w:rsidR="00927E80" w:rsidRPr="0027187B" w:rsidRDefault="00E57849"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Quản lý các thông tin của nhân viên</w:t>
            </w:r>
          </w:p>
        </w:tc>
      </w:tr>
      <w:tr w:rsidR="00927E80" w:rsidRPr="0027187B" w14:paraId="23B03200" w14:textId="77777777" w:rsidTr="004F1343">
        <w:trPr>
          <w:trHeight w:val="873"/>
        </w:trPr>
        <w:tc>
          <w:tcPr>
            <w:tcW w:w="2122" w:type="dxa"/>
          </w:tcPr>
          <w:p w14:paraId="192E050F" w14:textId="77777777" w:rsidR="00927E80" w:rsidRPr="0027187B" w:rsidRDefault="00927E80" w:rsidP="004F1343">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Mô tả</w:t>
            </w:r>
          </w:p>
        </w:tc>
        <w:tc>
          <w:tcPr>
            <w:tcW w:w="6945" w:type="dxa"/>
          </w:tcPr>
          <w:p w14:paraId="1584D370" w14:textId="2D75712C" w:rsidR="00927E80" w:rsidRPr="0027187B" w:rsidRDefault="00E57849"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Các admin có quyền quản lý các thông tin của nhân viên dựa trên các chức năng thêm, xóa, sửa</w:t>
            </w:r>
            <w:r w:rsidR="00430CE7">
              <w:rPr>
                <w:rFonts w:ascii="Times New Roman" w:hAnsi="Times New Roman" w:cs="Times New Roman"/>
                <w:b w:val="0"/>
                <w:sz w:val="26"/>
                <w:szCs w:val="26"/>
              </w:rPr>
              <w:t xml:space="preserve"> thông tin</w:t>
            </w:r>
            <w:r>
              <w:rPr>
                <w:rFonts w:ascii="Times New Roman" w:hAnsi="Times New Roman" w:cs="Times New Roman"/>
                <w:b w:val="0"/>
                <w:sz w:val="26"/>
                <w:szCs w:val="26"/>
              </w:rPr>
              <w:t xml:space="preserve"> nhân viên</w:t>
            </w:r>
          </w:p>
        </w:tc>
      </w:tr>
      <w:tr w:rsidR="00927E80" w:rsidRPr="0027187B" w14:paraId="24BAC392" w14:textId="77777777" w:rsidTr="004F1343">
        <w:trPr>
          <w:trHeight w:val="873"/>
        </w:trPr>
        <w:tc>
          <w:tcPr>
            <w:tcW w:w="2122" w:type="dxa"/>
          </w:tcPr>
          <w:p w14:paraId="397AFA53" w14:textId="77777777" w:rsidR="00927E80" w:rsidRDefault="00927E80"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Sự kiện kích hoạt</w:t>
            </w:r>
          </w:p>
        </w:tc>
        <w:tc>
          <w:tcPr>
            <w:tcW w:w="6945" w:type="dxa"/>
          </w:tcPr>
          <w:p w14:paraId="3DE21134" w14:textId="728DA49F" w:rsidR="00927E80" w:rsidRDefault="00927E80" w:rsidP="00C07155">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Chọn mở “</w:t>
            </w:r>
            <w:r w:rsidR="00C07155">
              <w:rPr>
                <w:rFonts w:ascii="Times New Roman" w:hAnsi="Times New Roman" w:cs="Times New Roman"/>
                <w:b w:val="0"/>
                <w:sz w:val="26"/>
                <w:szCs w:val="26"/>
              </w:rPr>
              <w:t>Quản lý nhân viên</w:t>
            </w:r>
            <w:r>
              <w:rPr>
                <w:rFonts w:ascii="Times New Roman" w:hAnsi="Times New Roman" w:cs="Times New Roman"/>
                <w:b w:val="0"/>
                <w:sz w:val="26"/>
                <w:szCs w:val="26"/>
              </w:rPr>
              <w:t>”</w:t>
            </w:r>
          </w:p>
        </w:tc>
      </w:tr>
      <w:tr w:rsidR="00927E80" w:rsidRPr="0027187B" w14:paraId="337735EE" w14:textId="77777777" w:rsidTr="004F1343">
        <w:trPr>
          <w:trHeight w:val="468"/>
        </w:trPr>
        <w:tc>
          <w:tcPr>
            <w:tcW w:w="2122" w:type="dxa"/>
          </w:tcPr>
          <w:p w14:paraId="2BED7D0D" w14:textId="77777777" w:rsidR="00927E80" w:rsidRPr="0027187B" w:rsidRDefault="00927E80"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Tác nhâ</w:t>
            </w:r>
            <w:r>
              <w:rPr>
                <w:rFonts w:ascii="Times New Roman" w:hAnsi="Times New Roman" w:cs="Times New Roman"/>
                <w:sz w:val="26"/>
                <w:szCs w:val="26"/>
              </w:rPr>
              <w:t>n</w:t>
            </w:r>
          </w:p>
        </w:tc>
        <w:tc>
          <w:tcPr>
            <w:tcW w:w="6945" w:type="dxa"/>
          </w:tcPr>
          <w:p w14:paraId="50E31A5D" w14:textId="7B149C4C" w:rsidR="00927E80" w:rsidRPr="0027187B" w:rsidRDefault="00C07155"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Admin</w:t>
            </w:r>
          </w:p>
        </w:tc>
      </w:tr>
      <w:tr w:rsidR="00927E80" w:rsidRPr="0027187B" w14:paraId="284E9664" w14:textId="77777777" w:rsidTr="004F1343">
        <w:trPr>
          <w:trHeight w:val="468"/>
        </w:trPr>
        <w:tc>
          <w:tcPr>
            <w:tcW w:w="2122" w:type="dxa"/>
          </w:tcPr>
          <w:p w14:paraId="7F5CC49F" w14:textId="77777777" w:rsidR="00927E80" w:rsidRPr="0027187B" w:rsidRDefault="00927E80"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UC liên quan</w:t>
            </w:r>
          </w:p>
        </w:tc>
        <w:tc>
          <w:tcPr>
            <w:tcW w:w="6945" w:type="dxa"/>
          </w:tcPr>
          <w:p w14:paraId="24F00DCF" w14:textId="050D7E85" w:rsidR="00927E80" w:rsidRDefault="00927E80" w:rsidP="00971128">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Đăng nhập</w:t>
            </w:r>
          </w:p>
        </w:tc>
      </w:tr>
      <w:tr w:rsidR="00927E80" w:rsidRPr="0027187B" w14:paraId="062D1F57" w14:textId="77777777" w:rsidTr="004F1343">
        <w:trPr>
          <w:trHeight w:val="432"/>
        </w:trPr>
        <w:tc>
          <w:tcPr>
            <w:tcW w:w="2122" w:type="dxa"/>
          </w:tcPr>
          <w:p w14:paraId="69EC4C26" w14:textId="77777777" w:rsidR="00927E80" w:rsidRPr="0027187B" w:rsidRDefault="00927E80" w:rsidP="004F1343">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Stakeholders</w:t>
            </w:r>
          </w:p>
        </w:tc>
        <w:tc>
          <w:tcPr>
            <w:tcW w:w="6945" w:type="dxa"/>
          </w:tcPr>
          <w:p w14:paraId="29323522" w14:textId="0D9DCA6D" w:rsidR="00927E80" w:rsidRPr="0027187B" w:rsidRDefault="005A6B62"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Bộ phận lễ tân, bộ phận thu ngân, bộ phận dịch vụ</w:t>
            </w:r>
          </w:p>
        </w:tc>
      </w:tr>
      <w:tr w:rsidR="00927E80" w:rsidRPr="0027187B" w14:paraId="58717DD3" w14:textId="77777777" w:rsidTr="004F1343">
        <w:trPr>
          <w:trHeight w:val="432"/>
        </w:trPr>
        <w:tc>
          <w:tcPr>
            <w:tcW w:w="2122" w:type="dxa"/>
          </w:tcPr>
          <w:p w14:paraId="0C17F2BF" w14:textId="77777777" w:rsidR="00927E80" w:rsidRPr="0027187B" w:rsidRDefault="00927E80"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Điều kiện tiên quyết</w:t>
            </w:r>
          </w:p>
        </w:tc>
        <w:tc>
          <w:tcPr>
            <w:tcW w:w="6945" w:type="dxa"/>
          </w:tcPr>
          <w:p w14:paraId="0DC84E53" w14:textId="77777777" w:rsidR="00927E80" w:rsidRPr="0027187B" w:rsidRDefault="00927E80"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Đã đăng nhập vào hệ thống và được phân quyền</w:t>
            </w:r>
          </w:p>
        </w:tc>
      </w:tr>
      <w:tr w:rsidR="00927E80" w:rsidRPr="0027187B" w14:paraId="3BCEEF1A" w14:textId="77777777" w:rsidTr="004F1343">
        <w:trPr>
          <w:trHeight w:val="432"/>
        </w:trPr>
        <w:tc>
          <w:tcPr>
            <w:tcW w:w="2122" w:type="dxa"/>
          </w:tcPr>
          <w:p w14:paraId="14F4DFEC" w14:textId="77777777" w:rsidR="00927E80" w:rsidRPr="0027187B" w:rsidRDefault="00927E80"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Điều kiện sau</w:t>
            </w:r>
          </w:p>
        </w:tc>
        <w:tc>
          <w:tcPr>
            <w:tcW w:w="6945" w:type="dxa"/>
          </w:tcPr>
          <w:p w14:paraId="113F132A" w14:textId="0E0B723A" w:rsidR="00927E80" w:rsidRPr="0027187B" w:rsidRDefault="00927E80" w:rsidP="00971128">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Hiển thị thông tin </w:t>
            </w:r>
            <w:r w:rsidR="00971128">
              <w:rPr>
                <w:rFonts w:ascii="Times New Roman" w:hAnsi="Times New Roman" w:cs="Times New Roman"/>
                <w:b w:val="0"/>
                <w:sz w:val="26"/>
                <w:szCs w:val="26"/>
              </w:rPr>
              <w:t>nhân viên</w:t>
            </w:r>
          </w:p>
        </w:tc>
      </w:tr>
      <w:tr w:rsidR="00927E80" w:rsidRPr="0027187B" w14:paraId="5A7A031D" w14:textId="77777777" w:rsidTr="004F1343">
        <w:trPr>
          <w:trHeight w:val="983"/>
        </w:trPr>
        <w:tc>
          <w:tcPr>
            <w:tcW w:w="2122" w:type="dxa"/>
          </w:tcPr>
          <w:p w14:paraId="0CB77ECE" w14:textId="77777777" w:rsidR="00927E80" w:rsidRPr="0027187B" w:rsidRDefault="00927E80" w:rsidP="004F1343">
            <w:pPr>
              <w:pStyle w:val="TableCaption"/>
              <w:snapToGrid w:val="0"/>
              <w:jc w:val="left"/>
              <w:rPr>
                <w:rFonts w:ascii="Times New Roman" w:hAnsi="Times New Roman" w:cs="Times New Roman"/>
                <w:b w:val="0"/>
                <w:sz w:val="26"/>
                <w:szCs w:val="26"/>
              </w:rPr>
            </w:pPr>
          </w:p>
          <w:p w14:paraId="76886DD0" w14:textId="77777777" w:rsidR="00927E80" w:rsidRPr="0027187B" w:rsidRDefault="00927E80" w:rsidP="004F1343">
            <w:pPr>
              <w:pStyle w:val="TableCaption"/>
              <w:snapToGrid w:val="0"/>
              <w:jc w:val="left"/>
              <w:rPr>
                <w:rFonts w:ascii="Times New Roman" w:hAnsi="Times New Roman" w:cs="Times New Roman"/>
                <w:b w:val="0"/>
                <w:sz w:val="26"/>
                <w:szCs w:val="26"/>
              </w:rPr>
            </w:pPr>
          </w:p>
          <w:p w14:paraId="6AE9C19E" w14:textId="77777777" w:rsidR="00927E80" w:rsidRPr="0027187B" w:rsidRDefault="00927E80" w:rsidP="004F1343">
            <w:pPr>
              <w:pStyle w:val="TableCaption"/>
              <w:snapToGrid w:val="0"/>
              <w:jc w:val="left"/>
              <w:rPr>
                <w:rFonts w:ascii="Times New Roman" w:hAnsi="Times New Roman" w:cs="Times New Roman"/>
                <w:b w:val="0"/>
                <w:sz w:val="26"/>
                <w:szCs w:val="26"/>
              </w:rPr>
            </w:pPr>
          </w:p>
          <w:p w14:paraId="24B5AA62" w14:textId="77777777" w:rsidR="00927E80" w:rsidRPr="0027187B" w:rsidRDefault="00927E80"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Luồng hoạt động</w:t>
            </w:r>
          </w:p>
        </w:tc>
        <w:tc>
          <w:tcPr>
            <w:tcW w:w="6945" w:type="dxa"/>
          </w:tcPr>
          <w:tbl>
            <w:tblPr>
              <w:tblStyle w:val="TableGrid"/>
              <w:tblpPr w:leftFromText="180" w:rightFromText="180" w:vertAnchor="text" w:horzAnchor="margin" w:tblpY="136"/>
              <w:tblOverlap w:val="never"/>
              <w:tblW w:w="6091" w:type="dxa"/>
              <w:tblLayout w:type="fixed"/>
              <w:tblLook w:val="04A0" w:firstRow="1" w:lastRow="0" w:firstColumn="1" w:lastColumn="0" w:noHBand="0" w:noVBand="1"/>
            </w:tblPr>
            <w:tblGrid>
              <w:gridCol w:w="3055"/>
              <w:gridCol w:w="3036"/>
            </w:tblGrid>
            <w:tr w:rsidR="00927E80" w:rsidRPr="0027187B" w14:paraId="2D08334F" w14:textId="77777777" w:rsidTr="004F1343">
              <w:tc>
                <w:tcPr>
                  <w:tcW w:w="3055" w:type="dxa"/>
                </w:tcPr>
                <w:p w14:paraId="68563F4D" w14:textId="77777777" w:rsidR="00927E80" w:rsidRPr="0027187B" w:rsidRDefault="00927E80" w:rsidP="004F1343">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Tác nhân</w:t>
                  </w:r>
                </w:p>
              </w:tc>
              <w:tc>
                <w:tcPr>
                  <w:tcW w:w="3036" w:type="dxa"/>
                </w:tcPr>
                <w:p w14:paraId="4FC754AC" w14:textId="77777777" w:rsidR="00927E80" w:rsidRPr="0027187B" w:rsidRDefault="00927E80" w:rsidP="004F1343">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927E80" w:rsidRPr="0027187B" w14:paraId="541F9D42" w14:textId="77777777" w:rsidTr="004F1343">
              <w:trPr>
                <w:trHeight w:val="1536"/>
              </w:trPr>
              <w:tc>
                <w:tcPr>
                  <w:tcW w:w="3055" w:type="dxa"/>
                </w:tcPr>
                <w:p w14:paraId="2EA53BF6" w14:textId="70F382D4" w:rsidR="00927E80" w:rsidRDefault="00927E80" w:rsidP="004F1343">
                  <w:pPr>
                    <w:spacing w:line="360" w:lineRule="auto"/>
                    <w:rPr>
                      <w:sz w:val="26"/>
                      <w:szCs w:val="26"/>
                    </w:rPr>
                  </w:pPr>
                  <w:r w:rsidRPr="0027187B">
                    <w:rPr>
                      <w:sz w:val="26"/>
                      <w:szCs w:val="26"/>
                    </w:rPr>
                    <w:t>1</w:t>
                  </w:r>
                  <w:r>
                    <w:rPr>
                      <w:sz w:val="26"/>
                      <w:szCs w:val="26"/>
                    </w:rPr>
                    <w:t xml:space="preserve">. </w:t>
                  </w:r>
                  <w:r w:rsidR="00971128">
                    <w:rPr>
                      <w:sz w:val="26"/>
                      <w:szCs w:val="26"/>
                    </w:rPr>
                    <w:t>Xem thông tin nhân viên</w:t>
                  </w:r>
                </w:p>
                <w:p w14:paraId="13FA132D" w14:textId="77777777" w:rsidR="00927E80" w:rsidRPr="0027187B" w:rsidRDefault="00927E80" w:rsidP="004F1343">
                  <w:pPr>
                    <w:spacing w:line="360" w:lineRule="auto"/>
                    <w:rPr>
                      <w:sz w:val="26"/>
                      <w:szCs w:val="26"/>
                    </w:rPr>
                  </w:pPr>
                </w:p>
              </w:tc>
              <w:tc>
                <w:tcPr>
                  <w:tcW w:w="3036" w:type="dxa"/>
                </w:tcPr>
                <w:p w14:paraId="7BBE71C5" w14:textId="28A20325" w:rsidR="00927E80" w:rsidRPr="001344BA" w:rsidRDefault="00927E80" w:rsidP="00971128">
                  <w:pPr>
                    <w:pStyle w:val="Nidungvnbn"/>
                    <w:ind w:firstLine="0"/>
                  </w:pPr>
                  <w:r w:rsidRPr="001344BA">
                    <w:t>1</w:t>
                  </w:r>
                  <w:r>
                    <w:t>.</w:t>
                  </w:r>
                  <w:r w:rsidRPr="001344BA">
                    <w:t xml:space="preserve">1. </w:t>
                  </w:r>
                  <w:r>
                    <w:t xml:space="preserve">Hiển thị </w:t>
                  </w:r>
                  <w:r w:rsidR="00971128">
                    <w:t>thông tin nhân viên</w:t>
                  </w:r>
                </w:p>
              </w:tc>
            </w:tr>
          </w:tbl>
          <w:p w14:paraId="5BE0CF35" w14:textId="77777777" w:rsidR="00927E80" w:rsidRPr="0027187B" w:rsidRDefault="00927E80" w:rsidP="004F1343">
            <w:pPr>
              <w:pStyle w:val="TableCaption"/>
              <w:snapToGrid w:val="0"/>
              <w:rPr>
                <w:rFonts w:ascii="Times New Roman" w:hAnsi="Times New Roman" w:cs="Times New Roman"/>
                <w:b w:val="0"/>
                <w:sz w:val="26"/>
                <w:szCs w:val="26"/>
              </w:rPr>
            </w:pPr>
            <w:r w:rsidRPr="0027187B">
              <w:rPr>
                <w:rFonts w:ascii="Times New Roman" w:hAnsi="Times New Roman" w:cs="Times New Roman"/>
                <w:b w:val="0"/>
                <w:sz w:val="26"/>
                <w:szCs w:val="26"/>
              </w:rPr>
              <w:t xml:space="preserve">                                                      </w:t>
            </w:r>
          </w:p>
        </w:tc>
      </w:tr>
      <w:tr w:rsidR="00971128" w:rsidRPr="0027187B" w14:paraId="5F8ACA8E" w14:textId="77777777" w:rsidTr="004F1343">
        <w:trPr>
          <w:trHeight w:val="983"/>
        </w:trPr>
        <w:tc>
          <w:tcPr>
            <w:tcW w:w="2122" w:type="dxa"/>
          </w:tcPr>
          <w:p w14:paraId="0844F071" w14:textId="77777777" w:rsidR="00971128" w:rsidRPr="0027187B" w:rsidRDefault="00971128" w:rsidP="00971128">
            <w:pPr>
              <w:pStyle w:val="TableCaption"/>
              <w:snapToGrid w:val="0"/>
              <w:jc w:val="left"/>
              <w:rPr>
                <w:rFonts w:ascii="Times New Roman" w:hAnsi="Times New Roman" w:cs="Times New Roman"/>
                <w:b w:val="0"/>
                <w:sz w:val="26"/>
                <w:szCs w:val="26"/>
              </w:rPr>
            </w:pPr>
          </w:p>
          <w:p w14:paraId="57C8C676" w14:textId="77777777" w:rsidR="00971128" w:rsidRPr="0027187B" w:rsidRDefault="00971128" w:rsidP="00971128">
            <w:pPr>
              <w:pStyle w:val="TableCaption"/>
              <w:snapToGrid w:val="0"/>
              <w:jc w:val="left"/>
              <w:rPr>
                <w:rFonts w:ascii="Times New Roman" w:hAnsi="Times New Roman" w:cs="Times New Roman"/>
                <w:b w:val="0"/>
                <w:sz w:val="26"/>
                <w:szCs w:val="26"/>
              </w:rPr>
            </w:pPr>
          </w:p>
          <w:p w14:paraId="4C728B89" w14:textId="77777777" w:rsidR="00971128" w:rsidRPr="0027187B" w:rsidRDefault="00971128" w:rsidP="00971128">
            <w:pPr>
              <w:pStyle w:val="TableCaption"/>
              <w:snapToGrid w:val="0"/>
              <w:jc w:val="left"/>
              <w:rPr>
                <w:rFonts w:ascii="Times New Roman" w:hAnsi="Times New Roman" w:cs="Times New Roman"/>
                <w:b w:val="0"/>
                <w:sz w:val="26"/>
                <w:szCs w:val="26"/>
              </w:rPr>
            </w:pPr>
          </w:p>
          <w:p w14:paraId="38B8C7E4" w14:textId="3887841F" w:rsidR="00971128" w:rsidRPr="0027187B" w:rsidRDefault="00971128" w:rsidP="00971128">
            <w:pPr>
              <w:pStyle w:val="TableCaption"/>
              <w:snapToGrid w:val="0"/>
              <w:jc w:val="left"/>
              <w:rPr>
                <w:rFonts w:ascii="Times New Roman" w:hAnsi="Times New Roman" w:cs="Times New Roman"/>
                <w:b w:val="0"/>
                <w:sz w:val="26"/>
                <w:szCs w:val="26"/>
              </w:rPr>
            </w:pPr>
            <w:r>
              <w:rPr>
                <w:rFonts w:ascii="Times New Roman" w:hAnsi="Times New Roman" w:cs="Times New Roman"/>
                <w:sz w:val="26"/>
                <w:szCs w:val="26"/>
              </w:rPr>
              <w:lastRenderedPageBreak/>
              <w:t>Luồng thay thế</w:t>
            </w:r>
            <w:r w:rsidR="00F1741E">
              <w:rPr>
                <w:rFonts w:ascii="Times New Roman" w:hAnsi="Times New Roman" w:cs="Times New Roman"/>
                <w:sz w:val="26"/>
                <w:szCs w:val="26"/>
              </w:rPr>
              <w:t xml:space="preserve"> 1 ( Sửa thông tin nhân viên)</w:t>
            </w:r>
          </w:p>
        </w:tc>
        <w:tc>
          <w:tcPr>
            <w:tcW w:w="6945" w:type="dxa"/>
          </w:tcPr>
          <w:tbl>
            <w:tblPr>
              <w:tblStyle w:val="TableGrid"/>
              <w:tblpPr w:leftFromText="180" w:rightFromText="180" w:vertAnchor="text" w:horzAnchor="margin" w:tblpY="136"/>
              <w:tblOverlap w:val="never"/>
              <w:tblW w:w="6091" w:type="dxa"/>
              <w:tblLayout w:type="fixed"/>
              <w:tblLook w:val="04A0" w:firstRow="1" w:lastRow="0" w:firstColumn="1" w:lastColumn="0" w:noHBand="0" w:noVBand="1"/>
            </w:tblPr>
            <w:tblGrid>
              <w:gridCol w:w="3055"/>
              <w:gridCol w:w="3036"/>
            </w:tblGrid>
            <w:tr w:rsidR="00971128" w:rsidRPr="0027187B" w14:paraId="7353EC0C" w14:textId="77777777" w:rsidTr="004F1343">
              <w:tc>
                <w:tcPr>
                  <w:tcW w:w="3055" w:type="dxa"/>
                </w:tcPr>
                <w:p w14:paraId="37D95F98" w14:textId="77777777" w:rsidR="00971128" w:rsidRPr="0027187B" w:rsidRDefault="00971128" w:rsidP="00971128">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lastRenderedPageBreak/>
                    <w:t>Tác nhân</w:t>
                  </w:r>
                </w:p>
              </w:tc>
              <w:tc>
                <w:tcPr>
                  <w:tcW w:w="3036" w:type="dxa"/>
                </w:tcPr>
                <w:p w14:paraId="29350D82" w14:textId="77777777" w:rsidR="00971128" w:rsidRPr="0027187B" w:rsidRDefault="00971128" w:rsidP="00971128">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971128" w:rsidRPr="0027187B" w14:paraId="3B018FED" w14:textId="77777777" w:rsidTr="004F1343">
              <w:trPr>
                <w:trHeight w:val="1536"/>
              </w:trPr>
              <w:tc>
                <w:tcPr>
                  <w:tcW w:w="3055" w:type="dxa"/>
                </w:tcPr>
                <w:p w14:paraId="75936E8F" w14:textId="05406F87" w:rsidR="00971128" w:rsidRDefault="00971128" w:rsidP="00971128">
                  <w:pPr>
                    <w:spacing w:line="360" w:lineRule="auto"/>
                    <w:rPr>
                      <w:sz w:val="26"/>
                      <w:szCs w:val="26"/>
                    </w:rPr>
                  </w:pPr>
                  <w:r w:rsidRPr="0027187B">
                    <w:rPr>
                      <w:sz w:val="26"/>
                      <w:szCs w:val="26"/>
                    </w:rPr>
                    <w:lastRenderedPageBreak/>
                    <w:t>1</w:t>
                  </w:r>
                  <w:r>
                    <w:rPr>
                      <w:sz w:val="26"/>
                      <w:szCs w:val="26"/>
                    </w:rPr>
                    <w:t>. Sửa thông tin nhân viên</w:t>
                  </w:r>
                </w:p>
                <w:p w14:paraId="4A3B390D" w14:textId="77777777" w:rsidR="00FB45EF" w:rsidRDefault="00FB45EF" w:rsidP="00971128">
                  <w:pPr>
                    <w:spacing w:line="360" w:lineRule="auto"/>
                    <w:rPr>
                      <w:sz w:val="26"/>
                      <w:szCs w:val="26"/>
                    </w:rPr>
                  </w:pPr>
                  <w:r>
                    <w:rPr>
                      <w:sz w:val="26"/>
                      <w:szCs w:val="26"/>
                    </w:rPr>
                    <w:t>2. Nhập thông tin cần chỉnh sửa</w:t>
                  </w:r>
                </w:p>
                <w:p w14:paraId="34055ADD" w14:textId="0046ED8C" w:rsidR="00FB45EF" w:rsidRPr="0027187B" w:rsidRDefault="00FB45EF" w:rsidP="00971128">
                  <w:pPr>
                    <w:spacing w:line="360" w:lineRule="auto"/>
                    <w:rPr>
                      <w:sz w:val="26"/>
                      <w:szCs w:val="26"/>
                    </w:rPr>
                  </w:pPr>
                  <w:r>
                    <w:rPr>
                      <w:sz w:val="26"/>
                      <w:szCs w:val="26"/>
                    </w:rPr>
                    <w:t>3. Xác nhận cập nhật</w:t>
                  </w:r>
                </w:p>
              </w:tc>
              <w:tc>
                <w:tcPr>
                  <w:tcW w:w="3036" w:type="dxa"/>
                </w:tcPr>
                <w:p w14:paraId="4176BE25" w14:textId="77777777" w:rsidR="00971128" w:rsidRDefault="00971128" w:rsidP="00FB45EF">
                  <w:pPr>
                    <w:pStyle w:val="Nidungvnbn"/>
                    <w:ind w:firstLine="0"/>
                  </w:pPr>
                  <w:r w:rsidRPr="001344BA">
                    <w:t>1</w:t>
                  </w:r>
                  <w:r>
                    <w:t>.</w:t>
                  </w:r>
                  <w:r w:rsidRPr="001344BA">
                    <w:t xml:space="preserve">1. </w:t>
                  </w:r>
                  <w:r w:rsidR="00FB45EF">
                    <w:t>Hiển thị giao diện chỉnh sửa thông tin nhân viên</w:t>
                  </w:r>
                </w:p>
                <w:p w14:paraId="1BBC8EA6" w14:textId="77777777" w:rsidR="00FB45EF" w:rsidRDefault="00FB45EF" w:rsidP="00FB45EF">
                  <w:pPr>
                    <w:pStyle w:val="Nidungvnbn"/>
                    <w:ind w:firstLine="0"/>
                  </w:pPr>
                  <w:r>
                    <w:t>2.1 Hiển thị giao diện chỉnh sửa thông tin nhân viên</w:t>
                  </w:r>
                </w:p>
                <w:p w14:paraId="62675955" w14:textId="77777777" w:rsidR="00FB45EF" w:rsidRDefault="00FB45EF" w:rsidP="00FB45EF">
                  <w:pPr>
                    <w:pStyle w:val="Nidungvnbn"/>
                    <w:ind w:firstLine="0"/>
                  </w:pPr>
                  <w:r>
                    <w:t>2.2 Kiểm tra các thông tin cập nhật hợp lệ hay không</w:t>
                  </w:r>
                </w:p>
                <w:p w14:paraId="4C7B8DF3" w14:textId="5D3465CF" w:rsidR="00354814" w:rsidRPr="001344BA" w:rsidRDefault="00354814" w:rsidP="00FB45EF">
                  <w:pPr>
                    <w:pStyle w:val="Nidungvnbn"/>
                    <w:ind w:firstLine="0"/>
                  </w:pPr>
                  <w:r>
                    <w:t>3.1 Cập nhật lại thông tin đã chỉnh sửa</w:t>
                  </w:r>
                </w:p>
              </w:tc>
            </w:tr>
          </w:tbl>
          <w:p w14:paraId="23D939CA" w14:textId="45FB391C" w:rsidR="00971128" w:rsidRDefault="00971128" w:rsidP="00971128">
            <w:pPr>
              <w:pStyle w:val="TableCaption"/>
              <w:snapToGrid w:val="0"/>
              <w:jc w:val="center"/>
              <w:rPr>
                <w:rFonts w:ascii="Times New Roman" w:hAnsi="Times New Roman" w:cs="Times New Roman"/>
                <w:sz w:val="26"/>
                <w:szCs w:val="26"/>
              </w:rPr>
            </w:pPr>
            <w:r w:rsidRPr="0027187B">
              <w:rPr>
                <w:rFonts w:ascii="Times New Roman" w:hAnsi="Times New Roman" w:cs="Times New Roman"/>
                <w:b w:val="0"/>
                <w:sz w:val="26"/>
                <w:szCs w:val="26"/>
              </w:rPr>
              <w:t xml:space="preserve">                                                      </w:t>
            </w:r>
          </w:p>
        </w:tc>
      </w:tr>
      <w:tr w:rsidR="00E879A5" w:rsidRPr="0027187B" w14:paraId="1ADFCE4B" w14:textId="77777777" w:rsidTr="004F1343">
        <w:trPr>
          <w:trHeight w:val="983"/>
        </w:trPr>
        <w:tc>
          <w:tcPr>
            <w:tcW w:w="2122" w:type="dxa"/>
          </w:tcPr>
          <w:p w14:paraId="7B66E033" w14:textId="77777777" w:rsidR="00E879A5" w:rsidRPr="0027187B" w:rsidRDefault="00E879A5" w:rsidP="00E879A5">
            <w:pPr>
              <w:pStyle w:val="TableCaption"/>
              <w:snapToGrid w:val="0"/>
              <w:jc w:val="left"/>
              <w:rPr>
                <w:rFonts w:ascii="Times New Roman" w:hAnsi="Times New Roman" w:cs="Times New Roman"/>
                <w:b w:val="0"/>
                <w:sz w:val="26"/>
                <w:szCs w:val="26"/>
              </w:rPr>
            </w:pPr>
          </w:p>
          <w:p w14:paraId="34B402EF" w14:textId="77777777" w:rsidR="00E879A5" w:rsidRPr="0027187B" w:rsidRDefault="00E879A5" w:rsidP="00E879A5">
            <w:pPr>
              <w:pStyle w:val="TableCaption"/>
              <w:snapToGrid w:val="0"/>
              <w:jc w:val="left"/>
              <w:rPr>
                <w:rFonts w:ascii="Times New Roman" w:hAnsi="Times New Roman" w:cs="Times New Roman"/>
                <w:b w:val="0"/>
                <w:sz w:val="26"/>
                <w:szCs w:val="26"/>
              </w:rPr>
            </w:pPr>
          </w:p>
          <w:p w14:paraId="78E14EC8" w14:textId="77777777" w:rsidR="00E879A5" w:rsidRPr="0027187B" w:rsidRDefault="00E879A5" w:rsidP="00E879A5">
            <w:pPr>
              <w:pStyle w:val="TableCaption"/>
              <w:snapToGrid w:val="0"/>
              <w:jc w:val="left"/>
              <w:rPr>
                <w:rFonts w:ascii="Times New Roman" w:hAnsi="Times New Roman" w:cs="Times New Roman"/>
                <w:b w:val="0"/>
                <w:sz w:val="26"/>
                <w:szCs w:val="26"/>
              </w:rPr>
            </w:pPr>
          </w:p>
          <w:p w14:paraId="717229C0" w14:textId="1E649279" w:rsidR="00E879A5" w:rsidRPr="0027187B" w:rsidRDefault="00E879A5" w:rsidP="00E879A5">
            <w:pPr>
              <w:pStyle w:val="TableCaption"/>
              <w:snapToGrid w:val="0"/>
              <w:jc w:val="left"/>
              <w:rPr>
                <w:rFonts w:ascii="Times New Roman" w:hAnsi="Times New Roman" w:cs="Times New Roman"/>
                <w:b w:val="0"/>
                <w:sz w:val="26"/>
                <w:szCs w:val="26"/>
              </w:rPr>
            </w:pPr>
            <w:r>
              <w:rPr>
                <w:rFonts w:ascii="Times New Roman" w:hAnsi="Times New Roman" w:cs="Times New Roman"/>
                <w:sz w:val="26"/>
                <w:szCs w:val="26"/>
              </w:rPr>
              <w:t>Luồng thay thế 2 ( Thêm thông tin nhân viên)</w:t>
            </w:r>
          </w:p>
        </w:tc>
        <w:tc>
          <w:tcPr>
            <w:tcW w:w="6945" w:type="dxa"/>
          </w:tcPr>
          <w:tbl>
            <w:tblPr>
              <w:tblStyle w:val="TableGrid"/>
              <w:tblpPr w:leftFromText="180" w:rightFromText="180" w:vertAnchor="text" w:horzAnchor="margin" w:tblpY="136"/>
              <w:tblOverlap w:val="never"/>
              <w:tblW w:w="6091" w:type="dxa"/>
              <w:tblLayout w:type="fixed"/>
              <w:tblLook w:val="04A0" w:firstRow="1" w:lastRow="0" w:firstColumn="1" w:lastColumn="0" w:noHBand="0" w:noVBand="1"/>
            </w:tblPr>
            <w:tblGrid>
              <w:gridCol w:w="3055"/>
              <w:gridCol w:w="3036"/>
            </w:tblGrid>
            <w:tr w:rsidR="00E879A5" w:rsidRPr="0027187B" w14:paraId="2731EF65" w14:textId="77777777" w:rsidTr="004F1343">
              <w:tc>
                <w:tcPr>
                  <w:tcW w:w="3055" w:type="dxa"/>
                </w:tcPr>
                <w:p w14:paraId="4AA3506D" w14:textId="77777777" w:rsidR="00E879A5" w:rsidRPr="0027187B" w:rsidRDefault="00E879A5" w:rsidP="00E879A5">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Tác nhân</w:t>
                  </w:r>
                </w:p>
              </w:tc>
              <w:tc>
                <w:tcPr>
                  <w:tcW w:w="3036" w:type="dxa"/>
                </w:tcPr>
                <w:p w14:paraId="76514787" w14:textId="77777777" w:rsidR="00E879A5" w:rsidRPr="0027187B" w:rsidRDefault="00E879A5" w:rsidP="00E879A5">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E879A5" w:rsidRPr="0027187B" w14:paraId="26242B4C" w14:textId="77777777" w:rsidTr="004F1343">
              <w:trPr>
                <w:trHeight w:val="1536"/>
              </w:trPr>
              <w:tc>
                <w:tcPr>
                  <w:tcW w:w="3055" w:type="dxa"/>
                </w:tcPr>
                <w:p w14:paraId="41B9B827" w14:textId="4BBCB404" w:rsidR="00E879A5" w:rsidRDefault="00E879A5" w:rsidP="00E879A5">
                  <w:pPr>
                    <w:spacing w:line="360" w:lineRule="auto"/>
                    <w:rPr>
                      <w:sz w:val="26"/>
                      <w:szCs w:val="26"/>
                    </w:rPr>
                  </w:pPr>
                  <w:r w:rsidRPr="0027187B">
                    <w:rPr>
                      <w:sz w:val="26"/>
                      <w:szCs w:val="26"/>
                    </w:rPr>
                    <w:t>1</w:t>
                  </w:r>
                  <w:r>
                    <w:rPr>
                      <w:sz w:val="26"/>
                      <w:szCs w:val="26"/>
                    </w:rPr>
                    <w:t xml:space="preserve">. </w:t>
                  </w:r>
                  <w:r w:rsidR="00493DA9">
                    <w:rPr>
                      <w:sz w:val="26"/>
                      <w:szCs w:val="26"/>
                    </w:rPr>
                    <w:t>Thêm</w:t>
                  </w:r>
                  <w:r>
                    <w:rPr>
                      <w:sz w:val="26"/>
                      <w:szCs w:val="26"/>
                    </w:rPr>
                    <w:t xml:space="preserve"> thông tin nhân viên</w:t>
                  </w:r>
                </w:p>
                <w:p w14:paraId="0CDA8E6E" w14:textId="0E9DA1B2" w:rsidR="00E879A5" w:rsidRDefault="00E879A5" w:rsidP="00E879A5">
                  <w:pPr>
                    <w:spacing w:line="360" w:lineRule="auto"/>
                    <w:rPr>
                      <w:sz w:val="26"/>
                      <w:szCs w:val="26"/>
                    </w:rPr>
                  </w:pPr>
                  <w:r>
                    <w:rPr>
                      <w:sz w:val="26"/>
                      <w:szCs w:val="26"/>
                    </w:rPr>
                    <w:t xml:space="preserve">2. Nhập thông tin cần </w:t>
                  </w:r>
                  <w:r w:rsidR="00493DA9">
                    <w:rPr>
                      <w:sz w:val="26"/>
                      <w:szCs w:val="26"/>
                    </w:rPr>
                    <w:t>thêm</w:t>
                  </w:r>
                </w:p>
                <w:p w14:paraId="3796D8C5" w14:textId="77777777" w:rsidR="00E879A5" w:rsidRPr="0027187B" w:rsidRDefault="00E879A5" w:rsidP="00E879A5">
                  <w:pPr>
                    <w:spacing w:line="360" w:lineRule="auto"/>
                    <w:rPr>
                      <w:sz w:val="26"/>
                      <w:szCs w:val="26"/>
                    </w:rPr>
                  </w:pPr>
                  <w:r>
                    <w:rPr>
                      <w:sz w:val="26"/>
                      <w:szCs w:val="26"/>
                    </w:rPr>
                    <w:t>3. Xác nhận cập nhật</w:t>
                  </w:r>
                </w:p>
              </w:tc>
              <w:tc>
                <w:tcPr>
                  <w:tcW w:w="3036" w:type="dxa"/>
                </w:tcPr>
                <w:p w14:paraId="3106C9FF" w14:textId="5C5C062F" w:rsidR="00E879A5" w:rsidRDefault="00E879A5" w:rsidP="00E879A5">
                  <w:pPr>
                    <w:pStyle w:val="Nidungvnbn"/>
                    <w:ind w:firstLine="0"/>
                  </w:pPr>
                  <w:r w:rsidRPr="001344BA">
                    <w:t>1</w:t>
                  </w:r>
                  <w:r>
                    <w:t>.</w:t>
                  </w:r>
                  <w:r w:rsidRPr="001344BA">
                    <w:t xml:space="preserve">1. </w:t>
                  </w:r>
                  <w:r>
                    <w:t xml:space="preserve">Hiển thị giao diện </w:t>
                  </w:r>
                  <w:r w:rsidR="00493DA9">
                    <w:t xml:space="preserve">thêm </w:t>
                  </w:r>
                  <w:r>
                    <w:t>thông tin nhân viên</w:t>
                  </w:r>
                </w:p>
                <w:p w14:paraId="6C7FF99A" w14:textId="64C13E71" w:rsidR="00E879A5" w:rsidRDefault="00E879A5" w:rsidP="00E879A5">
                  <w:pPr>
                    <w:pStyle w:val="Nidungvnbn"/>
                    <w:ind w:firstLine="0"/>
                  </w:pPr>
                  <w:r>
                    <w:t xml:space="preserve">2.1 Hiển thị giao diện </w:t>
                  </w:r>
                  <w:r w:rsidR="00493DA9">
                    <w:t xml:space="preserve">nhập </w:t>
                  </w:r>
                  <w:r>
                    <w:t>thông tin nhân viên</w:t>
                  </w:r>
                </w:p>
                <w:p w14:paraId="04976B1B" w14:textId="14EEFAE5" w:rsidR="00E879A5" w:rsidRDefault="00E879A5" w:rsidP="00E879A5">
                  <w:pPr>
                    <w:pStyle w:val="Nidungvnbn"/>
                    <w:ind w:firstLine="0"/>
                  </w:pPr>
                  <w:r>
                    <w:t xml:space="preserve">2.2 Kiểm tra các thông tin </w:t>
                  </w:r>
                  <w:r w:rsidR="00493DA9">
                    <w:t xml:space="preserve">nhập có </w:t>
                  </w:r>
                  <w:r>
                    <w:t>hợp lệ hay không</w:t>
                  </w:r>
                </w:p>
                <w:p w14:paraId="3FF49C7D" w14:textId="53FE48D9" w:rsidR="00E879A5" w:rsidRPr="001344BA" w:rsidRDefault="00E879A5" w:rsidP="00E879A5">
                  <w:pPr>
                    <w:pStyle w:val="Nidungvnbn"/>
                    <w:ind w:firstLine="0"/>
                  </w:pPr>
                  <w:r>
                    <w:t>3.1 Cập</w:t>
                  </w:r>
                  <w:r w:rsidR="00493DA9">
                    <w:t xml:space="preserve"> nhật lại thông tin đã vừa được thêm</w:t>
                  </w:r>
                </w:p>
              </w:tc>
            </w:tr>
          </w:tbl>
          <w:p w14:paraId="43B892AD" w14:textId="549DCBD0" w:rsidR="00E879A5" w:rsidRDefault="00E879A5" w:rsidP="00E879A5">
            <w:pPr>
              <w:pStyle w:val="TableCaption"/>
              <w:snapToGrid w:val="0"/>
              <w:jc w:val="center"/>
              <w:rPr>
                <w:rFonts w:ascii="Times New Roman" w:hAnsi="Times New Roman" w:cs="Times New Roman"/>
                <w:sz w:val="26"/>
                <w:szCs w:val="26"/>
              </w:rPr>
            </w:pPr>
            <w:r w:rsidRPr="0027187B">
              <w:rPr>
                <w:rFonts w:ascii="Times New Roman" w:hAnsi="Times New Roman" w:cs="Times New Roman"/>
                <w:b w:val="0"/>
                <w:sz w:val="26"/>
                <w:szCs w:val="26"/>
              </w:rPr>
              <w:t xml:space="preserve">                                                      </w:t>
            </w:r>
          </w:p>
        </w:tc>
      </w:tr>
      <w:tr w:rsidR="00493DA9" w:rsidRPr="0027187B" w14:paraId="24384CED" w14:textId="77777777" w:rsidTr="004F1343">
        <w:trPr>
          <w:trHeight w:val="983"/>
        </w:trPr>
        <w:tc>
          <w:tcPr>
            <w:tcW w:w="2122" w:type="dxa"/>
          </w:tcPr>
          <w:p w14:paraId="1D6F5CEC" w14:textId="77777777" w:rsidR="00493DA9" w:rsidRPr="0027187B" w:rsidRDefault="00493DA9" w:rsidP="00493DA9">
            <w:pPr>
              <w:pStyle w:val="TableCaption"/>
              <w:snapToGrid w:val="0"/>
              <w:jc w:val="left"/>
              <w:rPr>
                <w:rFonts w:ascii="Times New Roman" w:hAnsi="Times New Roman" w:cs="Times New Roman"/>
                <w:b w:val="0"/>
                <w:sz w:val="26"/>
                <w:szCs w:val="26"/>
              </w:rPr>
            </w:pPr>
          </w:p>
          <w:p w14:paraId="544C87ED" w14:textId="77777777" w:rsidR="00493DA9" w:rsidRPr="0027187B" w:rsidRDefault="00493DA9" w:rsidP="00493DA9">
            <w:pPr>
              <w:pStyle w:val="TableCaption"/>
              <w:snapToGrid w:val="0"/>
              <w:jc w:val="left"/>
              <w:rPr>
                <w:rFonts w:ascii="Times New Roman" w:hAnsi="Times New Roman" w:cs="Times New Roman"/>
                <w:b w:val="0"/>
                <w:sz w:val="26"/>
                <w:szCs w:val="26"/>
              </w:rPr>
            </w:pPr>
          </w:p>
          <w:p w14:paraId="17075FCC" w14:textId="77777777" w:rsidR="00493DA9" w:rsidRPr="0027187B" w:rsidRDefault="00493DA9" w:rsidP="00493DA9">
            <w:pPr>
              <w:pStyle w:val="TableCaption"/>
              <w:snapToGrid w:val="0"/>
              <w:jc w:val="left"/>
              <w:rPr>
                <w:rFonts w:ascii="Times New Roman" w:hAnsi="Times New Roman" w:cs="Times New Roman"/>
                <w:b w:val="0"/>
                <w:sz w:val="26"/>
                <w:szCs w:val="26"/>
              </w:rPr>
            </w:pPr>
          </w:p>
          <w:p w14:paraId="23E7940A" w14:textId="23EF8C4B" w:rsidR="00493DA9" w:rsidRPr="0027187B" w:rsidRDefault="00493DA9" w:rsidP="00493DA9">
            <w:pPr>
              <w:pStyle w:val="TableCaption"/>
              <w:snapToGrid w:val="0"/>
              <w:jc w:val="left"/>
              <w:rPr>
                <w:rFonts w:ascii="Times New Roman" w:hAnsi="Times New Roman" w:cs="Times New Roman"/>
                <w:b w:val="0"/>
                <w:sz w:val="26"/>
                <w:szCs w:val="26"/>
              </w:rPr>
            </w:pPr>
            <w:r>
              <w:rPr>
                <w:rFonts w:ascii="Times New Roman" w:hAnsi="Times New Roman" w:cs="Times New Roman"/>
                <w:sz w:val="26"/>
                <w:szCs w:val="26"/>
              </w:rPr>
              <w:t>Luồng thay thế 3 ( Xóa thông tin nhân viên)</w:t>
            </w:r>
          </w:p>
        </w:tc>
        <w:tc>
          <w:tcPr>
            <w:tcW w:w="6945" w:type="dxa"/>
          </w:tcPr>
          <w:tbl>
            <w:tblPr>
              <w:tblStyle w:val="TableGrid"/>
              <w:tblpPr w:leftFromText="180" w:rightFromText="180" w:vertAnchor="text" w:horzAnchor="margin" w:tblpY="136"/>
              <w:tblOverlap w:val="never"/>
              <w:tblW w:w="6091" w:type="dxa"/>
              <w:tblLayout w:type="fixed"/>
              <w:tblLook w:val="04A0" w:firstRow="1" w:lastRow="0" w:firstColumn="1" w:lastColumn="0" w:noHBand="0" w:noVBand="1"/>
            </w:tblPr>
            <w:tblGrid>
              <w:gridCol w:w="3055"/>
              <w:gridCol w:w="3036"/>
            </w:tblGrid>
            <w:tr w:rsidR="00493DA9" w:rsidRPr="0027187B" w14:paraId="55F2E79E" w14:textId="77777777" w:rsidTr="004F1343">
              <w:tc>
                <w:tcPr>
                  <w:tcW w:w="3055" w:type="dxa"/>
                </w:tcPr>
                <w:p w14:paraId="50A0AAA6" w14:textId="77777777" w:rsidR="00493DA9" w:rsidRPr="0027187B" w:rsidRDefault="00493DA9" w:rsidP="00493DA9">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Tác nhân</w:t>
                  </w:r>
                </w:p>
              </w:tc>
              <w:tc>
                <w:tcPr>
                  <w:tcW w:w="3036" w:type="dxa"/>
                </w:tcPr>
                <w:p w14:paraId="3EBF8F8D" w14:textId="77777777" w:rsidR="00493DA9" w:rsidRPr="0027187B" w:rsidRDefault="00493DA9" w:rsidP="00493DA9">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493DA9" w:rsidRPr="0027187B" w14:paraId="790AC9DF" w14:textId="77777777" w:rsidTr="004F1343">
              <w:trPr>
                <w:trHeight w:val="1536"/>
              </w:trPr>
              <w:tc>
                <w:tcPr>
                  <w:tcW w:w="3055" w:type="dxa"/>
                </w:tcPr>
                <w:p w14:paraId="62AC789B" w14:textId="2B6C7431" w:rsidR="00493DA9" w:rsidRDefault="00493DA9" w:rsidP="00493DA9">
                  <w:pPr>
                    <w:spacing w:line="360" w:lineRule="auto"/>
                    <w:rPr>
                      <w:sz w:val="26"/>
                      <w:szCs w:val="26"/>
                    </w:rPr>
                  </w:pPr>
                  <w:r w:rsidRPr="0027187B">
                    <w:rPr>
                      <w:sz w:val="26"/>
                      <w:szCs w:val="26"/>
                    </w:rPr>
                    <w:t>1</w:t>
                  </w:r>
                  <w:r>
                    <w:rPr>
                      <w:sz w:val="26"/>
                      <w:szCs w:val="26"/>
                    </w:rPr>
                    <w:t>. Xóa thông tin nhân viên</w:t>
                  </w:r>
                </w:p>
                <w:p w14:paraId="0D9BB4D8" w14:textId="437DEA96" w:rsidR="00493DA9" w:rsidRDefault="00493DA9" w:rsidP="00493DA9">
                  <w:pPr>
                    <w:spacing w:line="360" w:lineRule="auto"/>
                    <w:rPr>
                      <w:sz w:val="26"/>
                      <w:szCs w:val="26"/>
                    </w:rPr>
                  </w:pPr>
                  <w:r>
                    <w:rPr>
                      <w:sz w:val="26"/>
                      <w:szCs w:val="26"/>
                    </w:rPr>
                    <w:t>2. Chọn nhân viên cần xóa</w:t>
                  </w:r>
                </w:p>
                <w:p w14:paraId="2975707A" w14:textId="3D55F3A3" w:rsidR="00493DA9" w:rsidRPr="0027187B" w:rsidRDefault="00493DA9" w:rsidP="00493DA9">
                  <w:pPr>
                    <w:spacing w:line="360" w:lineRule="auto"/>
                    <w:rPr>
                      <w:sz w:val="26"/>
                      <w:szCs w:val="26"/>
                    </w:rPr>
                  </w:pPr>
                  <w:r>
                    <w:rPr>
                      <w:sz w:val="26"/>
                      <w:szCs w:val="26"/>
                    </w:rPr>
                    <w:t>3. Xác nhận xóa nhân viên</w:t>
                  </w:r>
                </w:p>
              </w:tc>
              <w:tc>
                <w:tcPr>
                  <w:tcW w:w="3036" w:type="dxa"/>
                </w:tcPr>
                <w:p w14:paraId="1968C008" w14:textId="0A97B463" w:rsidR="00493DA9" w:rsidRDefault="00493DA9" w:rsidP="00493DA9">
                  <w:pPr>
                    <w:pStyle w:val="Nidungvnbn"/>
                    <w:ind w:firstLine="0"/>
                  </w:pPr>
                  <w:r w:rsidRPr="001344BA">
                    <w:t>1</w:t>
                  </w:r>
                  <w:r>
                    <w:t>.</w:t>
                  </w:r>
                  <w:r w:rsidRPr="001344BA">
                    <w:t xml:space="preserve">1. </w:t>
                  </w:r>
                  <w:r>
                    <w:t>Hiển thị giao diện danh sách các nhân viên</w:t>
                  </w:r>
                </w:p>
                <w:p w14:paraId="629B9FDD" w14:textId="6B4BA87C" w:rsidR="00493DA9" w:rsidRDefault="00493DA9" w:rsidP="00493DA9">
                  <w:pPr>
                    <w:pStyle w:val="Nidungvnbn"/>
                    <w:ind w:firstLine="0"/>
                  </w:pPr>
                  <w:r>
                    <w:t>2.1 Hiển thị giao diện xác nhận xóa nhân viên</w:t>
                  </w:r>
                </w:p>
                <w:p w14:paraId="3F108D55" w14:textId="3E26BBAB" w:rsidR="00493DA9" w:rsidRPr="001344BA" w:rsidRDefault="00493DA9" w:rsidP="00493DA9">
                  <w:pPr>
                    <w:pStyle w:val="Nidungvnbn"/>
                    <w:ind w:firstLine="0"/>
                  </w:pPr>
                  <w:r>
                    <w:lastRenderedPageBreak/>
                    <w:t>3.1 Cập nhật lại danh sách các nhân viên của khách sạn</w:t>
                  </w:r>
                </w:p>
              </w:tc>
            </w:tr>
          </w:tbl>
          <w:p w14:paraId="06271409" w14:textId="2DEF619B" w:rsidR="00493DA9" w:rsidRDefault="00493DA9" w:rsidP="00493DA9">
            <w:pPr>
              <w:pStyle w:val="TableCaption"/>
              <w:snapToGrid w:val="0"/>
              <w:jc w:val="center"/>
              <w:rPr>
                <w:rFonts w:ascii="Times New Roman" w:hAnsi="Times New Roman" w:cs="Times New Roman"/>
                <w:sz w:val="26"/>
                <w:szCs w:val="26"/>
              </w:rPr>
            </w:pPr>
            <w:r w:rsidRPr="0027187B">
              <w:rPr>
                <w:rFonts w:ascii="Times New Roman" w:hAnsi="Times New Roman" w:cs="Times New Roman"/>
                <w:b w:val="0"/>
                <w:sz w:val="26"/>
                <w:szCs w:val="26"/>
              </w:rPr>
              <w:lastRenderedPageBreak/>
              <w:t xml:space="preserve">                                                      </w:t>
            </w:r>
          </w:p>
        </w:tc>
      </w:tr>
      <w:tr w:rsidR="00493DA9" w:rsidRPr="0027187B" w14:paraId="53D2EFA7" w14:textId="77777777" w:rsidTr="004F1343">
        <w:trPr>
          <w:trHeight w:val="1044"/>
        </w:trPr>
        <w:tc>
          <w:tcPr>
            <w:tcW w:w="2122" w:type="dxa"/>
          </w:tcPr>
          <w:p w14:paraId="15D647BB" w14:textId="77777777" w:rsidR="00493DA9" w:rsidRPr="0027187B" w:rsidRDefault="00493DA9" w:rsidP="00493DA9">
            <w:pPr>
              <w:pStyle w:val="TableCaption"/>
              <w:tabs>
                <w:tab w:val="left" w:pos="1878"/>
              </w:tabs>
              <w:snapToGrid w:val="0"/>
              <w:jc w:val="left"/>
              <w:rPr>
                <w:rFonts w:ascii="Times New Roman" w:hAnsi="Times New Roman" w:cs="Times New Roman"/>
                <w:sz w:val="26"/>
                <w:szCs w:val="26"/>
              </w:rPr>
            </w:pPr>
            <w:r w:rsidRPr="0027187B">
              <w:rPr>
                <w:rFonts w:ascii="Times New Roman" w:hAnsi="Times New Roman" w:cs="Times New Roman"/>
                <w:sz w:val="26"/>
                <w:szCs w:val="26"/>
              </w:rPr>
              <w:lastRenderedPageBreak/>
              <w:t>Ngoại lệ</w:t>
            </w:r>
          </w:p>
        </w:tc>
        <w:tc>
          <w:tcPr>
            <w:tcW w:w="6945" w:type="dxa"/>
          </w:tcPr>
          <w:p w14:paraId="588A7C64" w14:textId="77777777" w:rsidR="00493DA9" w:rsidRPr="0027187B" w:rsidRDefault="00493DA9" w:rsidP="00493DA9">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Không</w:t>
            </w:r>
          </w:p>
        </w:tc>
      </w:tr>
    </w:tbl>
    <w:p w14:paraId="3EAF94EB" w14:textId="6824512D" w:rsidR="00927E80" w:rsidRDefault="00927E80" w:rsidP="009C6B43">
      <w:pPr>
        <w:tabs>
          <w:tab w:val="center" w:pos="6379"/>
        </w:tabs>
        <w:spacing w:after="200" w:line="276" w:lineRule="auto"/>
        <w:rPr>
          <w:b/>
          <w:sz w:val="32"/>
          <w:szCs w:val="32"/>
        </w:rPr>
      </w:pPr>
    </w:p>
    <w:p w14:paraId="1E406DE5" w14:textId="46E4FC2E" w:rsidR="00D00CBE" w:rsidRDefault="00D00CBE" w:rsidP="00D00CBE">
      <w:pPr>
        <w:pStyle w:val="Tiumccp1"/>
      </w:pPr>
      <w:bookmarkStart w:id="34" w:name="_Toc53584374"/>
      <w:r>
        <w:t>3</w:t>
      </w:r>
      <w:r w:rsidR="007F0D4F">
        <w:t>.16</w:t>
      </w:r>
      <w:r>
        <w:t xml:space="preserve"> Usecase Quản lý thông tin </w:t>
      </w:r>
      <w:r w:rsidR="007F0D4F">
        <w:t>admin ( UC16</w:t>
      </w:r>
      <w:r>
        <w:t>)</w:t>
      </w:r>
      <w:bookmarkEnd w:id="34"/>
    </w:p>
    <w:tbl>
      <w:tblPr>
        <w:tblStyle w:val="TableGrid"/>
        <w:tblW w:w="9067" w:type="dxa"/>
        <w:tblLayout w:type="fixed"/>
        <w:tblLook w:val="04A0" w:firstRow="1" w:lastRow="0" w:firstColumn="1" w:lastColumn="0" w:noHBand="0" w:noVBand="1"/>
      </w:tblPr>
      <w:tblGrid>
        <w:gridCol w:w="2122"/>
        <w:gridCol w:w="6945"/>
      </w:tblGrid>
      <w:tr w:rsidR="00D00CBE" w:rsidRPr="0027187B" w14:paraId="119ED971" w14:textId="77777777" w:rsidTr="004F1343">
        <w:tc>
          <w:tcPr>
            <w:tcW w:w="2122" w:type="dxa"/>
          </w:tcPr>
          <w:p w14:paraId="28C4A5B0" w14:textId="77777777" w:rsidR="00D00CBE" w:rsidRPr="0027187B" w:rsidRDefault="00D00CBE"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 xml:space="preserve">Tên use case </w:t>
            </w:r>
          </w:p>
        </w:tc>
        <w:tc>
          <w:tcPr>
            <w:tcW w:w="6945" w:type="dxa"/>
          </w:tcPr>
          <w:p w14:paraId="1B150CF5" w14:textId="33D01803" w:rsidR="00D00CBE" w:rsidRPr="0027187B" w:rsidRDefault="00D00CBE"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Q</w:t>
            </w:r>
            <w:r w:rsidR="00D27D49">
              <w:rPr>
                <w:rFonts w:ascii="Times New Roman" w:hAnsi="Times New Roman" w:cs="Times New Roman"/>
                <w:b w:val="0"/>
                <w:sz w:val="26"/>
                <w:szCs w:val="26"/>
              </w:rPr>
              <w:t>uản lý thông tin admin</w:t>
            </w:r>
          </w:p>
        </w:tc>
      </w:tr>
      <w:tr w:rsidR="00D00CBE" w:rsidRPr="0027187B" w14:paraId="5723774D" w14:textId="77777777" w:rsidTr="004F1343">
        <w:tc>
          <w:tcPr>
            <w:tcW w:w="2122" w:type="dxa"/>
          </w:tcPr>
          <w:p w14:paraId="16086DA4" w14:textId="77777777" w:rsidR="00D00CBE" w:rsidRPr="0027187B" w:rsidRDefault="00D00CBE"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Ngữ cảnh</w:t>
            </w:r>
          </w:p>
        </w:tc>
        <w:tc>
          <w:tcPr>
            <w:tcW w:w="6945" w:type="dxa"/>
          </w:tcPr>
          <w:p w14:paraId="5C62D8C9" w14:textId="77777777" w:rsidR="00D00CBE" w:rsidRPr="0027187B" w:rsidRDefault="00D00CBE"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Trực tiếp tại khách sạn</w:t>
            </w:r>
          </w:p>
        </w:tc>
      </w:tr>
      <w:tr w:rsidR="00D00CBE" w:rsidRPr="0027187B" w14:paraId="2B014156" w14:textId="77777777" w:rsidTr="004F1343">
        <w:tc>
          <w:tcPr>
            <w:tcW w:w="2122" w:type="dxa"/>
          </w:tcPr>
          <w:p w14:paraId="06A4AE7A" w14:textId="77777777" w:rsidR="00D00CBE" w:rsidRPr="0027187B" w:rsidRDefault="00D00CBE"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Mục đích</w:t>
            </w:r>
          </w:p>
        </w:tc>
        <w:tc>
          <w:tcPr>
            <w:tcW w:w="6945" w:type="dxa"/>
          </w:tcPr>
          <w:p w14:paraId="76C62834" w14:textId="76B730B7" w:rsidR="00D00CBE" w:rsidRPr="0027187B" w:rsidRDefault="00D00CBE" w:rsidP="00D27D49">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Quản lý các thông tin của </w:t>
            </w:r>
            <w:r w:rsidR="00D27D49">
              <w:rPr>
                <w:rFonts w:ascii="Times New Roman" w:hAnsi="Times New Roman" w:cs="Times New Roman"/>
                <w:b w:val="0"/>
                <w:sz w:val="26"/>
                <w:szCs w:val="26"/>
              </w:rPr>
              <w:t>admin</w:t>
            </w:r>
          </w:p>
        </w:tc>
      </w:tr>
      <w:tr w:rsidR="00D00CBE" w:rsidRPr="0027187B" w14:paraId="21CD2ECC" w14:textId="77777777" w:rsidTr="004F1343">
        <w:trPr>
          <w:trHeight w:val="873"/>
        </w:trPr>
        <w:tc>
          <w:tcPr>
            <w:tcW w:w="2122" w:type="dxa"/>
          </w:tcPr>
          <w:p w14:paraId="6A345030" w14:textId="77777777" w:rsidR="00D00CBE" w:rsidRPr="0027187B" w:rsidRDefault="00D00CBE" w:rsidP="004F1343">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Mô tả</w:t>
            </w:r>
          </w:p>
        </w:tc>
        <w:tc>
          <w:tcPr>
            <w:tcW w:w="6945" w:type="dxa"/>
          </w:tcPr>
          <w:p w14:paraId="73F53A5E" w14:textId="285B9EB5" w:rsidR="00D00CBE" w:rsidRPr="0027187B" w:rsidRDefault="00D27D49" w:rsidP="00D27D49">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Ban giám đốc</w:t>
            </w:r>
            <w:r w:rsidR="00D00CBE">
              <w:rPr>
                <w:rFonts w:ascii="Times New Roman" w:hAnsi="Times New Roman" w:cs="Times New Roman"/>
                <w:b w:val="0"/>
                <w:sz w:val="26"/>
                <w:szCs w:val="26"/>
              </w:rPr>
              <w:t xml:space="preserve"> có quyền quản lý các thông tin của </w:t>
            </w:r>
            <w:r>
              <w:rPr>
                <w:rFonts w:ascii="Times New Roman" w:hAnsi="Times New Roman" w:cs="Times New Roman"/>
                <w:b w:val="0"/>
                <w:sz w:val="26"/>
                <w:szCs w:val="26"/>
              </w:rPr>
              <w:t xml:space="preserve">admin </w:t>
            </w:r>
            <w:r w:rsidR="00D00CBE">
              <w:rPr>
                <w:rFonts w:ascii="Times New Roman" w:hAnsi="Times New Roman" w:cs="Times New Roman"/>
                <w:b w:val="0"/>
                <w:sz w:val="26"/>
                <w:szCs w:val="26"/>
              </w:rPr>
              <w:t>dựa trên các chức năng thêm, xóa, sửa thông tin</w:t>
            </w:r>
            <w:r>
              <w:rPr>
                <w:rFonts w:ascii="Times New Roman" w:hAnsi="Times New Roman" w:cs="Times New Roman"/>
                <w:b w:val="0"/>
                <w:sz w:val="26"/>
                <w:szCs w:val="26"/>
              </w:rPr>
              <w:t xml:space="preserve"> admin</w:t>
            </w:r>
          </w:p>
        </w:tc>
      </w:tr>
      <w:tr w:rsidR="00D00CBE" w:rsidRPr="0027187B" w14:paraId="4ACCB0B0" w14:textId="77777777" w:rsidTr="004F1343">
        <w:trPr>
          <w:trHeight w:val="873"/>
        </w:trPr>
        <w:tc>
          <w:tcPr>
            <w:tcW w:w="2122" w:type="dxa"/>
          </w:tcPr>
          <w:p w14:paraId="57890B52" w14:textId="77777777" w:rsidR="00D00CBE" w:rsidRDefault="00D00CBE"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Sự kiện kích hoạt</w:t>
            </w:r>
          </w:p>
        </w:tc>
        <w:tc>
          <w:tcPr>
            <w:tcW w:w="6945" w:type="dxa"/>
          </w:tcPr>
          <w:p w14:paraId="3F842002" w14:textId="06C5C95C" w:rsidR="00D00CBE" w:rsidRDefault="00D00CBE"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Chọn mở “Q</w:t>
            </w:r>
            <w:r w:rsidR="00D27D49">
              <w:rPr>
                <w:rFonts w:ascii="Times New Roman" w:hAnsi="Times New Roman" w:cs="Times New Roman"/>
                <w:b w:val="0"/>
                <w:sz w:val="26"/>
                <w:szCs w:val="26"/>
              </w:rPr>
              <w:t>uản lý Admin</w:t>
            </w:r>
            <w:r>
              <w:rPr>
                <w:rFonts w:ascii="Times New Roman" w:hAnsi="Times New Roman" w:cs="Times New Roman"/>
                <w:b w:val="0"/>
                <w:sz w:val="26"/>
                <w:szCs w:val="26"/>
              </w:rPr>
              <w:t>”</w:t>
            </w:r>
          </w:p>
        </w:tc>
      </w:tr>
      <w:tr w:rsidR="00D00CBE" w:rsidRPr="0027187B" w14:paraId="79C5E939" w14:textId="77777777" w:rsidTr="004F1343">
        <w:trPr>
          <w:trHeight w:val="468"/>
        </w:trPr>
        <w:tc>
          <w:tcPr>
            <w:tcW w:w="2122" w:type="dxa"/>
          </w:tcPr>
          <w:p w14:paraId="29A3201D" w14:textId="77777777" w:rsidR="00D00CBE" w:rsidRPr="0027187B" w:rsidRDefault="00D00CBE"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Tác nhâ</w:t>
            </w:r>
            <w:r>
              <w:rPr>
                <w:rFonts w:ascii="Times New Roman" w:hAnsi="Times New Roman" w:cs="Times New Roman"/>
                <w:sz w:val="26"/>
                <w:szCs w:val="26"/>
              </w:rPr>
              <w:t>n</w:t>
            </w:r>
          </w:p>
        </w:tc>
        <w:tc>
          <w:tcPr>
            <w:tcW w:w="6945" w:type="dxa"/>
          </w:tcPr>
          <w:p w14:paraId="7213B9A5" w14:textId="229E3D84" w:rsidR="00D00CBE" w:rsidRPr="0027187B" w:rsidRDefault="005A6B62"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Ban giám đốc</w:t>
            </w:r>
          </w:p>
        </w:tc>
      </w:tr>
      <w:tr w:rsidR="00D00CBE" w:rsidRPr="0027187B" w14:paraId="2CD4EF2D" w14:textId="77777777" w:rsidTr="004F1343">
        <w:trPr>
          <w:trHeight w:val="468"/>
        </w:trPr>
        <w:tc>
          <w:tcPr>
            <w:tcW w:w="2122" w:type="dxa"/>
          </w:tcPr>
          <w:p w14:paraId="38911A55" w14:textId="77777777" w:rsidR="00D00CBE" w:rsidRPr="0027187B" w:rsidRDefault="00D00CBE"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UC liên quan</w:t>
            </w:r>
          </w:p>
        </w:tc>
        <w:tc>
          <w:tcPr>
            <w:tcW w:w="6945" w:type="dxa"/>
          </w:tcPr>
          <w:p w14:paraId="31ABF4A3" w14:textId="77777777" w:rsidR="00D00CBE" w:rsidRDefault="00D00CBE"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Đăng nhập</w:t>
            </w:r>
          </w:p>
        </w:tc>
      </w:tr>
      <w:tr w:rsidR="00D00CBE" w:rsidRPr="0027187B" w14:paraId="27E7FE07" w14:textId="77777777" w:rsidTr="004F1343">
        <w:trPr>
          <w:trHeight w:val="432"/>
        </w:trPr>
        <w:tc>
          <w:tcPr>
            <w:tcW w:w="2122" w:type="dxa"/>
          </w:tcPr>
          <w:p w14:paraId="7FE862A4" w14:textId="77777777" w:rsidR="00D00CBE" w:rsidRPr="0027187B" w:rsidRDefault="00D00CBE" w:rsidP="004F1343">
            <w:pPr>
              <w:pStyle w:val="TableCaption"/>
              <w:snapToGrid w:val="0"/>
              <w:jc w:val="left"/>
              <w:rPr>
                <w:rFonts w:ascii="Times New Roman" w:hAnsi="Times New Roman" w:cs="Times New Roman"/>
                <w:sz w:val="26"/>
                <w:szCs w:val="26"/>
              </w:rPr>
            </w:pPr>
            <w:r>
              <w:rPr>
                <w:rFonts w:ascii="Times New Roman" w:hAnsi="Times New Roman" w:cs="Times New Roman"/>
                <w:sz w:val="26"/>
                <w:szCs w:val="26"/>
              </w:rPr>
              <w:t>Stakeholders</w:t>
            </w:r>
          </w:p>
        </w:tc>
        <w:tc>
          <w:tcPr>
            <w:tcW w:w="6945" w:type="dxa"/>
          </w:tcPr>
          <w:p w14:paraId="111D30DB" w14:textId="6FAE500C" w:rsidR="00D00CBE" w:rsidRPr="0027187B" w:rsidRDefault="00426787"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admin</w:t>
            </w:r>
          </w:p>
        </w:tc>
      </w:tr>
      <w:tr w:rsidR="00D00CBE" w:rsidRPr="0027187B" w14:paraId="4354A51C" w14:textId="77777777" w:rsidTr="004F1343">
        <w:trPr>
          <w:trHeight w:val="432"/>
        </w:trPr>
        <w:tc>
          <w:tcPr>
            <w:tcW w:w="2122" w:type="dxa"/>
          </w:tcPr>
          <w:p w14:paraId="0A091C6D" w14:textId="77777777" w:rsidR="00D00CBE" w:rsidRPr="0027187B" w:rsidRDefault="00D00CBE"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Điều kiện tiên quyết</w:t>
            </w:r>
          </w:p>
        </w:tc>
        <w:tc>
          <w:tcPr>
            <w:tcW w:w="6945" w:type="dxa"/>
          </w:tcPr>
          <w:p w14:paraId="1A9438D3" w14:textId="77777777" w:rsidR="00D00CBE" w:rsidRPr="0027187B" w:rsidRDefault="00D00CBE"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Đã đăng nhập vào hệ thống và được phân quyền</w:t>
            </w:r>
          </w:p>
        </w:tc>
      </w:tr>
      <w:tr w:rsidR="00D00CBE" w:rsidRPr="0027187B" w14:paraId="33F858A9" w14:textId="77777777" w:rsidTr="004F1343">
        <w:trPr>
          <w:trHeight w:val="432"/>
        </w:trPr>
        <w:tc>
          <w:tcPr>
            <w:tcW w:w="2122" w:type="dxa"/>
          </w:tcPr>
          <w:p w14:paraId="214EEE54" w14:textId="77777777" w:rsidR="00D00CBE" w:rsidRPr="0027187B" w:rsidRDefault="00D00CBE"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Điều kiện sau</w:t>
            </w:r>
          </w:p>
        </w:tc>
        <w:tc>
          <w:tcPr>
            <w:tcW w:w="6945" w:type="dxa"/>
          </w:tcPr>
          <w:p w14:paraId="6C19C71B" w14:textId="0154DCEA" w:rsidR="00D00CBE" w:rsidRPr="0027187B" w:rsidRDefault="00D00CBE" w:rsidP="00426787">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 xml:space="preserve">Hiển thị thông tin </w:t>
            </w:r>
            <w:r w:rsidR="00426787">
              <w:rPr>
                <w:rFonts w:ascii="Times New Roman" w:hAnsi="Times New Roman" w:cs="Times New Roman"/>
                <w:b w:val="0"/>
                <w:sz w:val="26"/>
                <w:szCs w:val="26"/>
              </w:rPr>
              <w:t>các admin</w:t>
            </w:r>
          </w:p>
        </w:tc>
      </w:tr>
      <w:tr w:rsidR="00D00CBE" w:rsidRPr="0027187B" w14:paraId="53B8D92A" w14:textId="77777777" w:rsidTr="004F1343">
        <w:trPr>
          <w:trHeight w:val="983"/>
        </w:trPr>
        <w:tc>
          <w:tcPr>
            <w:tcW w:w="2122" w:type="dxa"/>
          </w:tcPr>
          <w:p w14:paraId="596E1CFD" w14:textId="77777777" w:rsidR="00D00CBE" w:rsidRPr="0027187B" w:rsidRDefault="00D00CBE" w:rsidP="004F1343">
            <w:pPr>
              <w:pStyle w:val="TableCaption"/>
              <w:snapToGrid w:val="0"/>
              <w:jc w:val="left"/>
              <w:rPr>
                <w:rFonts w:ascii="Times New Roman" w:hAnsi="Times New Roman" w:cs="Times New Roman"/>
                <w:b w:val="0"/>
                <w:sz w:val="26"/>
                <w:szCs w:val="26"/>
              </w:rPr>
            </w:pPr>
          </w:p>
          <w:p w14:paraId="705B0EB1" w14:textId="77777777" w:rsidR="00D00CBE" w:rsidRPr="0027187B" w:rsidRDefault="00D00CBE" w:rsidP="004F1343">
            <w:pPr>
              <w:pStyle w:val="TableCaption"/>
              <w:snapToGrid w:val="0"/>
              <w:jc w:val="left"/>
              <w:rPr>
                <w:rFonts w:ascii="Times New Roman" w:hAnsi="Times New Roman" w:cs="Times New Roman"/>
                <w:b w:val="0"/>
                <w:sz w:val="26"/>
                <w:szCs w:val="26"/>
              </w:rPr>
            </w:pPr>
          </w:p>
          <w:p w14:paraId="704F9502" w14:textId="77777777" w:rsidR="00D00CBE" w:rsidRPr="0027187B" w:rsidRDefault="00D00CBE" w:rsidP="004F1343">
            <w:pPr>
              <w:pStyle w:val="TableCaption"/>
              <w:snapToGrid w:val="0"/>
              <w:jc w:val="left"/>
              <w:rPr>
                <w:rFonts w:ascii="Times New Roman" w:hAnsi="Times New Roman" w:cs="Times New Roman"/>
                <w:b w:val="0"/>
                <w:sz w:val="26"/>
                <w:szCs w:val="26"/>
              </w:rPr>
            </w:pPr>
          </w:p>
          <w:p w14:paraId="38145F8B" w14:textId="77777777" w:rsidR="00D00CBE" w:rsidRPr="0027187B" w:rsidRDefault="00D00CBE" w:rsidP="004F1343">
            <w:pPr>
              <w:pStyle w:val="TableCaption"/>
              <w:snapToGrid w:val="0"/>
              <w:jc w:val="left"/>
              <w:rPr>
                <w:rFonts w:ascii="Times New Roman" w:hAnsi="Times New Roman" w:cs="Times New Roman"/>
                <w:sz w:val="26"/>
                <w:szCs w:val="26"/>
              </w:rPr>
            </w:pPr>
            <w:r w:rsidRPr="0027187B">
              <w:rPr>
                <w:rFonts w:ascii="Times New Roman" w:hAnsi="Times New Roman" w:cs="Times New Roman"/>
                <w:sz w:val="26"/>
                <w:szCs w:val="26"/>
              </w:rPr>
              <w:t>Luồng hoạt động</w:t>
            </w:r>
          </w:p>
        </w:tc>
        <w:tc>
          <w:tcPr>
            <w:tcW w:w="6945" w:type="dxa"/>
          </w:tcPr>
          <w:tbl>
            <w:tblPr>
              <w:tblStyle w:val="TableGrid"/>
              <w:tblpPr w:leftFromText="180" w:rightFromText="180" w:vertAnchor="text" w:horzAnchor="margin" w:tblpY="136"/>
              <w:tblOverlap w:val="never"/>
              <w:tblW w:w="6091" w:type="dxa"/>
              <w:tblLayout w:type="fixed"/>
              <w:tblLook w:val="04A0" w:firstRow="1" w:lastRow="0" w:firstColumn="1" w:lastColumn="0" w:noHBand="0" w:noVBand="1"/>
            </w:tblPr>
            <w:tblGrid>
              <w:gridCol w:w="3055"/>
              <w:gridCol w:w="3036"/>
            </w:tblGrid>
            <w:tr w:rsidR="00D00CBE" w:rsidRPr="0027187B" w14:paraId="1CA99436" w14:textId="77777777" w:rsidTr="004F1343">
              <w:tc>
                <w:tcPr>
                  <w:tcW w:w="3055" w:type="dxa"/>
                </w:tcPr>
                <w:p w14:paraId="00A22E0B" w14:textId="77777777" w:rsidR="00D00CBE" w:rsidRPr="0027187B" w:rsidRDefault="00D00CBE" w:rsidP="004F1343">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lastRenderedPageBreak/>
                    <w:t>Tác nhân</w:t>
                  </w:r>
                </w:p>
              </w:tc>
              <w:tc>
                <w:tcPr>
                  <w:tcW w:w="3036" w:type="dxa"/>
                </w:tcPr>
                <w:p w14:paraId="68CD079A" w14:textId="77777777" w:rsidR="00D00CBE" w:rsidRPr="0027187B" w:rsidRDefault="00D00CBE" w:rsidP="004F1343">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D00CBE" w:rsidRPr="0027187B" w14:paraId="7E78A1DE" w14:textId="77777777" w:rsidTr="004F1343">
              <w:trPr>
                <w:trHeight w:val="1536"/>
              </w:trPr>
              <w:tc>
                <w:tcPr>
                  <w:tcW w:w="3055" w:type="dxa"/>
                </w:tcPr>
                <w:p w14:paraId="2A6AF7E3" w14:textId="35624270" w:rsidR="00D00CBE" w:rsidRPr="0027187B" w:rsidRDefault="00D00CBE" w:rsidP="00AD62F7">
                  <w:pPr>
                    <w:spacing w:line="360" w:lineRule="auto"/>
                    <w:rPr>
                      <w:sz w:val="26"/>
                      <w:szCs w:val="26"/>
                    </w:rPr>
                  </w:pPr>
                  <w:r w:rsidRPr="0027187B">
                    <w:rPr>
                      <w:sz w:val="26"/>
                      <w:szCs w:val="26"/>
                    </w:rPr>
                    <w:lastRenderedPageBreak/>
                    <w:t>1</w:t>
                  </w:r>
                  <w:r>
                    <w:rPr>
                      <w:sz w:val="26"/>
                      <w:szCs w:val="26"/>
                    </w:rPr>
                    <w:t xml:space="preserve">. Xem thông tin </w:t>
                  </w:r>
                  <w:r w:rsidR="00AD62F7">
                    <w:rPr>
                      <w:sz w:val="26"/>
                      <w:szCs w:val="26"/>
                    </w:rPr>
                    <w:t>admin</w:t>
                  </w:r>
                </w:p>
              </w:tc>
              <w:tc>
                <w:tcPr>
                  <w:tcW w:w="3036" w:type="dxa"/>
                </w:tcPr>
                <w:p w14:paraId="64B49302" w14:textId="00B53792" w:rsidR="00D00CBE" w:rsidRPr="001344BA" w:rsidRDefault="00D00CBE" w:rsidP="00AD62F7">
                  <w:pPr>
                    <w:pStyle w:val="Nidungvnbn"/>
                    <w:ind w:firstLine="0"/>
                  </w:pPr>
                  <w:r w:rsidRPr="001344BA">
                    <w:t>1</w:t>
                  </w:r>
                  <w:r>
                    <w:t>.</w:t>
                  </w:r>
                  <w:r w:rsidRPr="001344BA">
                    <w:t xml:space="preserve">1. </w:t>
                  </w:r>
                  <w:r>
                    <w:t xml:space="preserve">Hiển thị thông tin </w:t>
                  </w:r>
                  <w:r w:rsidR="00AD62F7">
                    <w:t>admin</w:t>
                  </w:r>
                </w:p>
              </w:tc>
            </w:tr>
          </w:tbl>
          <w:p w14:paraId="74E6C24C" w14:textId="77777777" w:rsidR="00D00CBE" w:rsidRPr="0027187B" w:rsidRDefault="00D00CBE" w:rsidP="004F1343">
            <w:pPr>
              <w:pStyle w:val="TableCaption"/>
              <w:snapToGrid w:val="0"/>
              <w:rPr>
                <w:rFonts w:ascii="Times New Roman" w:hAnsi="Times New Roman" w:cs="Times New Roman"/>
                <w:b w:val="0"/>
                <w:sz w:val="26"/>
                <w:szCs w:val="26"/>
              </w:rPr>
            </w:pPr>
            <w:r w:rsidRPr="0027187B">
              <w:rPr>
                <w:rFonts w:ascii="Times New Roman" w:hAnsi="Times New Roman" w:cs="Times New Roman"/>
                <w:b w:val="0"/>
                <w:sz w:val="26"/>
                <w:szCs w:val="26"/>
              </w:rPr>
              <w:t xml:space="preserve">                                                      </w:t>
            </w:r>
          </w:p>
        </w:tc>
      </w:tr>
      <w:tr w:rsidR="00D00CBE" w:rsidRPr="0027187B" w14:paraId="5D0031FB" w14:textId="77777777" w:rsidTr="004F1343">
        <w:trPr>
          <w:trHeight w:val="983"/>
        </w:trPr>
        <w:tc>
          <w:tcPr>
            <w:tcW w:w="2122" w:type="dxa"/>
          </w:tcPr>
          <w:p w14:paraId="75700E53" w14:textId="77777777" w:rsidR="00D00CBE" w:rsidRPr="0027187B" w:rsidRDefault="00D00CBE" w:rsidP="004F1343">
            <w:pPr>
              <w:pStyle w:val="TableCaption"/>
              <w:snapToGrid w:val="0"/>
              <w:jc w:val="left"/>
              <w:rPr>
                <w:rFonts w:ascii="Times New Roman" w:hAnsi="Times New Roman" w:cs="Times New Roman"/>
                <w:b w:val="0"/>
                <w:sz w:val="26"/>
                <w:szCs w:val="26"/>
              </w:rPr>
            </w:pPr>
          </w:p>
          <w:p w14:paraId="66E27FD5" w14:textId="77777777" w:rsidR="00D00CBE" w:rsidRPr="0027187B" w:rsidRDefault="00D00CBE" w:rsidP="004F1343">
            <w:pPr>
              <w:pStyle w:val="TableCaption"/>
              <w:snapToGrid w:val="0"/>
              <w:jc w:val="left"/>
              <w:rPr>
                <w:rFonts w:ascii="Times New Roman" w:hAnsi="Times New Roman" w:cs="Times New Roman"/>
                <w:b w:val="0"/>
                <w:sz w:val="26"/>
                <w:szCs w:val="26"/>
              </w:rPr>
            </w:pPr>
          </w:p>
          <w:p w14:paraId="1A4F0DFC" w14:textId="77777777" w:rsidR="00D00CBE" w:rsidRPr="0027187B" w:rsidRDefault="00D00CBE" w:rsidP="004F1343">
            <w:pPr>
              <w:pStyle w:val="TableCaption"/>
              <w:snapToGrid w:val="0"/>
              <w:jc w:val="left"/>
              <w:rPr>
                <w:rFonts w:ascii="Times New Roman" w:hAnsi="Times New Roman" w:cs="Times New Roman"/>
                <w:b w:val="0"/>
                <w:sz w:val="26"/>
                <w:szCs w:val="26"/>
              </w:rPr>
            </w:pPr>
          </w:p>
          <w:p w14:paraId="65D83CD5" w14:textId="7B0FB5C2" w:rsidR="00D00CBE" w:rsidRPr="0027187B" w:rsidRDefault="00D00CBE" w:rsidP="007A667E">
            <w:pPr>
              <w:pStyle w:val="TableCaption"/>
              <w:snapToGrid w:val="0"/>
              <w:jc w:val="left"/>
              <w:rPr>
                <w:rFonts w:ascii="Times New Roman" w:hAnsi="Times New Roman" w:cs="Times New Roman"/>
                <w:b w:val="0"/>
                <w:sz w:val="26"/>
                <w:szCs w:val="26"/>
              </w:rPr>
            </w:pPr>
            <w:r>
              <w:rPr>
                <w:rFonts w:ascii="Times New Roman" w:hAnsi="Times New Roman" w:cs="Times New Roman"/>
                <w:sz w:val="26"/>
                <w:szCs w:val="26"/>
              </w:rPr>
              <w:t>Luồng thay thế 1 ( Sửa thông tin</w:t>
            </w:r>
            <w:r w:rsidR="007A667E">
              <w:rPr>
                <w:rFonts w:ascii="Times New Roman" w:hAnsi="Times New Roman" w:cs="Times New Roman"/>
                <w:sz w:val="26"/>
                <w:szCs w:val="26"/>
              </w:rPr>
              <w:t xml:space="preserve"> admin</w:t>
            </w:r>
            <w:r>
              <w:rPr>
                <w:rFonts w:ascii="Times New Roman" w:hAnsi="Times New Roman" w:cs="Times New Roman"/>
                <w:sz w:val="26"/>
                <w:szCs w:val="26"/>
              </w:rPr>
              <w:t>)</w:t>
            </w:r>
          </w:p>
        </w:tc>
        <w:tc>
          <w:tcPr>
            <w:tcW w:w="6945" w:type="dxa"/>
          </w:tcPr>
          <w:tbl>
            <w:tblPr>
              <w:tblStyle w:val="TableGrid"/>
              <w:tblpPr w:leftFromText="180" w:rightFromText="180" w:vertAnchor="text" w:horzAnchor="margin" w:tblpY="136"/>
              <w:tblOverlap w:val="never"/>
              <w:tblW w:w="6091" w:type="dxa"/>
              <w:tblLayout w:type="fixed"/>
              <w:tblLook w:val="04A0" w:firstRow="1" w:lastRow="0" w:firstColumn="1" w:lastColumn="0" w:noHBand="0" w:noVBand="1"/>
            </w:tblPr>
            <w:tblGrid>
              <w:gridCol w:w="3055"/>
              <w:gridCol w:w="3036"/>
            </w:tblGrid>
            <w:tr w:rsidR="00D00CBE" w:rsidRPr="0027187B" w14:paraId="49D66E64" w14:textId="77777777" w:rsidTr="004F1343">
              <w:tc>
                <w:tcPr>
                  <w:tcW w:w="3055" w:type="dxa"/>
                </w:tcPr>
                <w:p w14:paraId="33A2B1BD" w14:textId="77777777" w:rsidR="00D00CBE" w:rsidRPr="0027187B" w:rsidRDefault="00D00CBE" w:rsidP="004F1343">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Tác nhân</w:t>
                  </w:r>
                </w:p>
              </w:tc>
              <w:tc>
                <w:tcPr>
                  <w:tcW w:w="3036" w:type="dxa"/>
                </w:tcPr>
                <w:p w14:paraId="03896AE4" w14:textId="77777777" w:rsidR="00D00CBE" w:rsidRPr="0027187B" w:rsidRDefault="00D00CBE" w:rsidP="004F1343">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D00CBE" w:rsidRPr="0027187B" w14:paraId="1075E779" w14:textId="77777777" w:rsidTr="004F1343">
              <w:trPr>
                <w:trHeight w:val="1536"/>
              </w:trPr>
              <w:tc>
                <w:tcPr>
                  <w:tcW w:w="3055" w:type="dxa"/>
                </w:tcPr>
                <w:p w14:paraId="4255C9B2" w14:textId="0D590EC1" w:rsidR="00D00CBE" w:rsidRDefault="00D00CBE" w:rsidP="004F1343">
                  <w:pPr>
                    <w:spacing w:line="360" w:lineRule="auto"/>
                    <w:rPr>
                      <w:sz w:val="26"/>
                      <w:szCs w:val="26"/>
                    </w:rPr>
                  </w:pPr>
                  <w:r w:rsidRPr="0027187B">
                    <w:rPr>
                      <w:sz w:val="26"/>
                      <w:szCs w:val="26"/>
                    </w:rPr>
                    <w:t>1</w:t>
                  </w:r>
                  <w:r>
                    <w:rPr>
                      <w:sz w:val="26"/>
                      <w:szCs w:val="26"/>
                    </w:rPr>
                    <w:t xml:space="preserve">. Sửa thông tin </w:t>
                  </w:r>
                  <w:r w:rsidR="007A667E">
                    <w:rPr>
                      <w:sz w:val="26"/>
                      <w:szCs w:val="26"/>
                    </w:rPr>
                    <w:t>admin</w:t>
                  </w:r>
                </w:p>
                <w:p w14:paraId="7027838F" w14:textId="77777777" w:rsidR="00D00CBE" w:rsidRDefault="00D00CBE" w:rsidP="004F1343">
                  <w:pPr>
                    <w:spacing w:line="360" w:lineRule="auto"/>
                    <w:rPr>
                      <w:sz w:val="26"/>
                      <w:szCs w:val="26"/>
                    </w:rPr>
                  </w:pPr>
                  <w:r>
                    <w:rPr>
                      <w:sz w:val="26"/>
                      <w:szCs w:val="26"/>
                    </w:rPr>
                    <w:t>2. Nhập thông tin cần chỉnh sửa</w:t>
                  </w:r>
                </w:p>
                <w:p w14:paraId="36EEF33F" w14:textId="77777777" w:rsidR="00D00CBE" w:rsidRPr="0027187B" w:rsidRDefault="00D00CBE" w:rsidP="004F1343">
                  <w:pPr>
                    <w:spacing w:line="360" w:lineRule="auto"/>
                    <w:rPr>
                      <w:sz w:val="26"/>
                      <w:szCs w:val="26"/>
                    </w:rPr>
                  </w:pPr>
                  <w:r>
                    <w:rPr>
                      <w:sz w:val="26"/>
                      <w:szCs w:val="26"/>
                    </w:rPr>
                    <w:t>3. Xác nhận cập nhật</w:t>
                  </w:r>
                </w:p>
              </w:tc>
              <w:tc>
                <w:tcPr>
                  <w:tcW w:w="3036" w:type="dxa"/>
                </w:tcPr>
                <w:p w14:paraId="1AF9965F" w14:textId="77777777" w:rsidR="007A667E" w:rsidRDefault="00D00CBE" w:rsidP="007A667E">
                  <w:pPr>
                    <w:pStyle w:val="Nidungvnbn"/>
                    <w:ind w:firstLine="0"/>
                  </w:pPr>
                  <w:r w:rsidRPr="001344BA">
                    <w:t>1</w:t>
                  </w:r>
                  <w:r>
                    <w:t>.</w:t>
                  </w:r>
                  <w:r w:rsidRPr="001344BA">
                    <w:t xml:space="preserve">1. </w:t>
                  </w:r>
                  <w:r>
                    <w:t xml:space="preserve">Hiển thị giao diện chỉnh sửa thông tin </w:t>
                  </w:r>
                  <w:r w:rsidR="007A667E">
                    <w:t>admin</w:t>
                  </w:r>
                </w:p>
                <w:p w14:paraId="6D357431" w14:textId="77777777" w:rsidR="007A667E" w:rsidRDefault="00D00CBE" w:rsidP="007A667E">
                  <w:pPr>
                    <w:pStyle w:val="Nidungvnbn"/>
                    <w:ind w:firstLine="0"/>
                  </w:pPr>
                  <w:r>
                    <w:t xml:space="preserve">2.1 Hiển thị giao diện chỉnh sửa thông tin </w:t>
                  </w:r>
                  <w:r w:rsidR="007A667E">
                    <w:t>admin</w:t>
                  </w:r>
                </w:p>
                <w:p w14:paraId="23C4ECE7" w14:textId="6731667B" w:rsidR="00D00CBE" w:rsidRDefault="00D00CBE" w:rsidP="004F1343">
                  <w:pPr>
                    <w:pStyle w:val="Nidungvnbn"/>
                    <w:ind w:firstLine="0"/>
                  </w:pPr>
                  <w:r>
                    <w:t>2.2 Kiểm tra các thông tin cập nhật hợp lệ hay không</w:t>
                  </w:r>
                </w:p>
                <w:p w14:paraId="54C12359" w14:textId="77777777" w:rsidR="00D00CBE" w:rsidRPr="001344BA" w:rsidRDefault="00D00CBE" w:rsidP="004F1343">
                  <w:pPr>
                    <w:pStyle w:val="Nidungvnbn"/>
                    <w:ind w:firstLine="0"/>
                  </w:pPr>
                  <w:r>
                    <w:t>3.1 Cập nhật lại thông tin đã chỉnh sửa</w:t>
                  </w:r>
                </w:p>
              </w:tc>
            </w:tr>
          </w:tbl>
          <w:p w14:paraId="163DD424" w14:textId="77777777" w:rsidR="00D00CBE" w:rsidRDefault="00D00CBE" w:rsidP="004F1343">
            <w:pPr>
              <w:pStyle w:val="TableCaption"/>
              <w:snapToGrid w:val="0"/>
              <w:jc w:val="center"/>
              <w:rPr>
                <w:rFonts w:ascii="Times New Roman" w:hAnsi="Times New Roman" w:cs="Times New Roman"/>
                <w:sz w:val="26"/>
                <w:szCs w:val="26"/>
              </w:rPr>
            </w:pPr>
            <w:r w:rsidRPr="0027187B">
              <w:rPr>
                <w:rFonts w:ascii="Times New Roman" w:hAnsi="Times New Roman" w:cs="Times New Roman"/>
                <w:b w:val="0"/>
                <w:sz w:val="26"/>
                <w:szCs w:val="26"/>
              </w:rPr>
              <w:t xml:space="preserve">                                                      </w:t>
            </w:r>
          </w:p>
        </w:tc>
      </w:tr>
      <w:tr w:rsidR="00D00CBE" w:rsidRPr="0027187B" w14:paraId="16C23591" w14:textId="77777777" w:rsidTr="004F1343">
        <w:trPr>
          <w:trHeight w:val="983"/>
        </w:trPr>
        <w:tc>
          <w:tcPr>
            <w:tcW w:w="2122" w:type="dxa"/>
          </w:tcPr>
          <w:p w14:paraId="6B8A6045" w14:textId="77777777" w:rsidR="00D00CBE" w:rsidRPr="0027187B" w:rsidRDefault="00D00CBE" w:rsidP="004F1343">
            <w:pPr>
              <w:pStyle w:val="TableCaption"/>
              <w:snapToGrid w:val="0"/>
              <w:jc w:val="left"/>
              <w:rPr>
                <w:rFonts w:ascii="Times New Roman" w:hAnsi="Times New Roman" w:cs="Times New Roman"/>
                <w:b w:val="0"/>
                <w:sz w:val="26"/>
                <w:szCs w:val="26"/>
              </w:rPr>
            </w:pPr>
          </w:p>
          <w:p w14:paraId="369C1B19" w14:textId="77777777" w:rsidR="00D00CBE" w:rsidRPr="0027187B" w:rsidRDefault="00D00CBE" w:rsidP="004F1343">
            <w:pPr>
              <w:pStyle w:val="TableCaption"/>
              <w:snapToGrid w:val="0"/>
              <w:jc w:val="left"/>
              <w:rPr>
                <w:rFonts w:ascii="Times New Roman" w:hAnsi="Times New Roman" w:cs="Times New Roman"/>
                <w:b w:val="0"/>
                <w:sz w:val="26"/>
                <w:szCs w:val="26"/>
              </w:rPr>
            </w:pPr>
          </w:p>
          <w:p w14:paraId="1DC85471" w14:textId="77777777" w:rsidR="00D00CBE" w:rsidRPr="0027187B" w:rsidRDefault="00D00CBE" w:rsidP="004F1343">
            <w:pPr>
              <w:pStyle w:val="TableCaption"/>
              <w:snapToGrid w:val="0"/>
              <w:jc w:val="left"/>
              <w:rPr>
                <w:rFonts w:ascii="Times New Roman" w:hAnsi="Times New Roman" w:cs="Times New Roman"/>
                <w:b w:val="0"/>
                <w:sz w:val="26"/>
                <w:szCs w:val="26"/>
              </w:rPr>
            </w:pPr>
          </w:p>
          <w:p w14:paraId="295C3C08" w14:textId="6BDA666F" w:rsidR="00D00CBE" w:rsidRPr="0027187B" w:rsidRDefault="00D00CBE" w:rsidP="007A667E">
            <w:pPr>
              <w:pStyle w:val="TableCaption"/>
              <w:snapToGrid w:val="0"/>
              <w:jc w:val="left"/>
              <w:rPr>
                <w:rFonts w:ascii="Times New Roman" w:hAnsi="Times New Roman" w:cs="Times New Roman"/>
                <w:b w:val="0"/>
                <w:sz w:val="26"/>
                <w:szCs w:val="26"/>
              </w:rPr>
            </w:pPr>
            <w:r>
              <w:rPr>
                <w:rFonts w:ascii="Times New Roman" w:hAnsi="Times New Roman" w:cs="Times New Roman"/>
                <w:sz w:val="26"/>
                <w:szCs w:val="26"/>
              </w:rPr>
              <w:t>Luồng thay thế 2 ( Thêm thông tin</w:t>
            </w:r>
            <w:r w:rsidR="007A667E">
              <w:rPr>
                <w:rFonts w:ascii="Times New Roman" w:hAnsi="Times New Roman" w:cs="Times New Roman"/>
                <w:sz w:val="26"/>
                <w:szCs w:val="26"/>
              </w:rPr>
              <w:t xml:space="preserve"> admin</w:t>
            </w:r>
            <w:r>
              <w:rPr>
                <w:rFonts w:ascii="Times New Roman" w:hAnsi="Times New Roman" w:cs="Times New Roman"/>
                <w:sz w:val="26"/>
                <w:szCs w:val="26"/>
              </w:rPr>
              <w:t>)</w:t>
            </w:r>
          </w:p>
        </w:tc>
        <w:tc>
          <w:tcPr>
            <w:tcW w:w="6945" w:type="dxa"/>
          </w:tcPr>
          <w:tbl>
            <w:tblPr>
              <w:tblStyle w:val="TableGrid"/>
              <w:tblpPr w:leftFromText="180" w:rightFromText="180" w:vertAnchor="text" w:horzAnchor="margin" w:tblpY="136"/>
              <w:tblOverlap w:val="never"/>
              <w:tblW w:w="6091" w:type="dxa"/>
              <w:tblLayout w:type="fixed"/>
              <w:tblLook w:val="04A0" w:firstRow="1" w:lastRow="0" w:firstColumn="1" w:lastColumn="0" w:noHBand="0" w:noVBand="1"/>
            </w:tblPr>
            <w:tblGrid>
              <w:gridCol w:w="3055"/>
              <w:gridCol w:w="3036"/>
            </w:tblGrid>
            <w:tr w:rsidR="00D00CBE" w:rsidRPr="0027187B" w14:paraId="6AE65E6E" w14:textId="77777777" w:rsidTr="004F1343">
              <w:tc>
                <w:tcPr>
                  <w:tcW w:w="3055" w:type="dxa"/>
                </w:tcPr>
                <w:p w14:paraId="5277D599" w14:textId="77777777" w:rsidR="00D00CBE" w:rsidRPr="0027187B" w:rsidRDefault="00D00CBE" w:rsidP="004F1343">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Tác nhân</w:t>
                  </w:r>
                </w:p>
              </w:tc>
              <w:tc>
                <w:tcPr>
                  <w:tcW w:w="3036" w:type="dxa"/>
                </w:tcPr>
                <w:p w14:paraId="5A4A2E7D" w14:textId="77777777" w:rsidR="00D00CBE" w:rsidRPr="0027187B" w:rsidRDefault="00D00CBE" w:rsidP="004F1343">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D00CBE" w:rsidRPr="0027187B" w14:paraId="41EF12F7" w14:textId="77777777" w:rsidTr="004F1343">
              <w:trPr>
                <w:trHeight w:val="1536"/>
              </w:trPr>
              <w:tc>
                <w:tcPr>
                  <w:tcW w:w="3055" w:type="dxa"/>
                </w:tcPr>
                <w:p w14:paraId="24B4E2D3" w14:textId="77777777" w:rsidR="007A667E" w:rsidRDefault="00D00CBE" w:rsidP="007A667E">
                  <w:pPr>
                    <w:pStyle w:val="Nidungvnbn"/>
                    <w:ind w:firstLine="0"/>
                  </w:pPr>
                  <w:r w:rsidRPr="0027187B">
                    <w:t>1</w:t>
                  </w:r>
                  <w:r>
                    <w:t xml:space="preserve">. Thêm thông tin </w:t>
                  </w:r>
                  <w:r w:rsidR="007A667E">
                    <w:t>admin</w:t>
                  </w:r>
                </w:p>
                <w:p w14:paraId="755DC648" w14:textId="092327A7" w:rsidR="00D00CBE" w:rsidRDefault="00D00CBE" w:rsidP="004F1343">
                  <w:pPr>
                    <w:spacing w:line="360" w:lineRule="auto"/>
                    <w:rPr>
                      <w:sz w:val="26"/>
                      <w:szCs w:val="26"/>
                    </w:rPr>
                  </w:pPr>
                  <w:r>
                    <w:rPr>
                      <w:sz w:val="26"/>
                      <w:szCs w:val="26"/>
                    </w:rPr>
                    <w:t>2. Nhập thông tin cần thêm</w:t>
                  </w:r>
                </w:p>
                <w:p w14:paraId="298CA780" w14:textId="77777777" w:rsidR="00D00CBE" w:rsidRPr="0027187B" w:rsidRDefault="00D00CBE" w:rsidP="004F1343">
                  <w:pPr>
                    <w:spacing w:line="360" w:lineRule="auto"/>
                    <w:rPr>
                      <w:sz w:val="26"/>
                      <w:szCs w:val="26"/>
                    </w:rPr>
                  </w:pPr>
                  <w:r>
                    <w:rPr>
                      <w:sz w:val="26"/>
                      <w:szCs w:val="26"/>
                    </w:rPr>
                    <w:t>3. Xác nhận cập nhật</w:t>
                  </w:r>
                </w:p>
              </w:tc>
              <w:tc>
                <w:tcPr>
                  <w:tcW w:w="3036" w:type="dxa"/>
                </w:tcPr>
                <w:p w14:paraId="1402B058" w14:textId="76E11529" w:rsidR="00D00CBE" w:rsidRDefault="00D00CBE" w:rsidP="004F1343">
                  <w:pPr>
                    <w:pStyle w:val="Nidungvnbn"/>
                    <w:ind w:firstLine="0"/>
                  </w:pPr>
                  <w:r w:rsidRPr="001344BA">
                    <w:t>1</w:t>
                  </w:r>
                  <w:r>
                    <w:t>.</w:t>
                  </w:r>
                  <w:r w:rsidRPr="001344BA">
                    <w:t xml:space="preserve">1. </w:t>
                  </w:r>
                  <w:r>
                    <w:t xml:space="preserve">Hiển thị giao diện thêm thông tin </w:t>
                  </w:r>
                  <w:r w:rsidR="007A667E">
                    <w:t>admin</w:t>
                  </w:r>
                </w:p>
                <w:p w14:paraId="4633E773" w14:textId="5F519314" w:rsidR="00D00CBE" w:rsidRDefault="00D00CBE" w:rsidP="004F1343">
                  <w:pPr>
                    <w:pStyle w:val="Nidungvnbn"/>
                    <w:ind w:firstLine="0"/>
                  </w:pPr>
                  <w:r>
                    <w:t xml:space="preserve">2.1 Hiển thị giao diện nhập thông tin </w:t>
                  </w:r>
                  <w:r w:rsidR="00572DE9">
                    <w:t>admin</w:t>
                  </w:r>
                </w:p>
                <w:p w14:paraId="50430B8E" w14:textId="77777777" w:rsidR="00D00CBE" w:rsidRDefault="00D00CBE" w:rsidP="004F1343">
                  <w:pPr>
                    <w:pStyle w:val="Nidungvnbn"/>
                    <w:ind w:firstLine="0"/>
                  </w:pPr>
                  <w:r>
                    <w:t>2.2 Kiểm tra các thông tin nhập có hợp lệ hay không</w:t>
                  </w:r>
                </w:p>
                <w:p w14:paraId="371F2C31" w14:textId="77777777" w:rsidR="00D00CBE" w:rsidRPr="001344BA" w:rsidRDefault="00D00CBE" w:rsidP="004F1343">
                  <w:pPr>
                    <w:pStyle w:val="Nidungvnbn"/>
                    <w:ind w:firstLine="0"/>
                  </w:pPr>
                  <w:r>
                    <w:t>3.1 Cập nhật lại thông tin đã vừa được thêm</w:t>
                  </w:r>
                </w:p>
              </w:tc>
            </w:tr>
          </w:tbl>
          <w:p w14:paraId="0BB76C4B" w14:textId="77777777" w:rsidR="00D00CBE" w:rsidRDefault="00D00CBE" w:rsidP="004F1343">
            <w:pPr>
              <w:pStyle w:val="TableCaption"/>
              <w:snapToGrid w:val="0"/>
              <w:jc w:val="center"/>
              <w:rPr>
                <w:rFonts w:ascii="Times New Roman" w:hAnsi="Times New Roman" w:cs="Times New Roman"/>
                <w:sz w:val="26"/>
                <w:szCs w:val="26"/>
              </w:rPr>
            </w:pPr>
            <w:r w:rsidRPr="0027187B">
              <w:rPr>
                <w:rFonts w:ascii="Times New Roman" w:hAnsi="Times New Roman" w:cs="Times New Roman"/>
                <w:b w:val="0"/>
                <w:sz w:val="26"/>
                <w:szCs w:val="26"/>
              </w:rPr>
              <w:t xml:space="preserve">                                                      </w:t>
            </w:r>
          </w:p>
        </w:tc>
      </w:tr>
      <w:tr w:rsidR="00D00CBE" w:rsidRPr="0027187B" w14:paraId="06DCC465" w14:textId="77777777" w:rsidTr="004F1343">
        <w:trPr>
          <w:trHeight w:val="983"/>
        </w:trPr>
        <w:tc>
          <w:tcPr>
            <w:tcW w:w="2122" w:type="dxa"/>
          </w:tcPr>
          <w:p w14:paraId="338DB79F" w14:textId="77777777" w:rsidR="00D00CBE" w:rsidRPr="0027187B" w:rsidRDefault="00D00CBE" w:rsidP="004F1343">
            <w:pPr>
              <w:pStyle w:val="TableCaption"/>
              <w:snapToGrid w:val="0"/>
              <w:jc w:val="left"/>
              <w:rPr>
                <w:rFonts w:ascii="Times New Roman" w:hAnsi="Times New Roman" w:cs="Times New Roman"/>
                <w:b w:val="0"/>
                <w:sz w:val="26"/>
                <w:szCs w:val="26"/>
              </w:rPr>
            </w:pPr>
          </w:p>
          <w:p w14:paraId="5ECA0E39" w14:textId="77777777" w:rsidR="00D00CBE" w:rsidRPr="0027187B" w:rsidRDefault="00D00CBE" w:rsidP="004F1343">
            <w:pPr>
              <w:pStyle w:val="TableCaption"/>
              <w:snapToGrid w:val="0"/>
              <w:jc w:val="left"/>
              <w:rPr>
                <w:rFonts w:ascii="Times New Roman" w:hAnsi="Times New Roman" w:cs="Times New Roman"/>
                <w:b w:val="0"/>
                <w:sz w:val="26"/>
                <w:szCs w:val="26"/>
              </w:rPr>
            </w:pPr>
          </w:p>
          <w:p w14:paraId="08909B25" w14:textId="77777777" w:rsidR="00D00CBE" w:rsidRPr="0027187B" w:rsidRDefault="00D00CBE" w:rsidP="004F1343">
            <w:pPr>
              <w:pStyle w:val="TableCaption"/>
              <w:snapToGrid w:val="0"/>
              <w:jc w:val="left"/>
              <w:rPr>
                <w:rFonts w:ascii="Times New Roman" w:hAnsi="Times New Roman" w:cs="Times New Roman"/>
                <w:b w:val="0"/>
                <w:sz w:val="26"/>
                <w:szCs w:val="26"/>
              </w:rPr>
            </w:pPr>
          </w:p>
          <w:p w14:paraId="2E9C8647" w14:textId="6FA666BC" w:rsidR="00D00CBE" w:rsidRPr="0027187B" w:rsidRDefault="00D00CBE" w:rsidP="00572DE9">
            <w:pPr>
              <w:pStyle w:val="TableCaption"/>
              <w:snapToGrid w:val="0"/>
              <w:jc w:val="left"/>
              <w:rPr>
                <w:rFonts w:ascii="Times New Roman" w:hAnsi="Times New Roman" w:cs="Times New Roman"/>
                <w:b w:val="0"/>
                <w:sz w:val="26"/>
                <w:szCs w:val="26"/>
              </w:rPr>
            </w:pPr>
            <w:r>
              <w:rPr>
                <w:rFonts w:ascii="Times New Roman" w:hAnsi="Times New Roman" w:cs="Times New Roman"/>
                <w:sz w:val="26"/>
                <w:szCs w:val="26"/>
              </w:rPr>
              <w:lastRenderedPageBreak/>
              <w:t>Luồng thay thế 3 ( Xóa thông tin</w:t>
            </w:r>
            <w:r w:rsidR="00572DE9">
              <w:rPr>
                <w:rFonts w:ascii="Times New Roman" w:hAnsi="Times New Roman" w:cs="Times New Roman"/>
                <w:sz w:val="26"/>
                <w:szCs w:val="26"/>
              </w:rPr>
              <w:t xml:space="preserve"> admin</w:t>
            </w:r>
            <w:r>
              <w:rPr>
                <w:rFonts w:ascii="Times New Roman" w:hAnsi="Times New Roman" w:cs="Times New Roman"/>
                <w:sz w:val="26"/>
                <w:szCs w:val="26"/>
              </w:rPr>
              <w:t>)</w:t>
            </w:r>
          </w:p>
        </w:tc>
        <w:tc>
          <w:tcPr>
            <w:tcW w:w="6945" w:type="dxa"/>
          </w:tcPr>
          <w:tbl>
            <w:tblPr>
              <w:tblStyle w:val="TableGrid"/>
              <w:tblpPr w:leftFromText="180" w:rightFromText="180" w:vertAnchor="text" w:horzAnchor="margin" w:tblpY="136"/>
              <w:tblOverlap w:val="never"/>
              <w:tblW w:w="6091" w:type="dxa"/>
              <w:tblLayout w:type="fixed"/>
              <w:tblLook w:val="04A0" w:firstRow="1" w:lastRow="0" w:firstColumn="1" w:lastColumn="0" w:noHBand="0" w:noVBand="1"/>
            </w:tblPr>
            <w:tblGrid>
              <w:gridCol w:w="3055"/>
              <w:gridCol w:w="3036"/>
            </w:tblGrid>
            <w:tr w:rsidR="00D00CBE" w:rsidRPr="0027187B" w14:paraId="3A64A482" w14:textId="77777777" w:rsidTr="004F1343">
              <w:tc>
                <w:tcPr>
                  <w:tcW w:w="3055" w:type="dxa"/>
                </w:tcPr>
                <w:p w14:paraId="45D80F3C" w14:textId="77777777" w:rsidR="00D00CBE" w:rsidRPr="0027187B" w:rsidRDefault="00D00CBE" w:rsidP="004F1343">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lastRenderedPageBreak/>
                    <w:t>Tác nhân</w:t>
                  </w:r>
                </w:p>
              </w:tc>
              <w:tc>
                <w:tcPr>
                  <w:tcW w:w="3036" w:type="dxa"/>
                </w:tcPr>
                <w:p w14:paraId="0CCD488B" w14:textId="77777777" w:rsidR="00D00CBE" w:rsidRPr="0027187B" w:rsidRDefault="00D00CBE" w:rsidP="004F1343">
                  <w:pPr>
                    <w:pStyle w:val="TableCaption"/>
                    <w:snapToGrid w:val="0"/>
                    <w:jc w:val="center"/>
                    <w:rPr>
                      <w:rFonts w:ascii="Times New Roman" w:hAnsi="Times New Roman" w:cs="Times New Roman"/>
                      <w:sz w:val="26"/>
                      <w:szCs w:val="26"/>
                    </w:rPr>
                  </w:pPr>
                  <w:r>
                    <w:rPr>
                      <w:rFonts w:ascii="Times New Roman" w:hAnsi="Times New Roman" w:cs="Times New Roman"/>
                      <w:sz w:val="26"/>
                      <w:szCs w:val="26"/>
                    </w:rPr>
                    <w:t>Hệ thống</w:t>
                  </w:r>
                </w:p>
              </w:tc>
            </w:tr>
            <w:tr w:rsidR="00D00CBE" w:rsidRPr="0027187B" w14:paraId="37A21A99" w14:textId="77777777" w:rsidTr="004F1343">
              <w:trPr>
                <w:trHeight w:val="1536"/>
              </w:trPr>
              <w:tc>
                <w:tcPr>
                  <w:tcW w:w="3055" w:type="dxa"/>
                </w:tcPr>
                <w:p w14:paraId="4207E8EA" w14:textId="5082EB46" w:rsidR="00D00CBE" w:rsidRDefault="00D00CBE" w:rsidP="000F0F76">
                  <w:pPr>
                    <w:pStyle w:val="Nidungvnbn"/>
                    <w:ind w:firstLine="0"/>
                  </w:pPr>
                  <w:r w:rsidRPr="0027187B">
                    <w:lastRenderedPageBreak/>
                    <w:t>1</w:t>
                  </w:r>
                  <w:r>
                    <w:t xml:space="preserve">. Xóa thông tin </w:t>
                  </w:r>
                  <w:r w:rsidR="000F0F76">
                    <w:t>admin</w:t>
                  </w:r>
                </w:p>
                <w:p w14:paraId="447F431B" w14:textId="0C82D971" w:rsidR="00D00CBE" w:rsidRDefault="00D00CBE" w:rsidP="000F0F76">
                  <w:pPr>
                    <w:pStyle w:val="Nidungvnbn"/>
                    <w:ind w:firstLine="0"/>
                  </w:pPr>
                  <w:r>
                    <w:t xml:space="preserve">2. Chọn </w:t>
                  </w:r>
                  <w:r w:rsidR="000F0F76">
                    <w:t xml:space="preserve">admin </w:t>
                  </w:r>
                  <w:r>
                    <w:t>cần xóa</w:t>
                  </w:r>
                </w:p>
                <w:p w14:paraId="613E4470" w14:textId="7B0C8D79" w:rsidR="00D00CBE" w:rsidRPr="0027187B" w:rsidRDefault="00D00CBE" w:rsidP="000F0F76">
                  <w:pPr>
                    <w:pStyle w:val="Nidungvnbn"/>
                    <w:ind w:firstLine="0"/>
                  </w:pPr>
                  <w:r>
                    <w:t xml:space="preserve">3. Xác nhận xóa </w:t>
                  </w:r>
                  <w:r w:rsidR="000F0F76">
                    <w:t>admin</w:t>
                  </w:r>
                </w:p>
              </w:tc>
              <w:tc>
                <w:tcPr>
                  <w:tcW w:w="3036" w:type="dxa"/>
                </w:tcPr>
                <w:p w14:paraId="2CD47087" w14:textId="1EFC3EE9" w:rsidR="00D00CBE" w:rsidRDefault="00D00CBE" w:rsidP="004F1343">
                  <w:pPr>
                    <w:pStyle w:val="Nidungvnbn"/>
                    <w:ind w:firstLine="0"/>
                  </w:pPr>
                  <w:r w:rsidRPr="001344BA">
                    <w:t>1</w:t>
                  </w:r>
                  <w:r>
                    <w:t>.</w:t>
                  </w:r>
                  <w:r w:rsidRPr="001344BA">
                    <w:t xml:space="preserve">1. </w:t>
                  </w:r>
                  <w:r>
                    <w:t xml:space="preserve">Hiển thị giao diện danh sách các </w:t>
                  </w:r>
                  <w:r w:rsidR="000F0F76">
                    <w:t>admin</w:t>
                  </w:r>
                </w:p>
                <w:p w14:paraId="6CEDBDD6" w14:textId="75721BC5" w:rsidR="00D00CBE" w:rsidRDefault="00D00CBE" w:rsidP="004F1343">
                  <w:pPr>
                    <w:pStyle w:val="Nidungvnbn"/>
                    <w:ind w:firstLine="0"/>
                  </w:pPr>
                  <w:r>
                    <w:t xml:space="preserve">2.1 Hiển thị giao diện xác nhận xóa </w:t>
                  </w:r>
                  <w:r w:rsidR="000F0F76">
                    <w:t>admin</w:t>
                  </w:r>
                </w:p>
                <w:p w14:paraId="7798AFED" w14:textId="0ADD9116" w:rsidR="00D00CBE" w:rsidRPr="001344BA" w:rsidRDefault="00D00CBE" w:rsidP="000F0F76">
                  <w:pPr>
                    <w:pStyle w:val="Nidungvnbn"/>
                    <w:ind w:firstLine="0"/>
                  </w:pPr>
                  <w:r>
                    <w:t xml:space="preserve">3.1 Cập nhật lại danh sách các </w:t>
                  </w:r>
                  <w:r w:rsidR="000F0F76">
                    <w:t xml:space="preserve">admin </w:t>
                  </w:r>
                  <w:r>
                    <w:t>của khách sạn</w:t>
                  </w:r>
                </w:p>
              </w:tc>
            </w:tr>
          </w:tbl>
          <w:p w14:paraId="60E33107" w14:textId="77777777" w:rsidR="00D00CBE" w:rsidRDefault="00D00CBE" w:rsidP="004F1343">
            <w:pPr>
              <w:pStyle w:val="TableCaption"/>
              <w:snapToGrid w:val="0"/>
              <w:jc w:val="center"/>
              <w:rPr>
                <w:rFonts w:ascii="Times New Roman" w:hAnsi="Times New Roman" w:cs="Times New Roman"/>
                <w:sz w:val="26"/>
                <w:szCs w:val="26"/>
              </w:rPr>
            </w:pPr>
            <w:r w:rsidRPr="0027187B">
              <w:rPr>
                <w:rFonts w:ascii="Times New Roman" w:hAnsi="Times New Roman" w:cs="Times New Roman"/>
                <w:b w:val="0"/>
                <w:sz w:val="26"/>
                <w:szCs w:val="26"/>
              </w:rPr>
              <w:t xml:space="preserve">                                                      </w:t>
            </w:r>
          </w:p>
        </w:tc>
      </w:tr>
      <w:tr w:rsidR="00D00CBE" w:rsidRPr="0027187B" w14:paraId="43126A8B" w14:textId="77777777" w:rsidTr="004F1343">
        <w:trPr>
          <w:trHeight w:val="1044"/>
        </w:trPr>
        <w:tc>
          <w:tcPr>
            <w:tcW w:w="2122" w:type="dxa"/>
          </w:tcPr>
          <w:p w14:paraId="5E670AEA" w14:textId="77777777" w:rsidR="00D00CBE" w:rsidRPr="0027187B" w:rsidRDefault="00D00CBE" w:rsidP="004F1343">
            <w:pPr>
              <w:pStyle w:val="TableCaption"/>
              <w:tabs>
                <w:tab w:val="left" w:pos="1878"/>
              </w:tabs>
              <w:snapToGrid w:val="0"/>
              <w:jc w:val="left"/>
              <w:rPr>
                <w:rFonts w:ascii="Times New Roman" w:hAnsi="Times New Roman" w:cs="Times New Roman"/>
                <w:sz w:val="26"/>
                <w:szCs w:val="26"/>
              </w:rPr>
            </w:pPr>
            <w:r w:rsidRPr="0027187B">
              <w:rPr>
                <w:rFonts w:ascii="Times New Roman" w:hAnsi="Times New Roman" w:cs="Times New Roman"/>
                <w:sz w:val="26"/>
                <w:szCs w:val="26"/>
              </w:rPr>
              <w:lastRenderedPageBreak/>
              <w:t>Ngoại lệ</w:t>
            </w:r>
          </w:p>
        </w:tc>
        <w:tc>
          <w:tcPr>
            <w:tcW w:w="6945" w:type="dxa"/>
          </w:tcPr>
          <w:p w14:paraId="321AA400" w14:textId="77777777" w:rsidR="00D00CBE" w:rsidRPr="0027187B" w:rsidRDefault="00D00CBE" w:rsidP="004F1343">
            <w:pPr>
              <w:pStyle w:val="TableCaption"/>
              <w:snapToGrid w:val="0"/>
              <w:rPr>
                <w:rFonts w:ascii="Times New Roman" w:hAnsi="Times New Roman" w:cs="Times New Roman"/>
                <w:b w:val="0"/>
                <w:sz w:val="26"/>
                <w:szCs w:val="26"/>
              </w:rPr>
            </w:pPr>
            <w:r>
              <w:rPr>
                <w:rFonts w:ascii="Times New Roman" w:hAnsi="Times New Roman" w:cs="Times New Roman"/>
                <w:b w:val="0"/>
                <w:sz w:val="26"/>
                <w:szCs w:val="26"/>
              </w:rPr>
              <w:t>Không</w:t>
            </w:r>
          </w:p>
        </w:tc>
      </w:tr>
    </w:tbl>
    <w:p w14:paraId="544B1A3E" w14:textId="77777777" w:rsidR="00D00CBE" w:rsidRDefault="00D00CBE" w:rsidP="009C6B43">
      <w:pPr>
        <w:tabs>
          <w:tab w:val="center" w:pos="6379"/>
        </w:tabs>
        <w:spacing w:after="200" w:line="276" w:lineRule="auto"/>
        <w:rPr>
          <w:b/>
          <w:sz w:val="32"/>
          <w:szCs w:val="32"/>
        </w:rPr>
      </w:pPr>
    </w:p>
    <w:p w14:paraId="63FB1E1E" w14:textId="1FCEDF31" w:rsidR="00C35A0F" w:rsidRDefault="00C35A0F" w:rsidP="009C6B43">
      <w:pPr>
        <w:tabs>
          <w:tab w:val="center" w:pos="6379"/>
        </w:tabs>
        <w:spacing w:after="200" w:line="276" w:lineRule="auto"/>
        <w:rPr>
          <w:b/>
          <w:sz w:val="32"/>
          <w:szCs w:val="32"/>
        </w:rPr>
      </w:pPr>
    </w:p>
    <w:p w14:paraId="5E5522E1" w14:textId="22CF6DBD" w:rsidR="00C35A0F" w:rsidRDefault="00C35A0F" w:rsidP="009C6B43">
      <w:pPr>
        <w:tabs>
          <w:tab w:val="center" w:pos="6379"/>
        </w:tabs>
        <w:spacing w:after="200" w:line="276" w:lineRule="auto"/>
        <w:rPr>
          <w:b/>
          <w:sz w:val="32"/>
          <w:szCs w:val="32"/>
        </w:rPr>
      </w:pPr>
    </w:p>
    <w:p w14:paraId="0AB1ABF4" w14:textId="1BE74960" w:rsidR="00C35A0F" w:rsidRDefault="00C35A0F" w:rsidP="009C6B43">
      <w:pPr>
        <w:tabs>
          <w:tab w:val="center" w:pos="6379"/>
        </w:tabs>
        <w:spacing w:after="200" w:line="276" w:lineRule="auto"/>
        <w:rPr>
          <w:b/>
          <w:sz w:val="32"/>
          <w:szCs w:val="32"/>
        </w:rPr>
      </w:pPr>
    </w:p>
    <w:p w14:paraId="12F6AC23" w14:textId="77768A1C" w:rsidR="00C35A0F" w:rsidRDefault="00C35A0F" w:rsidP="009C6B43">
      <w:pPr>
        <w:tabs>
          <w:tab w:val="center" w:pos="6379"/>
        </w:tabs>
        <w:spacing w:after="200" w:line="276" w:lineRule="auto"/>
        <w:rPr>
          <w:b/>
          <w:sz w:val="32"/>
          <w:szCs w:val="32"/>
        </w:rPr>
      </w:pPr>
    </w:p>
    <w:p w14:paraId="199D5221" w14:textId="3CE52E8B" w:rsidR="00C35A0F" w:rsidRDefault="00C35A0F" w:rsidP="009C6B43">
      <w:pPr>
        <w:tabs>
          <w:tab w:val="center" w:pos="6379"/>
        </w:tabs>
        <w:spacing w:after="200" w:line="276" w:lineRule="auto"/>
        <w:rPr>
          <w:b/>
          <w:sz w:val="32"/>
          <w:szCs w:val="32"/>
        </w:rPr>
      </w:pPr>
    </w:p>
    <w:p w14:paraId="3931BB01" w14:textId="0ABFF1E5" w:rsidR="00C35A0F" w:rsidRDefault="00C35A0F" w:rsidP="009C6B43">
      <w:pPr>
        <w:tabs>
          <w:tab w:val="center" w:pos="6379"/>
        </w:tabs>
        <w:spacing w:after="200" w:line="276" w:lineRule="auto"/>
        <w:rPr>
          <w:b/>
          <w:sz w:val="32"/>
          <w:szCs w:val="32"/>
        </w:rPr>
      </w:pPr>
    </w:p>
    <w:p w14:paraId="00AF8EE6" w14:textId="6BAD5E79" w:rsidR="00C35A0F" w:rsidRDefault="00C35A0F" w:rsidP="009C6B43">
      <w:pPr>
        <w:tabs>
          <w:tab w:val="center" w:pos="6379"/>
        </w:tabs>
        <w:spacing w:after="200" w:line="276" w:lineRule="auto"/>
        <w:rPr>
          <w:b/>
          <w:sz w:val="32"/>
          <w:szCs w:val="32"/>
        </w:rPr>
      </w:pPr>
    </w:p>
    <w:p w14:paraId="750E42E9" w14:textId="3F129137" w:rsidR="00C35A0F" w:rsidRDefault="00C35A0F" w:rsidP="009C6B43">
      <w:pPr>
        <w:tabs>
          <w:tab w:val="center" w:pos="6379"/>
        </w:tabs>
        <w:spacing w:after="200" w:line="276" w:lineRule="auto"/>
        <w:rPr>
          <w:b/>
          <w:sz w:val="32"/>
          <w:szCs w:val="32"/>
        </w:rPr>
      </w:pPr>
    </w:p>
    <w:p w14:paraId="4659CDBC" w14:textId="1EE33623" w:rsidR="00C35A0F" w:rsidRDefault="00C35A0F" w:rsidP="009C6B43">
      <w:pPr>
        <w:tabs>
          <w:tab w:val="center" w:pos="6379"/>
        </w:tabs>
        <w:spacing w:after="200" w:line="276" w:lineRule="auto"/>
        <w:rPr>
          <w:b/>
          <w:sz w:val="32"/>
          <w:szCs w:val="32"/>
        </w:rPr>
      </w:pPr>
    </w:p>
    <w:p w14:paraId="0DA098BC" w14:textId="631621A8" w:rsidR="00C35A0F" w:rsidRDefault="00C35A0F" w:rsidP="009C6B43">
      <w:pPr>
        <w:tabs>
          <w:tab w:val="center" w:pos="6379"/>
        </w:tabs>
        <w:spacing w:after="200" w:line="276" w:lineRule="auto"/>
        <w:rPr>
          <w:b/>
          <w:sz w:val="32"/>
          <w:szCs w:val="32"/>
        </w:rPr>
      </w:pPr>
    </w:p>
    <w:p w14:paraId="63162031" w14:textId="36778EE0" w:rsidR="00C35A0F" w:rsidRDefault="00C35A0F" w:rsidP="009C6B43">
      <w:pPr>
        <w:tabs>
          <w:tab w:val="center" w:pos="6379"/>
        </w:tabs>
        <w:spacing w:after="200" w:line="276" w:lineRule="auto"/>
        <w:rPr>
          <w:b/>
          <w:sz w:val="32"/>
          <w:szCs w:val="32"/>
        </w:rPr>
      </w:pPr>
    </w:p>
    <w:p w14:paraId="5250BF3C" w14:textId="57697EFA" w:rsidR="00BB0B52" w:rsidRDefault="00BB0B52" w:rsidP="009C6B43">
      <w:pPr>
        <w:tabs>
          <w:tab w:val="center" w:pos="6379"/>
        </w:tabs>
        <w:spacing w:after="200" w:line="276" w:lineRule="auto"/>
        <w:rPr>
          <w:b/>
          <w:sz w:val="32"/>
          <w:szCs w:val="32"/>
        </w:rPr>
      </w:pPr>
    </w:p>
    <w:p w14:paraId="635827F5" w14:textId="20E6A971" w:rsidR="007E7FF7" w:rsidRPr="007E6AB9" w:rsidRDefault="007E7FF7" w:rsidP="00DB3032">
      <w:pPr>
        <w:tabs>
          <w:tab w:val="center" w:pos="6379"/>
        </w:tabs>
        <w:spacing w:after="200" w:line="276" w:lineRule="auto"/>
        <w:jc w:val="center"/>
        <w:rPr>
          <w:b/>
          <w:sz w:val="32"/>
          <w:szCs w:val="32"/>
        </w:rPr>
      </w:pPr>
      <w:r>
        <w:rPr>
          <w:b/>
          <w:sz w:val="32"/>
          <w:szCs w:val="32"/>
        </w:rPr>
        <w:lastRenderedPageBreak/>
        <w:t>TÀI LIỆU THAM KHẢO</w:t>
      </w:r>
    </w:p>
    <w:p w14:paraId="055F479F" w14:textId="0F575D91" w:rsidR="00D84C13" w:rsidRPr="00695F22" w:rsidRDefault="00695F22" w:rsidP="00695F22">
      <w:pPr>
        <w:pStyle w:val="Nidungvnbn"/>
      </w:pPr>
      <w:r w:rsidRPr="00695F22">
        <w:t xml:space="preserve">1. </w:t>
      </w:r>
      <w:r>
        <w:t>John W. S</w:t>
      </w:r>
      <w:r w:rsidR="003D10CD">
        <w:t>atzinger and</w:t>
      </w:r>
      <w:r>
        <w:t xml:space="preserve"> Robert B. J</w:t>
      </w:r>
      <w:r w:rsidR="003D10CD">
        <w:t>ackson and</w:t>
      </w:r>
      <w:r>
        <w:t xml:space="preserve"> Stephen D. Brud (2010)</w:t>
      </w:r>
      <w:r w:rsidRPr="00695F22">
        <w:t>.</w:t>
      </w:r>
      <w:r w:rsidR="003D10CD">
        <w:t xml:space="preserve"> Systems Analysis Activities.</w:t>
      </w:r>
      <w:r w:rsidRPr="00695F22">
        <w:t> </w:t>
      </w:r>
      <w:r w:rsidR="003D10CD">
        <w:rPr>
          <w:rStyle w:val="Emphasis"/>
          <w:i w:val="0"/>
          <w:iCs w:val="0"/>
        </w:rPr>
        <w:t xml:space="preserve"> </w:t>
      </w:r>
      <w:r w:rsidR="003D10CD" w:rsidRPr="003D10CD">
        <w:rPr>
          <w:rStyle w:val="Emphasis"/>
          <w:iCs w:val="0"/>
        </w:rPr>
        <w:t>Systema Analysis and Design</w:t>
      </w:r>
      <w:r w:rsidRPr="003D10CD">
        <w:rPr>
          <w:rStyle w:val="Emphasis"/>
          <w:iCs w:val="0"/>
        </w:rPr>
        <w:t>,</w:t>
      </w:r>
      <w:r w:rsidRPr="003D10CD">
        <w:t> f</w:t>
      </w:r>
      <w:r w:rsidR="003D10CD" w:rsidRPr="003D10CD">
        <w:t>ifth</w:t>
      </w:r>
      <w:r w:rsidRPr="003D10CD">
        <w:t xml:space="preserve"> edition</w:t>
      </w:r>
      <w:r w:rsidRPr="00695F22">
        <w:t xml:space="preserve">, </w:t>
      </w:r>
      <w:r w:rsidR="003D10CD">
        <w:t>Cengage Learning, 2, 166-280</w:t>
      </w:r>
      <w:r w:rsidRPr="00695F22">
        <w:t>.</w:t>
      </w:r>
    </w:p>
    <w:p w14:paraId="2C18EF70" w14:textId="27095EA2" w:rsidR="007E7FF7" w:rsidRPr="00027BCF" w:rsidRDefault="007E7FF7" w:rsidP="00027BCF">
      <w:pPr>
        <w:spacing w:line="360" w:lineRule="auto"/>
        <w:ind w:left="720"/>
        <w:jc w:val="both"/>
        <w:rPr>
          <w:sz w:val="26"/>
          <w:szCs w:val="26"/>
        </w:rPr>
      </w:pPr>
    </w:p>
    <w:p w14:paraId="15FB8FFC" w14:textId="77777777" w:rsidR="00027BCF" w:rsidRDefault="00027BCF" w:rsidP="007E7FF7">
      <w:pPr>
        <w:tabs>
          <w:tab w:val="center" w:pos="6379"/>
        </w:tabs>
        <w:spacing w:after="200" w:line="276" w:lineRule="auto"/>
        <w:jc w:val="center"/>
        <w:rPr>
          <w:b/>
          <w:sz w:val="32"/>
          <w:szCs w:val="32"/>
        </w:rPr>
      </w:pPr>
    </w:p>
    <w:p w14:paraId="24C0A37C" w14:textId="6250443E" w:rsidR="00027BCF" w:rsidRDefault="00027BCF" w:rsidP="007E7FF7">
      <w:pPr>
        <w:tabs>
          <w:tab w:val="center" w:pos="6379"/>
        </w:tabs>
        <w:spacing w:after="200" w:line="276" w:lineRule="auto"/>
        <w:jc w:val="center"/>
        <w:rPr>
          <w:b/>
          <w:sz w:val="32"/>
          <w:szCs w:val="32"/>
        </w:rPr>
      </w:pPr>
    </w:p>
    <w:p w14:paraId="3C56DC2F" w14:textId="35C317C2" w:rsidR="00027BCF" w:rsidRDefault="00027BCF" w:rsidP="007E7FF7">
      <w:pPr>
        <w:tabs>
          <w:tab w:val="center" w:pos="6379"/>
        </w:tabs>
        <w:spacing w:after="200" w:line="276" w:lineRule="auto"/>
        <w:jc w:val="center"/>
        <w:rPr>
          <w:b/>
          <w:sz w:val="32"/>
          <w:szCs w:val="32"/>
        </w:rPr>
      </w:pPr>
    </w:p>
    <w:p w14:paraId="18734572" w14:textId="2174131D" w:rsidR="00027BCF" w:rsidRDefault="00027BCF" w:rsidP="007E7FF7">
      <w:pPr>
        <w:tabs>
          <w:tab w:val="center" w:pos="6379"/>
        </w:tabs>
        <w:spacing w:after="200" w:line="276" w:lineRule="auto"/>
        <w:jc w:val="center"/>
        <w:rPr>
          <w:b/>
          <w:sz w:val="32"/>
          <w:szCs w:val="32"/>
        </w:rPr>
      </w:pPr>
    </w:p>
    <w:p w14:paraId="7D0E1699" w14:textId="3B6202D8" w:rsidR="00027BCF" w:rsidRDefault="00027BCF" w:rsidP="007E7FF7">
      <w:pPr>
        <w:tabs>
          <w:tab w:val="center" w:pos="6379"/>
        </w:tabs>
        <w:spacing w:after="200" w:line="276" w:lineRule="auto"/>
        <w:jc w:val="center"/>
        <w:rPr>
          <w:b/>
          <w:sz w:val="32"/>
          <w:szCs w:val="32"/>
        </w:rPr>
      </w:pPr>
    </w:p>
    <w:p w14:paraId="3A13EF50" w14:textId="47ACD3DA" w:rsidR="00027BCF" w:rsidRDefault="00027BCF" w:rsidP="007E7FF7">
      <w:pPr>
        <w:tabs>
          <w:tab w:val="center" w:pos="6379"/>
        </w:tabs>
        <w:spacing w:after="200" w:line="276" w:lineRule="auto"/>
        <w:jc w:val="center"/>
        <w:rPr>
          <w:b/>
          <w:sz w:val="32"/>
          <w:szCs w:val="32"/>
        </w:rPr>
      </w:pPr>
    </w:p>
    <w:p w14:paraId="4C483866" w14:textId="0D97D13C" w:rsidR="00027BCF" w:rsidRDefault="00027BCF" w:rsidP="007E7FF7">
      <w:pPr>
        <w:tabs>
          <w:tab w:val="center" w:pos="6379"/>
        </w:tabs>
        <w:spacing w:after="200" w:line="276" w:lineRule="auto"/>
        <w:jc w:val="center"/>
        <w:rPr>
          <w:b/>
          <w:sz w:val="32"/>
          <w:szCs w:val="32"/>
        </w:rPr>
      </w:pPr>
    </w:p>
    <w:p w14:paraId="1442B0EF" w14:textId="6D7DF500" w:rsidR="00027BCF" w:rsidRDefault="00027BCF" w:rsidP="007E7FF7">
      <w:pPr>
        <w:tabs>
          <w:tab w:val="center" w:pos="6379"/>
        </w:tabs>
        <w:spacing w:after="200" w:line="276" w:lineRule="auto"/>
        <w:jc w:val="center"/>
        <w:rPr>
          <w:b/>
          <w:sz w:val="32"/>
          <w:szCs w:val="32"/>
        </w:rPr>
      </w:pPr>
    </w:p>
    <w:p w14:paraId="142CE21C" w14:textId="2F12975F" w:rsidR="00027BCF" w:rsidRDefault="00027BCF" w:rsidP="007E7FF7">
      <w:pPr>
        <w:tabs>
          <w:tab w:val="center" w:pos="6379"/>
        </w:tabs>
        <w:spacing w:after="200" w:line="276" w:lineRule="auto"/>
        <w:jc w:val="center"/>
        <w:rPr>
          <w:b/>
          <w:sz w:val="32"/>
          <w:szCs w:val="32"/>
        </w:rPr>
      </w:pPr>
    </w:p>
    <w:p w14:paraId="2ED308F3" w14:textId="30B8BF55" w:rsidR="00BB2B2A" w:rsidRPr="00DB3032" w:rsidRDefault="00BB2B2A" w:rsidP="00DB3032">
      <w:pPr>
        <w:tabs>
          <w:tab w:val="center" w:pos="6379"/>
        </w:tabs>
        <w:spacing w:after="200" w:line="276" w:lineRule="auto"/>
        <w:rPr>
          <w:b/>
          <w:sz w:val="32"/>
          <w:szCs w:val="32"/>
        </w:rPr>
      </w:pPr>
    </w:p>
    <w:sectPr w:rsidR="00BB2B2A" w:rsidRPr="00DB3032"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92812" w14:textId="77777777" w:rsidR="00C47402" w:rsidRDefault="00C47402" w:rsidP="00453AB1">
      <w:r>
        <w:separator/>
      </w:r>
    </w:p>
  </w:endnote>
  <w:endnote w:type="continuationSeparator" w:id="0">
    <w:p w14:paraId="22E0C743" w14:textId="77777777" w:rsidR="00C47402" w:rsidRDefault="00C4740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B9A14" w14:textId="77777777" w:rsidR="00C47402" w:rsidRDefault="00C47402" w:rsidP="00453AB1">
      <w:r>
        <w:separator/>
      </w:r>
    </w:p>
  </w:footnote>
  <w:footnote w:type="continuationSeparator" w:id="0">
    <w:p w14:paraId="6E8832B9" w14:textId="77777777" w:rsidR="00C47402" w:rsidRDefault="00C47402"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B9F36" w14:textId="77777777" w:rsidR="001344BA" w:rsidRDefault="001344BA">
    <w:pPr>
      <w:pStyle w:val="Header"/>
      <w:jc w:val="center"/>
    </w:pPr>
  </w:p>
  <w:p w14:paraId="0607C924" w14:textId="77777777" w:rsidR="001344BA" w:rsidRDefault="001344B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601725"/>
      <w:docPartObj>
        <w:docPartGallery w:val="Page Numbers (Top of Page)"/>
        <w:docPartUnique/>
      </w:docPartObj>
    </w:sdtPr>
    <w:sdtEndPr>
      <w:rPr>
        <w:noProof/>
      </w:rPr>
    </w:sdtEndPr>
    <w:sdtContent>
      <w:p w14:paraId="1250C790" w14:textId="34F9BA05" w:rsidR="001344BA" w:rsidRDefault="001344BA">
        <w:pPr>
          <w:pStyle w:val="Header"/>
          <w:jc w:val="center"/>
        </w:pPr>
        <w:r>
          <w:fldChar w:fldCharType="begin"/>
        </w:r>
        <w:r>
          <w:instrText xml:space="preserve"> PAGE   \* MERGEFORMAT </w:instrText>
        </w:r>
        <w:r>
          <w:fldChar w:fldCharType="separate"/>
        </w:r>
        <w:r w:rsidR="009F1D64">
          <w:rPr>
            <w:noProof/>
          </w:rPr>
          <w:t>iv</w:t>
        </w:r>
        <w:r>
          <w:rPr>
            <w:noProof/>
          </w:rPr>
          <w:fldChar w:fldCharType="end"/>
        </w:r>
      </w:p>
    </w:sdtContent>
  </w:sdt>
  <w:p w14:paraId="4004A1ED" w14:textId="77777777" w:rsidR="001344BA" w:rsidRDefault="001344B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74107D63" w14:textId="4CF62C4E" w:rsidR="001344BA" w:rsidRDefault="001344BA">
        <w:pPr>
          <w:pStyle w:val="Header"/>
          <w:jc w:val="center"/>
        </w:pPr>
        <w:r>
          <w:fldChar w:fldCharType="begin"/>
        </w:r>
        <w:r>
          <w:instrText xml:space="preserve"> PAGE   \* MERGEFORMAT </w:instrText>
        </w:r>
        <w:r>
          <w:fldChar w:fldCharType="separate"/>
        </w:r>
        <w:r w:rsidR="009F1D64">
          <w:rPr>
            <w:noProof/>
          </w:rPr>
          <w:t>3</w:t>
        </w:r>
        <w:r>
          <w:rPr>
            <w:noProof/>
          </w:rPr>
          <w:fldChar w:fldCharType="end"/>
        </w:r>
      </w:p>
    </w:sdtContent>
  </w:sdt>
  <w:p w14:paraId="37A73281" w14:textId="77777777" w:rsidR="001344BA" w:rsidRDefault="001344B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2E3B"/>
    <w:multiLevelType w:val="hybridMultilevel"/>
    <w:tmpl w:val="4FAE1FF0"/>
    <w:lvl w:ilvl="0" w:tplc="FDCE8A9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145C4C"/>
    <w:multiLevelType w:val="multilevel"/>
    <w:tmpl w:val="0EE8371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326E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2E17AA2"/>
    <w:multiLevelType w:val="hybridMultilevel"/>
    <w:tmpl w:val="51720192"/>
    <w:lvl w:ilvl="0" w:tplc="500E8A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F44CA7"/>
    <w:multiLevelType w:val="hybridMultilevel"/>
    <w:tmpl w:val="D586F3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E0855"/>
    <w:multiLevelType w:val="hybridMultilevel"/>
    <w:tmpl w:val="C44062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F6B7889"/>
    <w:multiLevelType w:val="hybridMultilevel"/>
    <w:tmpl w:val="2EA01994"/>
    <w:lvl w:ilvl="0" w:tplc="3B26A4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00B565B"/>
    <w:multiLevelType w:val="multilevel"/>
    <w:tmpl w:val="E196ED08"/>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7230447"/>
    <w:multiLevelType w:val="hybridMultilevel"/>
    <w:tmpl w:val="F8C8D8BC"/>
    <w:lvl w:ilvl="0" w:tplc="1B20E258">
      <w:start w:val="3"/>
      <w:numFmt w:val="bullet"/>
      <w:lvlText w:val="-"/>
      <w:lvlJc w:val="left"/>
      <w:pPr>
        <w:ind w:left="1080" w:hanging="360"/>
      </w:pPr>
      <w:rPr>
        <w:rFonts w:ascii="Times New Roman" w:eastAsia="Times New Roman" w:hAnsi="Times New Roman" w:cs="Times New Roman" w:hint="default"/>
        <w:color w:val="2222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02487"/>
    <w:multiLevelType w:val="hybridMultilevel"/>
    <w:tmpl w:val="22708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A255DE"/>
    <w:multiLevelType w:val="hybridMultilevel"/>
    <w:tmpl w:val="DC403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5D0510"/>
    <w:multiLevelType w:val="multilevel"/>
    <w:tmpl w:val="E7CAE0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9AA1B60"/>
    <w:multiLevelType w:val="hybridMultilevel"/>
    <w:tmpl w:val="D6BECA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597761"/>
    <w:multiLevelType w:val="multilevel"/>
    <w:tmpl w:val="2DDCBDB4"/>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1C08A3"/>
    <w:multiLevelType w:val="hybridMultilevel"/>
    <w:tmpl w:val="2BCC9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DC064D"/>
    <w:multiLevelType w:val="hybridMultilevel"/>
    <w:tmpl w:val="BB16DB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0036425"/>
    <w:multiLevelType w:val="multilevel"/>
    <w:tmpl w:val="31A8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B0654D"/>
    <w:multiLevelType w:val="hybridMultilevel"/>
    <w:tmpl w:val="C1F0CA52"/>
    <w:lvl w:ilvl="0" w:tplc="E076C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7762A8"/>
    <w:multiLevelType w:val="hybridMultilevel"/>
    <w:tmpl w:val="A75E6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0B2C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5"/>
  </w:num>
  <w:num w:numId="3">
    <w:abstractNumId w:val="20"/>
  </w:num>
  <w:num w:numId="4">
    <w:abstractNumId w:val="28"/>
  </w:num>
  <w:num w:numId="5">
    <w:abstractNumId w:val="1"/>
  </w:num>
  <w:num w:numId="6">
    <w:abstractNumId w:val="8"/>
  </w:num>
  <w:num w:numId="7">
    <w:abstractNumId w:val="17"/>
  </w:num>
  <w:num w:numId="8">
    <w:abstractNumId w:val="26"/>
  </w:num>
  <w:num w:numId="9">
    <w:abstractNumId w:val="3"/>
  </w:num>
  <w:num w:numId="10">
    <w:abstractNumId w:val="13"/>
  </w:num>
  <w:num w:numId="11">
    <w:abstractNumId w:val="27"/>
  </w:num>
  <w:num w:numId="12">
    <w:abstractNumId w:val="18"/>
  </w:num>
  <w:num w:numId="13">
    <w:abstractNumId w:val="4"/>
  </w:num>
  <w:num w:numId="14">
    <w:abstractNumId w:val="25"/>
  </w:num>
  <w:num w:numId="15">
    <w:abstractNumId w:val="12"/>
  </w:num>
  <w:num w:numId="16">
    <w:abstractNumId w:val="24"/>
  </w:num>
  <w:num w:numId="17">
    <w:abstractNumId w:val="21"/>
  </w:num>
  <w:num w:numId="18">
    <w:abstractNumId w:val="10"/>
  </w:num>
  <w:num w:numId="19">
    <w:abstractNumId w:val="16"/>
  </w:num>
  <w:num w:numId="20">
    <w:abstractNumId w:val="11"/>
  </w:num>
  <w:num w:numId="21">
    <w:abstractNumId w:val="14"/>
  </w:num>
  <w:num w:numId="22">
    <w:abstractNumId w:val="22"/>
  </w:num>
  <w:num w:numId="23">
    <w:abstractNumId w:val="6"/>
  </w:num>
  <w:num w:numId="24">
    <w:abstractNumId w:val="5"/>
  </w:num>
  <w:num w:numId="25">
    <w:abstractNumId w:val="29"/>
  </w:num>
  <w:num w:numId="26">
    <w:abstractNumId w:val="9"/>
  </w:num>
  <w:num w:numId="27">
    <w:abstractNumId w:val="19"/>
  </w:num>
  <w:num w:numId="28">
    <w:abstractNumId w:val="7"/>
  </w:num>
  <w:num w:numId="29">
    <w:abstractNumId w:val="2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DB"/>
    <w:rsid w:val="00000FCE"/>
    <w:rsid w:val="00004E76"/>
    <w:rsid w:val="00005422"/>
    <w:rsid w:val="00005A7F"/>
    <w:rsid w:val="0001621F"/>
    <w:rsid w:val="00024496"/>
    <w:rsid w:val="00027BCF"/>
    <w:rsid w:val="00032B41"/>
    <w:rsid w:val="0003604B"/>
    <w:rsid w:val="00041CCD"/>
    <w:rsid w:val="000567DB"/>
    <w:rsid w:val="00064311"/>
    <w:rsid w:val="00073CFE"/>
    <w:rsid w:val="0008065E"/>
    <w:rsid w:val="00080A61"/>
    <w:rsid w:val="00094930"/>
    <w:rsid w:val="00096B4C"/>
    <w:rsid w:val="000A5598"/>
    <w:rsid w:val="000C67AE"/>
    <w:rsid w:val="000C7C65"/>
    <w:rsid w:val="000D0134"/>
    <w:rsid w:val="000D1680"/>
    <w:rsid w:val="000D607F"/>
    <w:rsid w:val="000D6507"/>
    <w:rsid w:val="000E36AF"/>
    <w:rsid w:val="000E6AF0"/>
    <w:rsid w:val="000F0F76"/>
    <w:rsid w:val="000F1949"/>
    <w:rsid w:val="000F2444"/>
    <w:rsid w:val="001001D5"/>
    <w:rsid w:val="00103E3D"/>
    <w:rsid w:val="00105E33"/>
    <w:rsid w:val="00106698"/>
    <w:rsid w:val="00111DE6"/>
    <w:rsid w:val="00122575"/>
    <w:rsid w:val="001246DC"/>
    <w:rsid w:val="0012621B"/>
    <w:rsid w:val="00133746"/>
    <w:rsid w:val="001344BA"/>
    <w:rsid w:val="00137133"/>
    <w:rsid w:val="00142758"/>
    <w:rsid w:val="00145F40"/>
    <w:rsid w:val="001524F5"/>
    <w:rsid w:val="00154D43"/>
    <w:rsid w:val="0016370B"/>
    <w:rsid w:val="00185586"/>
    <w:rsid w:val="001856FC"/>
    <w:rsid w:val="00190C82"/>
    <w:rsid w:val="001959D1"/>
    <w:rsid w:val="001A1818"/>
    <w:rsid w:val="001A3191"/>
    <w:rsid w:val="001B2803"/>
    <w:rsid w:val="001B3E6E"/>
    <w:rsid w:val="001C62CC"/>
    <w:rsid w:val="001C7168"/>
    <w:rsid w:val="001D5D8C"/>
    <w:rsid w:val="001D6673"/>
    <w:rsid w:val="001E3A4B"/>
    <w:rsid w:val="001E6C98"/>
    <w:rsid w:val="001F575C"/>
    <w:rsid w:val="001F7FCE"/>
    <w:rsid w:val="00204A0A"/>
    <w:rsid w:val="00207DC2"/>
    <w:rsid w:val="002119B7"/>
    <w:rsid w:val="00212CC6"/>
    <w:rsid w:val="00220835"/>
    <w:rsid w:val="002254F7"/>
    <w:rsid w:val="00252F26"/>
    <w:rsid w:val="002671B2"/>
    <w:rsid w:val="00291721"/>
    <w:rsid w:val="002922F6"/>
    <w:rsid w:val="002A0D5C"/>
    <w:rsid w:val="002A1E5E"/>
    <w:rsid w:val="002A63D5"/>
    <w:rsid w:val="002B1314"/>
    <w:rsid w:val="002B17C5"/>
    <w:rsid w:val="002B6CE0"/>
    <w:rsid w:val="002C19E8"/>
    <w:rsid w:val="002D4629"/>
    <w:rsid w:val="002D6F2B"/>
    <w:rsid w:val="002D796D"/>
    <w:rsid w:val="002E1BA4"/>
    <w:rsid w:val="002E277D"/>
    <w:rsid w:val="002F5153"/>
    <w:rsid w:val="002F61C9"/>
    <w:rsid w:val="002F7CEF"/>
    <w:rsid w:val="00305DA8"/>
    <w:rsid w:val="003218FF"/>
    <w:rsid w:val="003232A3"/>
    <w:rsid w:val="00324730"/>
    <w:rsid w:val="00327F11"/>
    <w:rsid w:val="003310A0"/>
    <w:rsid w:val="003315A9"/>
    <w:rsid w:val="00337427"/>
    <w:rsid w:val="00337883"/>
    <w:rsid w:val="00341623"/>
    <w:rsid w:val="00352DC6"/>
    <w:rsid w:val="00354814"/>
    <w:rsid w:val="00354FD5"/>
    <w:rsid w:val="0035624F"/>
    <w:rsid w:val="0036545B"/>
    <w:rsid w:val="00377C22"/>
    <w:rsid w:val="0038207C"/>
    <w:rsid w:val="00385E79"/>
    <w:rsid w:val="0039686B"/>
    <w:rsid w:val="003B3273"/>
    <w:rsid w:val="003B58DB"/>
    <w:rsid w:val="003C736E"/>
    <w:rsid w:val="003D0359"/>
    <w:rsid w:val="003D10CD"/>
    <w:rsid w:val="003F3CD2"/>
    <w:rsid w:val="003F7FA9"/>
    <w:rsid w:val="00407477"/>
    <w:rsid w:val="00416F5B"/>
    <w:rsid w:val="00426787"/>
    <w:rsid w:val="00430CE7"/>
    <w:rsid w:val="00450132"/>
    <w:rsid w:val="00453AB1"/>
    <w:rsid w:val="00457497"/>
    <w:rsid w:val="004602E9"/>
    <w:rsid w:val="00464A7F"/>
    <w:rsid w:val="00464B2A"/>
    <w:rsid w:val="00466D6D"/>
    <w:rsid w:val="00472FC3"/>
    <w:rsid w:val="004758AC"/>
    <w:rsid w:val="00480CD8"/>
    <w:rsid w:val="004816C6"/>
    <w:rsid w:val="00482963"/>
    <w:rsid w:val="00483389"/>
    <w:rsid w:val="00493DA9"/>
    <w:rsid w:val="004966E3"/>
    <w:rsid w:val="004A2A65"/>
    <w:rsid w:val="004A664B"/>
    <w:rsid w:val="004A7C39"/>
    <w:rsid w:val="004A7D2C"/>
    <w:rsid w:val="004B178E"/>
    <w:rsid w:val="004C5DD9"/>
    <w:rsid w:val="004E3C16"/>
    <w:rsid w:val="004E40EC"/>
    <w:rsid w:val="004E6F0A"/>
    <w:rsid w:val="004F2F73"/>
    <w:rsid w:val="004F4D25"/>
    <w:rsid w:val="004F55BC"/>
    <w:rsid w:val="004F766C"/>
    <w:rsid w:val="00502E8A"/>
    <w:rsid w:val="005205EB"/>
    <w:rsid w:val="00520A49"/>
    <w:rsid w:val="00525B31"/>
    <w:rsid w:val="005261EF"/>
    <w:rsid w:val="00527AFA"/>
    <w:rsid w:val="00537659"/>
    <w:rsid w:val="005429E6"/>
    <w:rsid w:val="00544002"/>
    <w:rsid w:val="00562224"/>
    <w:rsid w:val="00572DE9"/>
    <w:rsid w:val="005749AD"/>
    <w:rsid w:val="005859F5"/>
    <w:rsid w:val="0059146F"/>
    <w:rsid w:val="00591CF7"/>
    <w:rsid w:val="00593511"/>
    <w:rsid w:val="00594A25"/>
    <w:rsid w:val="005A152D"/>
    <w:rsid w:val="005A3916"/>
    <w:rsid w:val="005A6B62"/>
    <w:rsid w:val="005B036A"/>
    <w:rsid w:val="005C609D"/>
    <w:rsid w:val="005C7B93"/>
    <w:rsid w:val="005D5C20"/>
    <w:rsid w:val="005D627A"/>
    <w:rsid w:val="005E2755"/>
    <w:rsid w:val="005E48CE"/>
    <w:rsid w:val="005F109D"/>
    <w:rsid w:val="005F4988"/>
    <w:rsid w:val="00600ECE"/>
    <w:rsid w:val="00603766"/>
    <w:rsid w:val="006257DE"/>
    <w:rsid w:val="0064189C"/>
    <w:rsid w:val="00645D2F"/>
    <w:rsid w:val="00650D6A"/>
    <w:rsid w:val="00651330"/>
    <w:rsid w:val="00651452"/>
    <w:rsid w:val="00654391"/>
    <w:rsid w:val="0065739D"/>
    <w:rsid w:val="00662071"/>
    <w:rsid w:val="00666610"/>
    <w:rsid w:val="00670DEE"/>
    <w:rsid w:val="0068392A"/>
    <w:rsid w:val="00695F22"/>
    <w:rsid w:val="006961E3"/>
    <w:rsid w:val="006A63A7"/>
    <w:rsid w:val="006B0D79"/>
    <w:rsid w:val="006B62BC"/>
    <w:rsid w:val="006C1F94"/>
    <w:rsid w:val="006C295B"/>
    <w:rsid w:val="006C46B8"/>
    <w:rsid w:val="006D0F87"/>
    <w:rsid w:val="006D483B"/>
    <w:rsid w:val="006D6121"/>
    <w:rsid w:val="006D6926"/>
    <w:rsid w:val="0070508F"/>
    <w:rsid w:val="00714344"/>
    <w:rsid w:val="00714960"/>
    <w:rsid w:val="007270BB"/>
    <w:rsid w:val="00736685"/>
    <w:rsid w:val="00736839"/>
    <w:rsid w:val="00737340"/>
    <w:rsid w:val="00737A4F"/>
    <w:rsid w:val="0076012A"/>
    <w:rsid w:val="00771254"/>
    <w:rsid w:val="007913A4"/>
    <w:rsid w:val="00791CFD"/>
    <w:rsid w:val="00791EED"/>
    <w:rsid w:val="007A5486"/>
    <w:rsid w:val="007A667E"/>
    <w:rsid w:val="007B1A23"/>
    <w:rsid w:val="007B2EE3"/>
    <w:rsid w:val="007B535F"/>
    <w:rsid w:val="007B7623"/>
    <w:rsid w:val="007B7FF5"/>
    <w:rsid w:val="007C108E"/>
    <w:rsid w:val="007C1A97"/>
    <w:rsid w:val="007D0905"/>
    <w:rsid w:val="007E1F8B"/>
    <w:rsid w:val="007E6AB9"/>
    <w:rsid w:val="007E7FF7"/>
    <w:rsid w:val="007F0D4F"/>
    <w:rsid w:val="00805E40"/>
    <w:rsid w:val="00816211"/>
    <w:rsid w:val="00820CB1"/>
    <w:rsid w:val="008228D5"/>
    <w:rsid w:val="00836CFA"/>
    <w:rsid w:val="00842777"/>
    <w:rsid w:val="00844FC0"/>
    <w:rsid w:val="0084516A"/>
    <w:rsid w:val="008543F8"/>
    <w:rsid w:val="00855EF3"/>
    <w:rsid w:val="00864042"/>
    <w:rsid w:val="00867C2D"/>
    <w:rsid w:val="00873425"/>
    <w:rsid w:val="00873F06"/>
    <w:rsid w:val="008754A0"/>
    <w:rsid w:val="00877B9C"/>
    <w:rsid w:val="00880D36"/>
    <w:rsid w:val="00882AB5"/>
    <w:rsid w:val="0088614D"/>
    <w:rsid w:val="00887C5C"/>
    <w:rsid w:val="008A59CF"/>
    <w:rsid w:val="008B1309"/>
    <w:rsid w:val="008C278E"/>
    <w:rsid w:val="008C5CE0"/>
    <w:rsid w:val="008C6F75"/>
    <w:rsid w:val="008D3FF5"/>
    <w:rsid w:val="008E1DF1"/>
    <w:rsid w:val="008E385D"/>
    <w:rsid w:val="008E6453"/>
    <w:rsid w:val="00907127"/>
    <w:rsid w:val="009101E7"/>
    <w:rsid w:val="009137C4"/>
    <w:rsid w:val="00927E80"/>
    <w:rsid w:val="00933BA0"/>
    <w:rsid w:val="009340CA"/>
    <w:rsid w:val="00942B81"/>
    <w:rsid w:val="00950126"/>
    <w:rsid w:val="00961D29"/>
    <w:rsid w:val="00965C33"/>
    <w:rsid w:val="00971128"/>
    <w:rsid w:val="00973B6D"/>
    <w:rsid w:val="00981AA5"/>
    <w:rsid w:val="00983DA4"/>
    <w:rsid w:val="00996AC8"/>
    <w:rsid w:val="009A259F"/>
    <w:rsid w:val="009A5F2B"/>
    <w:rsid w:val="009A6B13"/>
    <w:rsid w:val="009A755E"/>
    <w:rsid w:val="009C05F7"/>
    <w:rsid w:val="009C1EDD"/>
    <w:rsid w:val="009C6B43"/>
    <w:rsid w:val="009D0E87"/>
    <w:rsid w:val="009E0D9E"/>
    <w:rsid w:val="009F1811"/>
    <w:rsid w:val="009F1D64"/>
    <w:rsid w:val="009F36A2"/>
    <w:rsid w:val="009F430D"/>
    <w:rsid w:val="00A00CEF"/>
    <w:rsid w:val="00A0150E"/>
    <w:rsid w:val="00A01748"/>
    <w:rsid w:val="00A219D8"/>
    <w:rsid w:val="00A21CC9"/>
    <w:rsid w:val="00A246C9"/>
    <w:rsid w:val="00A254FD"/>
    <w:rsid w:val="00A41AB3"/>
    <w:rsid w:val="00A47CB4"/>
    <w:rsid w:val="00A6055A"/>
    <w:rsid w:val="00A64C06"/>
    <w:rsid w:val="00A718E6"/>
    <w:rsid w:val="00A7234D"/>
    <w:rsid w:val="00A774EA"/>
    <w:rsid w:val="00A929A2"/>
    <w:rsid w:val="00AA13AA"/>
    <w:rsid w:val="00AA74EE"/>
    <w:rsid w:val="00AC1843"/>
    <w:rsid w:val="00AC2609"/>
    <w:rsid w:val="00AD62F7"/>
    <w:rsid w:val="00AE34E9"/>
    <w:rsid w:val="00AE4D00"/>
    <w:rsid w:val="00AE6B99"/>
    <w:rsid w:val="00AF53B6"/>
    <w:rsid w:val="00AF6D47"/>
    <w:rsid w:val="00B000EE"/>
    <w:rsid w:val="00B030BE"/>
    <w:rsid w:val="00B07F62"/>
    <w:rsid w:val="00B1021B"/>
    <w:rsid w:val="00B1125D"/>
    <w:rsid w:val="00B118C8"/>
    <w:rsid w:val="00B15C6D"/>
    <w:rsid w:val="00B20723"/>
    <w:rsid w:val="00B25A8C"/>
    <w:rsid w:val="00B30C46"/>
    <w:rsid w:val="00B3196C"/>
    <w:rsid w:val="00B32482"/>
    <w:rsid w:val="00B34490"/>
    <w:rsid w:val="00B349D5"/>
    <w:rsid w:val="00B40BCE"/>
    <w:rsid w:val="00B503E4"/>
    <w:rsid w:val="00B53E60"/>
    <w:rsid w:val="00B54591"/>
    <w:rsid w:val="00B62922"/>
    <w:rsid w:val="00B8489D"/>
    <w:rsid w:val="00B9147B"/>
    <w:rsid w:val="00B922D8"/>
    <w:rsid w:val="00B936EC"/>
    <w:rsid w:val="00BA5026"/>
    <w:rsid w:val="00BB0B52"/>
    <w:rsid w:val="00BB1763"/>
    <w:rsid w:val="00BB2B2A"/>
    <w:rsid w:val="00BC0851"/>
    <w:rsid w:val="00BD725F"/>
    <w:rsid w:val="00BD7D36"/>
    <w:rsid w:val="00BE2362"/>
    <w:rsid w:val="00BE4F8D"/>
    <w:rsid w:val="00BF4D84"/>
    <w:rsid w:val="00C03BFC"/>
    <w:rsid w:val="00C07155"/>
    <w:rsid w:val="00C131C8"/>
    <w:rsid w:val="00C24092"/>
    <w:rsid w:val="00C2732D"/>
    <w:rsid w:val="00C35A0F"/>
    <w:rsid w:val="00C42E0A"/>
    <w:rsid w:val="00C47402"/>
    <w:rsid w:val="00C56904"/>
    <w:rsid w:val="00C623C3"/>
    <w:rsid w:val="00C70A1B"/>
    <w:rsid w:val="00C75086"/>
    <w:rsid w:val="00C8438E"/>
    <w:rsid w:val="00C9606C"/>
    <w:rsid w:val="00C96F8B"/>
    <w:rsid w:val="00CA1C39"/>
    <w:rsid w:val="00CB44BB"/>
    <w:rsid w:val="00CC3FF2"/>
    <w:rsid w:val="00CD13EC"/>
    <w:rsid w:val="00CD64A7"/>
    <w:rsid w:val="00CD796B"/>
    <w:rsid w:val="00CE01D4"/>
    <w:rsid w:val="00CE3458"/>
    <w:rsid w:val="00CE5555"/>
    <w:rsid w:val="00CE7441"/>
    <w:rsid w:val="00CF124E"/>
    <w:rsid w:val="00D00CBE"/>
    <w:rsid w:val="00D11EDA"/>
    <w:rsid w:val="00D14826"/>
    <w:rsid w:val="00D1484D"/>
    <w:rsid w:val="00D27D49"/>
    <w:rsid w:val="00D34D21"/>
    <w:rsid w:val="00D44B98"/>
    <w:rsid w:val="00D455FF"/>
    <w:rsid w:val="00D46926"/>
    <w:rsid w:val="00D46D0C"/>
    <w:rsid w:val="00D504F3"/>
    <w:rsid w:val="00D54B06"/>
    <w:rsid w:val="00D660EE"/>
    <w:rsid w:val="00D745F2"/>
    <w:rsid w:val="00D81A55"/>
    <w:rsid w:val="00D83E7E"/>
    <w:rsid w:val="00D84C13"/>
    <w:rsid w:val="00D85C37"/>
    <w:rsid w:val="00DB07D6"/>
    <w:rsid w:val="00DB08FB"/>
    <w:rsid w:val="00DB3032"/>
    <w:rsid w:val="00DB3446"/>
    <w:rsid w:val="00DB7595"/>
    <w:rsid w:val="00DC198B"/>
    <w:rsid w:val="00DC2276"/>
    <w:rsid w:val="00DD19F6"/>
    <w:rsid w:val="00DD5074"/>
    <w:rsid w:val="00DD74FD"/>
    <w:rsid w:val="00DE7DF5"/>
    <w:rsid w:val="00E045EB"/>
    <w:rsid w:val="00E1491E"/>
    <w:rsid w:val="00E22D16"/>
    <w:rsid w:val="00E23A75"/>
    <w:rsid w:val="00E354CC"/>
    <w:rsid w:val="00E57849"/>
    <w:rsid w:val="00E6072F"/>
    <w:rsid w:val="00E66905"/>
    <w:rsid w:val="00E67591"/>
    <w:rsid w:val="00E73E69"/>
    <w:rsid w:val="00E75C3C"/>
    <w:rsid w:val="00E766EA"/>
    <w:rsid w:val="00E879A5"/>
    <w:rsid w:val="00E9119C"/>
    <w:rsid w:val="00E93CDF"/>
    <w:rsid w:val="00E95121"/>
    <w:rsid w:val="00E976BD"/>
    <w:rsid w:val="00EA1ABD"/>
    <w:rsid w:val="00EA1B3D"/>
    <w:rsid w:val="00EA1D77"/>
    <w:rsid w:val="00EA47BE"/>
    <w:rsid w:val="00EA7D58"/>
    <w:rsid w:val="00EB7204"/>
    <w:rsid w:val="00ED630E"/>
    <w:rsid w:val="00EE0E77"/>
    <w:rsid w:val="00EF46AC"/>
    <w:rsid w:val="00F12BFE"/>
    <w:rsid w:val="00F145F8"/>
    <w:rsid w:val="00F1697C"/>
    <w:rsid w:val="00F1741E"/>
    <w:rsid w:val="00F27364"/>
    <w:rsid w:val="00F31844"/>
    <w:rsid w:val="00F42803"/>
    <w:rsid w:val="00F42E06"/>
    <w:rsid w:val="00F447E3"/>
    <w:rsid w:val="00F45EDD"/>
    <w:rsid w:val="00F6183C"/>
    <w:rsid w:val="00F62D17"/>
    <w:rsid w:val="00F663C2"/>
    <w:rsid w:val="00F81579"/>
    <w:rsid w:val="00F9632C"/>
    <w:rsid w:val="00FA0719"/>
    <w:rsid w:val="00FA13AD"/>
    <w:rsid w:val="00FB1C6C"/>
    <w:rsid w:val="00FB45EF"/>
    <w:rsid w:val="00FB7488"/>
    <w:rsid w:val="00FC2AE6"/>
    <w:rsid w:val="00FD0464"/>
    <w:rsid w:val="00FD776D"/>
    <w:rsid w:val="00FE0962"/>
    <w:rsid w:val="00FF5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38F6"/>
  <w15:docId w15:val="{206D84AE-7488-456B-97F7-601C98D8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ED630E"/>
    <w:pPr>
      <w:tabs>
        <w:tab w:val="right" w:leader="dot" w:pos="9090"/>
      </w:tabs>
      <w:spacing w:line="360" w:lineRule="auto"/>
    </w:pPr>
    <w:rPr>
      <w:sz w:val="26"/>
    </w:rPr>
  </w:style>
  <w:style w:type="paragraph" w:styleId="TOC2">
    <w:name w:val="toc 2"/>
    <w:basedOn w:val="Normal"/>
    <w:next w:val="Normal"/>
    <w:autoRedefine/>
    <w:uiPriority w:val="39"/>
    <w:unhideWhenUsed/>
    <w:rsid w:val="009101E7"/>
    <w:pPr>
      <w:tabs>
        <w:tab w:val="left" w:pos="1440"/>
        <w:tab w:val="right" w:leader="dot" w:pos="9111"/>
      </w:tabs>
      <w:spacing w:line="360" w:lineRule="auto"/>
      <w:ind w:left="720"/>
    </w:pPr>
    <w:rPr>
      <w:sz w:val="26"/>
    </w:rPr>
  </w:style>
  <w:style w:type="paragraph" w:styleId="TOC3">
    <w:name w:val="toc 3"/>
    <w:basedOn w:val="Normal"/>
    <w:next w:val="Normal"/>
    <w:autoRedefine/>
    <w:uiPriority w:val="39"/>
    <w:unhideWhenUsed/>
    <w:rsid w:val="009101E7"/>
    <w:pPr>
      <w:tabs>
        <w:tab w:val="right" w:leader="dot" w:pos="9111"/>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027BCF"/>
    <w:pPr>
      <w:ind w:left="720"/>
      <w:contextualSpacing/>
    </w:pPr>
  </w:style>
  <w:style w:type="character" w:styleId="PlaceholderText">
    <w:name w:val="Placeholder Text"/>
    <w:basedOn w:val="DefaultParagraphFont"/>
    <w:uiPriority w:val="99"/>
    <w:semiHidden/>
    <w:rsid w:val="0084516A"/>
    <w:rPr>
      <w:color w:val="808080"/>
    </w:rPr>
  </w:style>
  <w:style w:type="paragraph" w:styleId="BodyText">
    <w:name w:val="Body Text"/>
    <w:basedOn w:val="Normal"/>
    <w:link w:val="BodyTextChar"/>
    <w:uiPriority w:val="1"/>
    <w:qFormat/>
    <w:rsid w:val="00842777"/>
    <w:pPr>
      <w:widowControl w:val="0"/>
      <w:ind w:left="304"/>
    </w:pPr>
    <w:rPr>
      <w:rFonts w:cstheme="minorBidi"/>
      <w:sz w:val="26"/>
      <w:szCs w:val="26"/>
    </w:rPr>
  </w:style>
  <w:style w:type="character" w:customStyle="1" w:styleId="BodyTextChar">
    <w:name w:val="Body Text Char"/>
    <w:basedOn w:val="DefaultParagraphFont"/>
    <w:link w:val="BodyText"/>
    <w:uiPriority w:val="1"/>
    <w:rsid w:val="00842777"/>
    <w:rPr>
      <w:rFonts w:eastAsia="Times New Roman"/>
      <w:sz w:val="26"/>
      <w:szCs w:val="26"/>
    </w:rPr>
  </w:style>
  <w:style w:type="paragraph" w:customStyle="1" w:styleId="TableCaption">
    <w:name w:val="TableCaption"/>
    <w:basedOn w:val="NormalIndent"/>
    <w:qFormat/>
    <w:rsid w:val="00983DA4"/>
    <w:pPr>
      <w:widowControl w:val="0"/>
      <w:spacing w:before="120" w:line="360" w:lineRule="auto"/>
      <w:ind w:left="0"/>
      <w:jc w:val="both"/>
    </w:pPr>
    <w:rPr>
      <w:rFonts w:ascii="Tahoma" w:hAnsi="Tahoma" w:cs="Tahoma"/>
      <w:b/>
      <w:bCs/>
      <w:sz w:val="20"/>
      <w:lang w:eastAsia="ar-SA"/>
    </w:rPr>
  </w:style>
  <w:style w:type="paragraph" w:styleId="NormalIndent">
    <w:name w:val="Normal Indent"/>
    <w:basedOn w:val="Normal"/>
    <w:uiPriority w:val="99"/>
    <w:semiHidden/>
    <w:unhideWhenUsed/>
    <w:rsid w:val="00983DA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80164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formation%20Technology\H&#7879;%20&#272;i&#7873;u%20H&#224;nh\B&#224;i%20t&#7853;p%20l&#7899;n\Ti&#7875;u%20lu&#7853;n%20nh&#225;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BC106-392B-4501-BEC8-E4100D396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Tiểu luận nháp.dotx</Template>
  <TotalTime>3257</TotalTime>
  <Pages>40</Pages>
  <Words>5266</Words>
  <Characters>30018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10</dc:creator>
  <cp:lastModifiedBy>DELL</cp:lastModifiedBy>
  <cp:revision>228</cp:revision>
  <dcterms:created xsi:type="dcterms:W3CDTF">2018-10-18T06:50:00Z</dcterms:created>
  <dcterms:modified xsi:type="dcterms:W3CDTF">2020-11-09T02:44:00Z</dcterms:modified>
</cp:coreProperties>
</file>